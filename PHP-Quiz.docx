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1DE0F" w14:textId="77777777" w:rsidR="00C514E1" w:rsidRPr="004D046B" w:rsidRDefault="00C514E1" w:rsidP="00C514E1">
      <w:pPr>
        <w:pStyle w:val="Textkrperberschrift"/>
      </w:pPr>
      <w:bookmarkStart w:id="0" w:name="_Hlk532550087"/>
      <w:bookmarkStart w:id="1" w:name="_Hlk532638616"/>
      <w:r w:rsidRPr="006B7327">
        <w:t>♥</w:t>
      </w:r>
      <w:r>
        <w:t>-</w:t>
      </w:r>
      <w:r w:rsidRPr="006B7327">
        <w:t>lich</w:t>
      </w:r>
      <w:r>
        <w:t>en Glückwunsch!</w:t>
      </w:r>
    </w:p>
    <w:p w14:paraId="5660A3DD" w14:textId="77777777" w:rsidR="00C514E1" w:rsidRDefault="00C514E1" w:rsidP="00C514E1">
      <w:pPr>
        <w:pStyle w:val="Textkrper"/>
      </w:pPr>
      <w:bookmarkStart w:id="2" w:name="_Hlk532550057"/>
      <w:bookmarkEnd w:id="0"/>
      <w:r>
        <w:t>Wenn Du dieses Quiz liest, hast Du die erste Runde bereits überstanden. Nun gilt es, Dein Fachwissen unter Beweis zu stellen:</w:t>
      </w:r>
    </w:p>
    <w:p w14:paraId="547B3AE3" w14:textId="77777777" w:rsidR="002E53E8" w:rsidRDefault="002E53E8" w:rsidP="002E53E8">
      <w:pPr>
        <w:pStyle w:val="Textkrper"/>
      </w:pPr>
      <w:r>
        <w:t>Bist Du der „Backend-Typ“ oder der „Frontend-Typ“? Der Pragmatiker oder der Theoretiker? Alles zugleich? Oder ganz anders?</w:t>
      </w:r>
      <w:r w:rsidRPr="00C00FE8">
        <w:t xml:space="preserve"> </w:t>
      </w:r>
      <w:r>
        <w:t xml:space="preserve">Das Ziel sind </w:t>
      </w:r>
      <w:r w:rsidRPr="0045580F">
        <w:rPr>
          <w:i/>
        </w:rPr>
        <w:t>nicht</w:t>
      </w:r>
      <w:r>
        <w:t xml:space="preserve"> 100% richtige Antworten – sondern dass wir verstehen, wie Du an technische Fragestellungen herangehst. Denn je besser uns dies gelingt, desto präziser können wir Dir eine Stelle auf den Leib schneidern, die optimal zu Dir passt.</w:t>
      </w:r>
      <w:r w:rsidRPr="00C00FE8">
        <w:rPr>
          <w:noProof w:val="0"/>
        </w:rPr>
        <w:t xml:space="preserve"> </w:t>
      </w:r>
      <w:r w:rsidRPr="00BC6CD2">
        <w:rPr>
          <w:noProof w:val="0"/>
        </w:rPr>
        <w:t>Und Hand aufs Herz:</w:t>
      </w:r>
      <w:r>
        <w:rPr>
          <w:noProof w:val="0"/>
        </w:rPr>
        <w:t xml:space="preserve"> </w:t>
      </w:r>
      <w:r w:rsidRPr="00BC6CD2">
        <w:rPr>
          <w:noProof w:val="0"/>
        </w:rPr>
        <w:t xml:space="preserve">bitte nicht schummeln, denn im Vorstellungsgespräch sprechen wir </w:t>
      </w:r>
      <w:r>
        <w:rPr>
          <w:noProof w:val="0"/>
        </w:rPr>
        <w:t>ja evtl. auch über diese Themen…</w:t>
      </w:r>
      <w:r w:rsidRPr="00BC6CD2">
        <w:rPr>
          <w:noProof w:val="0"/>
        </w:rPr>
        <w:t xml:space="preserve"> ;-)</w:t>
      </w:r>
    </w:p>
    <w:p w14:paraId="168EFBFF" w14:textId="0549974F" w:rsidR="00C514E1" w:rsidRDefault="00C514E1" w:rsidP="00C514E1">
      <w:pPr>
        <w:pStyle w:val="Textkrper"/>
        <w:rPr>
          <w:noProof w:val="0"/>
        </w:rPr>
      </w:pPr>
      <w:r>
        <w:rPr>
          <w:noProof w:val="0"/>
        </w:rPr>
        <w:t xml:space="preserve">Je nach Frage kannst Du </w:t>
      </w:r>
      <w:r w:rsidRPr="00751B0D">
        <w:t>ankreuzen</w:t>
      </w:r>
      <w:r>
        <w:rPr>
          <w:noProof w:val="0"/>
        </w:rPr>
        <w:t xml:space="preserve"> oder </w:t>
      </w:r>
      <w:r w:rsidRPr="00BC6CD2">
        <w:rPr>
          <w:noProof w:val="0"/>
        </w:rPr>
        <w:t>frei antworten</w:t>
      </w:r>
      <w:r>
        <w:rPr>
          <w:noProof w:val="0"/>
        </w:rPr>
        <w:t xml:space="preserve"> und zusätzlich auch Anmerkungen zur Frage oder Antwort notieren. </w:t>
      </w:r>
      <w:r w:rsidR="009D7551">
        <w:rPr>
          <w:noProof w:val="0"/>
        </w:rPr>
        <w:t>Tipps: B</w:t>
      </w:r>
      <w:r w:rsidR="009D7551" w:rsidRPr="00BC6CD2">
        <w:rPr>
          <w:noProof w:val="0"/>
        </w:rPr>
        <w:t xml:space="preserve">eachte bitte, dass manchmal </w:t>
      </w:r>
      <w:r w:rsidR="009D7551">
        <w:rPr>
          <w:noProof w:val="0"/>
        </w:rPr>
        <w:t xml:space="preserve">auch </w:t>
      </w:r>
      <w:r w:rsidR="009D7551" w:rsidRPr="00BC6CD2">
        <w:rPr>
          <w:noProof w:val="0"/>
        </w:rPr>
        <w:t xml:space="preserve">mehrere Antworten </w:t>
      </w:r>
      <w:r w:rsidR="009D7551">
        <w:rPr>
          <w:noProof w:val="0"/>
        </w:rPr>
        <w:t>zutreffen. Wenn Du einen Favoriten hast, erwähne das ruhig!</w:t>
      </w:r>
    </w:p>
    <w:p w14:paraId="06661DD6" w14:textId="77777777" w:rsidR="00C514E1" w:rsidRDefault="00C514E1" w:rsidP="00C514E1">
      <w:pPr>
        <w:pStyle w:val="Textkrper"/>
        <w:rPr>
          <w:noProof w:val="0"/>
        </w:rPr>
      </w:pPr>
      <w:r>
        <w:rPr>
          <w:noProof w:val="0"/>
        </w:rPr>
        <w:t>Viel Erfolg!</w:t>
      </w:r>
    </w:p>
    <w:bookmarkEnd w:id="2"/>
    <w:p w14:paraId="16935710" w14:textId="77777777" w:rsidR="00A9596D" w:rsidRDefault="00A9596D" w:rsidP="00A9596D">
      <w:pPr>
        <w:pStyle w:val="berschrift1"/>
      </w:pPr>
    </w:p>
    <w:p w14:paraId="2D7FBCC2" w14:textId="77777777" w:rsidR="00A9596D" w:rsidRPr="001369F0" w:rsidRDefault="00A9596D" w:rsidP="00A9596D">
      <w:pPr>
        <w:pStyle w:val="Frage"/>
        <w:rPr>
          <w:color w:val="555555"/>
        </w:rPr>
      </w:pPr>
      <w:r w:rsidRPr="001369F0">
        <w:rPr>
          <w:color w:val="555555"/>
        </w:rPr>
        <w:t>PHP-Strings …</w:t>
      </w:r>
    </w:p>
    <w:p w14:paraId="18791DF2" w14:textId="77777777" w:rsidR="00A9596D" w:rsidRPr="00A9596D" w:rsidRDefault="004F1168" w:rsidP="00A9596D">
      <w:pPr>
        <w:pStyle w:val="AntwortListe"/>
        <w:rPr>
          <w:color w:val="0076BD"/>
        </w:rPr>
      </w:pPr>
      <w:sdt>
        <w:sdtPr>
          <w:rPr>
            <w:color w:val="0076BD"/>
          </w:rPr>
          <w:id w:val="89584563"/>
          <w14:checkbox>
            <w14:checked w14:val="0"/>
            <w14:checkedState w14:val="2612" w14:font="MS Gothic"/>
            <w14:uncheckedState w14:val="2610" w14:font="MS Gothic"/>
          </w14:checkbox>
        </w:sdtPr>
        <w:sdtEndPr/>
        <w:sdtContent>
          <w:r w:rsidR="00A9596D" w:rsidRPr="00A9596D">
            <w:rPr>
              <w:rFonts w:ascii="MS Gothic" w:eastAsia="MS Gothic" w:hAnsi="MS Gothic" w:hint="eastAsia"/>
              <w:color w:val="0076BD"/>
            </w:rPr>
            <w:t>☐</w:t>
          </w:r>
        </w:sdtContent>
      </w:sdt>
      <w:r w:rsidR="00A9596D" w:rsidRPr="00A9596D">
        <w:rPr>
          <w:color w:val="0076BD"/>
        </w:rPr>
        <w:t xml:space="preserve"> </w:t>
      </w:r>
      <w:r w:rsidR="00A9596D">
        <w:rPr>
          <w:color w:val="0076BD"/>
        </w:rPr>
        <w:t>…</w:t>
      </w:r>
      <w:r w:rsidR="00663769">
        <w:rPr>
          <w:color w:val="0076BD"/>
        </w:rPr>
        <w:t> </w:t>
      </w:r>
      <w:r w:rsidR="00A9596D" w:rsidRPr="00A9596D">
        <w:rPr>
          <w:color w:val="0076BD"/>
        </w:rPr>
        <w:t xml:space="preserve">sind </w:t>
      </w:r>
      <w:r w:rsidR="00CE027A">
        <w:rPr>
          <w:color w:val="0076BD"/>
        </w:rPr>
        <w:t>PHP-</w:t>
      </w:r>
      <w:r w:rsidR="00A9596D" w:rsidRPr="00A9596D">
        <w:rPr>
          <w:color w:val="0076BD"/>
        </w:rPr>
        <w:t>Objekte</w:t>
      </w:r>
    </w:p>
    <w:p w14:paraId="797E7A9E" w14:textId="77777777" w:rsidR="00A9596D" w:rsidRPr="00A9596D" w:rsidRDefault="004F1168" w:rsidP="00A9596D">
      <w:pPr>
        <w:pStyle w:val="AntwortListe"/>
        <w:rPr>
          <w:color w:val="0076BD"/>
        </w:rPr>
      </w:pPr>
      <w:sdt>
        <w:sdtPr>
          <w:rPr>
            <w:color w:val="0076BD"/>
          </w:rPr>
          <w:id w:val="-1826821567"/>
          <w14:checkbox>
            <w14:checked w14:val="0"/>
            <w14:checkedState w14:val="2612" w14:font="MS Gothic"/>
            <w14:uncheckedState w14:val="2610" w14:font="MS Gothic"/>
          </w14:checkbox>
        </w:sdtPr>
        <w:sdtEndPr/>
        <w:sdtContent>
          <w:r w:rsidR="00A9596D" w:rsidRPr="00A9596D">
            <w:rPr>
              <w:rFonts w:ascii="MS Gothic" w:eastAsia="MS Gothic" w:hAnsi="MS Gothic" w:hint="eastAsia"/>
              <w:color w:val="0076BD"/>
            </w:rPr>
            <w:t>☐</w:t>
          </w:r>
        </w:sdtContent>
      </w:sdt>
      <w:r w:rsidR="00A9596D" w:rsidRPr="00A9596D">
        <w:rPr>
          <w:color w:val="0076BD"/>
        </w:rPr>
        <w:t xml:space="preserve"> </w:t>
      </w:r>
      <w:r w:rsidR="00A9596D">
        <w:rPr>
          <w:color w:val="0076BD"/>
        </w:rPr>
        <w:t>…</w:t>
      </w:r>
      <w:r w:rsidR="00663769">
        <w:rPr>
          <w:color w:val="0076BD"/>
        </w:rPr>
        <w:t> </w:t>
      </w:r>
      <w:r w:rsidR="00A9596D" w:rsidRPr="00A9596D">
        <w:rPr>
          <w:color w:val="0076BD"/>
        </w:rPr>
        <w:t xml:space="preserve">sind </w:t>
      </w:r>
      <w:r w:rsidR="00CE027A">
        <w:rPr>
          <w:color w:val="0076BD"/>
        </w:rPr>
        <w:t xml:space="preserve">intern </w:t>
      </w:r>
      <w:r w:rsidR="00A9596D" w:rsidRPr="00A9596D">
        <w:rPr>
          <w:color w:val="0076BD"/>
        </w:rPr>
        <w:t>Unicode-kodiert, daher können die Zeichen eines Strings aus fast jedem Alphabet der Welt stammen</w:t>
      </w:r>
    </w:p>
    <w:p w14:paraId="0432F7F6" w14:textId="77777777" w:rsidR="00A9596D" w:rsidRPr="00A9596D" w:rsidRDefault="004F1168" w:rsidP="00A9596D">
      <w:pPr>
        <w:pStyle w:val="AntwortListe"/>
        <w:rPr>
          <w:color w:val="0076BD"/>
        </w:rPr>
      </w:pPr>
      <w:sdt>
        <w:sdtPr>
          <w:rPr>
            <w:color w:val="0076BD"/>
          </w:rPr>
          <w:id w:val="-1989316081"/>
          <w14:checkbox>
            <w14:checked w14:val="0"/>
            <w14:checkedState w14:val="2612" w14:font="MS Gothic"/>
            <w14:uncheckedState w14:val="2610" w14:font="MS Gothic"/>
          </w14:checkbox>
        </w:sdtPr>
        <w:sdtEndPr/>
        <w:sdtContent>
          <w:r w:rsidR="00A9596D" w:rsidRPr="00A9596D">
            <w:rPr>
              <w:rFonts w:ascii="MS Gothic" w:eastAsia="MS Gothic" w:hAnsi="MS Gothic" w:hint="eastAsia"/>
              <w:color w:val="0076BD"/>
            </w:rPr>
            <w:t>☐</w:t>
          </w:r>
        </w:sdtContent>
      </w:sdt>
      <w:r w:rsidR="00A9596D" w:rsidRPr="00A9596D">
        <w:rPr>
          <w:color w:val="0076BD"/>
        </w:rPr>
        <w:t xml:space="preserve"> </w:t>
      </w:r>
      <w:r w:rsidR="00A9596D">
        <w:rPr>
          <w:color w:val="0076BD"/>
        </w:rPr>
        <w:t>…</w:t>
      </w:r>
      <w:bookmarkStart w:id="3" w:name="_Hlk532639139"/>
      <w:r w:rsidR="00663769">
        <w:rPr>
          <w:color w:val="0076BD"/>
        </w:rPr>
        <w:t> </w:t>
      </w:r>
      <w:r w:rsidR="00A9596D" w:rsidRPr="00A9596D">
        <w:rPr>
          <w:color w:val="0076BD"/>
        </w:rPr>
        <w:t xml:space="preserve">werden als </w:t>
      </w:r>
      <w:r w:rsidR="00E01927">
        <w:rPr>
          <w:color w:val="0076BD"/>
        </w:rPr>
        <w:t xml:space="preserve">Wert </w:t>
      </w:r>
      <w:r w:rsidR="00A9596D" w:rsidRPr="00A9596D">
        <w:rPr>
          <w:color w:val="0076BD"/>
        </w:rPr>
        <w:t xml:space="preserve">(„per </w:t>
      </w:r>
      <w:r w:rsidR="00E01927">
        <w:rPr>
          <w:color w:val="0076BD"/>
        </w:rPr>
        <w:t>value</w:t>
      </w:r>
      <w:r w:rsidR="00A9596D" w:rsidRPr="00A9596D">
        <w:rPr>
          <w:color w:val="0076BD"/>
        </w:rPr>
        <w:t xml:space="preserve">“) </w:t>
      </w:r>
      <w:r w:rsidR="00E01927">
        <w:rPr>
          <w:color w:val="0076BD"/>
        </w:rPr>
        <w:t xml:space="preserve">statt als Referenz an Methoden </w:t>
      </w:r>
      <w:r w:rsidR="00A9596D" w:rsidRPr="00A9596D">
        <w:rPr>
          <w:color w:val="0076BD"/>
        </w:rPr>
        <w:t>übergeben</w:t>
      </w:r>
      <w:r w:rsidR="00E01927">
        <w:rPr>
          <w:color w:val="0076BD"/>
        </w:rPr>
        <w:t>, können also den Stack überlaufen lassen</w:t>
      </w:r>
      <w:bookmarkEnd w:id="3"/>
    </w:p>
    <w:p w14:paraId="325F55E2" w14:textId="77777777" w:rsidR="00A9596D" w:rsidRPr="00A9596D" w:rsidRDefault="004F1168" w:rsidP="00A9596D">
      <w:pPr>
        <w:pStyle w:val="AntwortListe"/>
        <w:rPr>
          <w:color w:val="0076BD"/>
        </w:rPr>
      </w:pPr>
      <w:sdt>
        <w:sdtPr>
          <w:rPr>
            <w:color w:val="0076BD"/>
          </w:rPr>
          <w:id w:val="503097250"/>
          <w14:checkbox>
            <w14:checked w14:val="0"/>
            <w14:checkedState w14:val="2612" w14:font="MS Gothic"/>
            <w14:uncheckedState w14:val="2610" w14:font="MS Gothic"/>
          </w14:checkbox>
        </w:sdtPr>
        <w:sdtEndPr/>
        <w:sdtContent>
          <w:r w:rsidR="00A9596D" w:rsidRPr="00A9596D">
            <w:rPr>
              <w:rFonts w:ascii="MS Gothic" w:eastAsia="MS Gothic" w:hAnsi="MS Gothic" w:hint="eastAsia"/>
              <w:color w:val="0076BD"/>
            </w:rPr>
            <w:t>☐</w:t>
          </w:r>
        </w:sdtContent>
      </w:sdt>
      <w:r w:rsidR="00A9596D" w:rsidRPr="00A9596D">
        <w:rPr>
          <w:color w:val="0076BD"/>
        </w:rPr>
        <w:t xml:space="preserve"> </w:t>
      </w:r>
      <w:r w:rsidR="00A9596D">
        <w:rPr>
          <w:color w:val="0076BD"/>
        </w:rPr>
        <w:t>…</w:t>
      </w:r>
      <w:r w:rsidR="00663769">
        <w:rPr>
          <w:color w:val="0076BD"/>
        </w:rPr>
        <w:t> </w:t>
      </w:r>
      <w:r w:rsidR="00663769" w:rsidRPr="00663769">
        <w:rPr>
          <w:color w:val="0076BD"/>
        </w:rPr>
        <w:t>belegen Speicherplatz, der später automatisch wieder freigegeben wird (</w:t>
      </w:r>
      <w:bookmarkStart w:id="4" w:name="_Hlk534387895"/>
      <w:r w:rsidR="00FB32F5">
        <w:rPr>
          <w:color w:val="0076BD"/>
        </w:rPr>
        <w:t xml:space="preserve">ähnlich einem </w:t>
      </w:r>
      <w:bookmarkEnd w:id="4"/>
      <w:r w:rsidR="00663769" w:rsidRPr="00663769">
        <w:rPr>
          <w:color w:val="0076BD"/>
        </w:rPr>
        <w:t>„Garbage Collector“)</w:t>
      </w:r>
    </w:p>
    <w:p w14:paraId="0E6E9DD0" w14:textId="77777777" w:rsidR="00A9596D" w:rsidRPr="00A9596D" w:rsidRDefault="004F1168" w:rsidP="00A9596D">
      <w:pPr>
        <w:pStyle w:val="AntwortListe"/>
        <w:rPr>
          <w:color w:val="0076BD"/>
        </w:rPr>
      </w:pPr>
      <w:sdt>
        <w:sdtPr>
          <w:rPr>
            <w:color w:val="0076BD"/>
          </w:rPr>
          <w:id w:val="1653101247"/>
          <w14:checkbox>
            <w14:checked w14:val="0"/>
            <w14:checkedState w14:val="2612" w14:font="MS Gothic"/>
            <w14:uncheckedState w14:val="2610" w14:font="MS Gothic"/>
          </w14:checkbox>
        </w:sdtPr>
        <w:sdtEndPr/>
        <w:sdtContent>
          <w:r w:rsidR="00A9596D">
            <w:rPr>
              <w:rFonts w:ascii="MS Gothic" w:eastAsia="MS Gothic" w:hAnsi="MS Gothic" w:hint="eastAsia"/>
              <w:color w:val="0076BD"/>
            </w:rPr>
            <w:t>☐</w:t>
          </w:r>
        </w:sdtContent>
      </w:sdt>
      <w:r w:rsidR="00A9596D" w:rsidRPr="00A9596D">
        <w:rPr>
          <w:color w:val="0076BD"/>
        </w:rPr>
        <w:t xml:space="preserve"> </w:t>
      </w:r>
      <w:r w:rsidR="00A87EB0" w:rsidRPr="006E565F">
        <w:rPr>
          <w:color w:val="0076BD"/>
        </w:rPr>
        <w:t>…</w:t>
      </w:r>
      <w:r w:rsidR="00A87EB0">
        <w:rPr>
          <w:color w:val="0076BD"/>
        </w:rPr>
        <w:t> </w:t>
      </w:r>
      <w:r w:rsidR="00EA586D" w:rsidRPr="00EA586D">
        <w:rPr>
          <w:color w:val="0076BD"/>
        </w:rPr>
        <w:t>können maximal 1 MB (1.048.576 Byte) Daten beinhalten (abhängig vom „memory_limit“ in der php.ini)</w:t>
      </w:r>
    </w:p>
    <w:sdt>
      <w:sdtPr>
        <w:id w:val="-1004968459"/>
        <w:placeholder>
          <w:docPart w:val="AAB5B51B6FD34B37B9AA7A06AC2DE93F"/>
        </w:placeholder>
      </w:sdtPr>
      <w:sdtEndPr/>
      <w:sdtContent>
        <w:p w14:paraId="44A8FED1" w14:textId="77777777" w:rsidR="00A9596D" w:rsidRPr="00CA2FB2" w:rsidRDefault="00A9596D" w:rsidP="00A9596D">
          <w:pPr>
            <w:pStyle w:val="Anmerkungen"/>
            <w:rPr>
              <w:lang w:val="de-DE"/>
            </w:rPr>
          </w:pPr>
          <w:r>
            <w:t>Anmerkungen zur Frage oder Antwort? Einfach hier aufschreiben…!</w:t>
          </w:r>
        </w:p>
      </w:sdtContent>
    </w:sdt>
    <w:bookmarkEnd w:id="1"/>
    <w:p w14:paraId="224471FE" w14:textId="77777777" w:rsidR="000D34DB" w:rsidRDefault="000D34DB" w:rsidP="000D34DB">
      <w:pPr>
        <w:pStyle w:val="berschrift1"/>
      </w:pPr>
    </w:p>
    <w:p w14:paraId="36D5DD7D" w14:textId="7D4E428C" w:rsidR="000D34DB" w:rsidRDefault="000D34DB" w:rsidP="000D34DB">
      <w:pPr>
        <w:pStyle w:val="Frage"/>
      </w:pPr>
      <w:r w:rsidRPr="00325CF8">
        <w:t>In PHP kann eine Klasse</w:t>
      </w:r>
      <w:r w:rsidR="00492115">
        <w:t xml:space="preserve"> direkt </w:t>
      </w:r>
      <w:r w:rsidRPr="00325CF8">
        <w:t>…</w:t>
      </w:r>
      <w:r w:rsidR="0013468E">
        <w:t xml:space="preserve"> </w:t>
      </w:r>
      <w:bookmarkStart w:id="5" w:name="_Hlk34395054"/>
      <w:r w:rsidR="0013468E">
        <w:t>| Bonusaufgabe: welches andere, ähnliche Konzept kennst Du noch?</w:t>
      </w:r>
      <w:bookmarkEnd w:id="5"/>
    </w:p>
    <w:p w14:paraId="459ED170" w14:textId="77777777" w:rsidR="000D34DB" w:rsidRPr="00670B86" w:rsidRDefault="004F1168" w:rsidP="004A5D8E">
      <w:pPr>
        <w:pStyle w:val="AntwortListe"/>
        <w:numPr>
          <w:ilvl w:val="1"/>
          <w:numId w:val="31"/>
        </w:numPr>
      </w:pPr>
      <w:sdt>
        <w:sdtPr>
          <w:rPr>
            <w:rFonts w:ascii="MS Gothic" w:eastAsia="MS Gothic" w:hAnsi="MS Gothic"/>
          </w:rPr>
          <w:id w:val="1630588573"/>
          <w14:checkbox>
            <w14:checked w14:val="0"/>
            <w14:checkedState w14:val="2612" w14:font="MS Gothic"/>
            <w14:uncheckedState w14:val="2610" w14:font="MS Gothic"/>
          </w14:checkbox>
        </w:sdtPr>
        <w:sdtEndPr/>
        <w:sdtContent>
          <w:r w:rsidR="000D34DB" w:rsidRPr="004A5D8E">
            <w:rPr>
              <w:rFonts w:ascii="MS Gothic" w:eastAsia="MS Gothic" w:hAnsi="MS Gothic" w:hint="eastAsia"/>
            </w:rPr>
            <w:t>☐</w:t>
          </w:r>
        </w:sdtContent>
      </w:sdt>
      <w:r w:rsidR="000D34DB" w:rsidRPr="00670B86">
        <w:t xml:space="preserve"> </w:t>
      </w:r>
      <w:r w:rsidR="000D34DB">
        <w:t>… </w:t>
      </w:r>
      <w:r w:rsidR="000D34DB" w:rsidRPr="00670B86">
        <w:t>von mehreren Klassen ableiten, aber nur ein Interface implementieren</w:t>
      </w:r>
    </w:p>
    <w:p w14:paraId="78D58509" w14:textId="77777777" w:rsidR="000D34DB" w:rsidRPr="00670B86" w:rsidRDefault="004F1168" w:rsidP="000D34DB">
      <w:pPr>
        <w:pStyle w:val="AntwortListe"/>
      </w:pPr>
      <w:sdt>
        <w:sdtPr>
          <w:id w:val="-1290895321"/>
          <w14:checkbox>
            <w14:checked w14:val="0"/>
            <w14:checkedState w14:val="2612" w14:font="MS Gothic"/>
            <w14:uncheckedState w14:val="2610" w14:font="MS Gothic"/>
          </w14:checkbox>
        </w:sdtPr>
        <w:sdtEndPr/>
        <w:sdtContent>
          <w:r w:rsidR="000D34DB">
            <w:rPr>
              <w:rFonts w:ascii="MS Gothic" w:eastAsia="MS Gothic" w:hAnsi="MS Gothic" w:hint="eastAsia"/>
            </w:rPr>
            <w:t>☐</w:t>
          </w:r>
        </w:sdtContent>
      </w:sdt>
      <w:r w:rsidR="000D34DB" w:rsidRPr="00670B86">
        <w:t xml:space="preserve"> </w:t>
      </w:r>
      <w:r w:rsidR="000D34DB">
        <w:t>… </w:t>
      </w:r>
      <w:r w:rsidR="000D34DB" w:rsidRPr="00670B86">
        <w:t>von mehreren Klassen ableiten und mehrere Interfaces implementieren</w:t>
      </w:r>
    </w:p>
    <w:p w14:paraId="325D91D2" w14:textId="77777777" w:rsidR="000D34DB" w:rsidRPr="00670B86" w:rsidRDefault="004F1168" w:rsidP="000D34DB">
      <w:pPr>
        <w:pStyle w:val="AntwortListe"/>
      </w:pPr>
      <w:sdt>
        <w:sdtPr>
          <w:id w:val="-955647690"/>
          <w14:checkbox>
            <w14:checked w14:val="0"/>
            <w14:checkedState w14:val="2612" w14:font="MS Gothic"/>
            <w14:uncheckedState w14:val="2610" w14:font="MS Gothic"/>
          </w14:checkbox>
        </w:sdtPr>
        <w:sdtEndPr/>
        <w:sdtContent>
          <w:r w:rsidR="000D34DB">
            <w:rPr>
              <w:rFonts w:ascii="MS Gothic" w:eastAsia="MS Gothic" w:hAnsi="MS Gothic" w:hint="eastAsia"/>
            </w:rPr>
            <w:t>☐</w:t>
          </w:r>
        </w:sdtContent>
      </w:sdt>
      <w:r w:rsidR="000D34DB" w:rsidRPr="00670B86">
        <w:t xml:space="preserve"> </w:t>
      </w:r>
      <w:r w:rsidR="000D34DB">
        <w:t>… </w:t>
      </w:r>
      <w:r w:rsidR="0071659C">
        <w:t>von einer Klasse ableiten oder aber ein Interface implementieren</w:t>
      </w:r>
    </w:p>
    <w:p w14:paraId="4AB00054" w14:textId="77777777" w:rsidR="000D34DB" w:rsidRPr="00670B86" w:rsidRDefault="004F1168" w:rsidP="000D34DB">
      <w:pPr>
        <w:pStyle w:val="AntwortListe"/>
      </w:pPr>
      <w:sdt>
        <w:sdtPr>
          <w:id w:val="-111597279"/>
          <w14:checkbox>
            <w14:checked w14:val="0"/>
            <w14:checkedState w14:val="2612" w14:font="MS Gothic"/>
            <w14:uncheckedState w14:val="2610" w14:font="MS Gothic"/>
          </w14:checkbox>
        </w:sdtPr>
        <w:sdtEndPr/>
        <w:sdtContent>
          <w:r w:rsidR="000D34DB">
            <w:rPr>
              <w:rFonts w:ascii="MS Gothic" w:eastAsia="MS Gothic" w:hAnsi="MS Gothic" w:hint="eastAsia"/>
            </w:rPr>
            <w:t>☐</w:t>
          </w:r>
        </w:sdtContent>
      </w:sdt>
      <w:r w:rsidR="000D34DB" w:rsidRPr="00670B86">
        <w:t xml:space="preserve"> </w:t>
      </w:r>
      <w:r w:rsidR="000D34DB">
        <w:t>… </w:t>
      </w:r>
      <w:r w:rsidR="000D34DB" w:rsidRPr="00670B86">
        <w:t>von einer Klasse ableiten</w:t>
      </w:r>
      <w:r w:rsidR="000D34DB" w:rsidRPr="00583276">
        <w:t xml:space="preserve"> und gleichzeitig </w:t>
      </w:r>
      <w:r w:rsidR="00A41872">
        <w:t xml:space="preserve">beliebig viele </w:t>
      </w:r>
      <w:r w:rsidR="000D34DB" w:rsidRPr="00670B86">
        <w:t>Interfaces implementieren</w:t>
      </w:r>
    </w:p>
    <w:sdt>
      <w:sdtPr>
        <w:id w:val="635682948"/>
        <w:placeholder>
          <w:docPart w:val="B15352384615468CBE77822FF29E4014"/>
        </w:placeholder>
      </w:sdtPr>
      <w:sdtEndPr/>
      <w:sdtContent>
        <w:p w14:paraId="5D096497" w14:textId="77777777" w:rsidR="000D34DB" w:rsidRPr="00CA2FB2" w:rsidRDefault="000D34DB" w:rsidP="000D34DB">
          <w:pPr>
            <w:pStyle w:val="Anmerkungen"/>
            <w:rPr>
              <w:lang w:val="de-DE"/>
            </w:rPr>
          </w:pPr>
          <w:r>
            <w:t>Anmerkungen zur Frage oder Antwort? Einfach hier aufschreiben…!</w:t>
          </w:r>
        </w:p>
      </w:sdtContent>
    </w:sdt>
    <w:p w14:paraId="4C64D909" w14:textId="77777777" w:rsidR="00666596" w:rsidRDefault="00666596" w:rsidP="00666596">
      <w:pPr>
        <w:pStyle w:val="berschrift1"/>
      </w:pPr>
    </w:p>
    <w:p w14:paraId="53E7027D" w14:textId="77777777" w:rsidR="00666596" w:rsidRDefault="000D34DB" w:rsidP="00666596">
      <w:pPr>
        <w:pStyle w:val="Frage"/>
      </w:pPr>
      <w:r>
        <w:t>Abstrakte Klassen …</w:t>
      </w:r>
    </w:p>
    <w:p w14:paraId="6057558B" w14:textId="77777777" w:rsidR="00666596" w:rsidRPr="00670B86" w:rsidRDefault="004F1168" w:rsidP="004A5D8E">
      <w:pPr>
        <w:pStyle w:val="AntwortListe"/>
        <w:numPr>
          <w:ilvl w:val="1"/>
          <w:numId w:val="32"/>
        </w:numPr>
      </w:pPr>
      <w:sdt>
        <w:sdtPr>
          <w:rPr>
            <w:rFonts w:ascii="MS Gothic" w:eastAsia="MS Gothic" w:hAnsi="MS Gothic"/>
          </w:rPr>
          <w:id w:val="846826020"/>
          <w14:checkbox>
            <w14:checked w14:val="0"/>
            <w14:checkedState w14:val="2612" w14:font="MS Gothic"/>
            <w14:uncheckedState w14:val="2610" w14:font="MS Gothic"/>
          </w14:checkbox>
        </w:sdtPr>
        <w:sdtEndPr/>
        <w:sdtContent>
          <w:r w:rsidR="00751B0D" w:rsidRPr="004A5D8E">
            <w:rPr>
              <w:rFonts w:ascii="MS Gothic" w:eastAsia="MS Gothic" w:hAnsi="MS Gothic" w:hint="eastAsia"/>
            </w:rPr>
            <w:t>☐</w:t>
          </w:r>
        </w:sdtContent>
      </w:sdt>
      <w:r w:rsidR="00666596" w:rsidRPr="00670B86">
        <w:t xml:space="preserve"> </w:t>
      </w:r>
      <w:bookmarkStart w:id="6" w:name="_Hlk532550179"/>
      <w:r w:rsidR="00751B0D">
        <w:t>… </w:t>
      </w:r>
      <w:bookmarkEnd w:id="6"/>
      <w:r w:rsidR="000D34DB">
        <w:t>beinhalten ausschließlich Methoden-Rümpfe („Signaturen“), aber keine Methoden-Implementierungen</w:t>
      </w:r>
    </w:p>
    <w:p w14:paraId="11799110" w14:textId="77777777" w:rsidR="00666596" w:rsidRPr="00670B86" w:rsidRDefault="004F1168" w:rsidP="00670B86">
      <w:pPr>
        <w:pStyle w:val="AntwortListe"/>
      </w:pPr>
      <w:sdt>
        <w:sdtPr>
          <w:id w:val="-212122432"/>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666596" w:rsidRPr="00670B86">
        <w:t xml:space="preserve"> </w:t>
      </w:r>
      <w:r w:rsidR="00751B0D">
        <w:t>… </w:t>
      </w:r>
      <w:r w:rsidR="000D34DB">
        <w:t>können nicht instanziiert werden</w:t>
      </w:r>
    </w:p>
    <w:p w14:paraId="7FBEC4F0" w14:textId="77777777" w:rsidR="00666596" w:rsidRPr="00670B86" w:rsidRDefault="004F1168" w:rsidP="00670B86">
      <w:pPr>
        <w:pStyle w:val="AntwortListe"/>
      </w:pPr>
      <w:sdt>
        <w:sdtPr>
          <w:id w:val="-539976929"/>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666596" w:rsidRPr="00670B86">
        <w:t xml:space="preserve"> </w:t>
      </w:r>
      <w:r w:rsidR="00751B0D">
        <w:t>… </w:t>
      </w:r>
      <w:r w:rsidR="009510DB" w:rsidRPr="009510DB">
        <w:t>müssen beim Ableiten um fehlende Methoden-Implementierungen ergänzt werden (man hat keine andere Wahl)</w:t>
      </w:r>
    </w:p>
    <w:p w14:paraId="549618E2" w14:textId="77777777" w:rsidR="00FB32F5" w:rsidRPr="00670B86" w:rsidRDefault="004F1168" w:rsidP="00FB32F5">
      <w:pPr>
        <w:pStyle w:val="AntwortListe"/>
      </w:pPr>
      <w:sdt>
        <w:sdtPr>
          <w:id w:val="1995918936"/>
          <w14:checkbox>
            <w14:checked w14:val="0"/>
            <w14:checkedState w14:val="2612" w14:font="MS Gothic"/>
            <w14:uncheckedState w14:val="2610" w14:font="MS Gothic"/>
          </w14:checkbox>
        </w:sdtPr>
        <w:sdtEndPr/>
        <w:sdtContent>
          <w:r w:rsidR="00FB32F5">
            <w:rPr>
              <w:rFonts w:ascii="MS Gothic" w:eastAsia="MS Gothic" w:hAnsi="MS Gothic" w:hint="eastAsia"/>
            </w:rPr>
            <w:t>☐</w:t>
          </w:r>
        </w:sdtContent>
      </w:sdt>
      <w:r w:rsidR="00FB32F5" w:rsidRPr="00670B86">
        <w:t xml:space="preserve"> </w:t>
      </w:r>
      <w:r w:rsidR="00FB32F5">
        <w:t>… dürfen keine statischen Methoden beinhalten</w:t>
      </w:r>
    </w:p>
    <w:p w14:paraId="1D456CF2" w14:textId="77777777" w:rsidR="00666596" w:rsidRPr="00670B86" w:rsidRDefault="004F1168" w:rsidP="00670B86">
      <w:pPr>
        <w:pStyle w:val="AntwortListe"/>
      </w:pPr>
      <w:sdt>
        <w:sdtPr>
          <w:id w:val="1357616660"/>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666596" w:rsidRPr="00670B86">
        <w:t xml:space="preserve"> </w:t>
      </w:r>
      <w:bookmarkStart w:id="7" w:name="_Hlk532550193"/>
      <w:r w:rsidR="00751B0D">
        <w:t>… </w:t>
      </w:r>
      <w:bookmarkStart w:id="8" w:name="_Hlk534387925"/>
      <w:bookmarkEnd w:id="7"/>
      <w:r w:rsidR="00FB32F5">
        <w:t>können nicht abgeleitet werden</w:t>
      </w:r>
      <w:bookmarkEnd w:id="8"/>
    </w:p>
    <w:sdt>
      <w:sdtPr>
        <w:id w:val="-1728605821"/>
        <w:placeholder>
          <w:docPart w:val="429FF1EB21134A4C9FACF770FEA82454"/>
        </w:placeholder>
      </w:sdtPr>
      <w:sdtEndPr/>
      <w:sdtContent>
        <w:p w14:paraId="0B714766" w14:textId="77777777" w:rsidR="00666596" w:rsidRPr="00CA2FB2" w:rsidRDefault="002866FA" w:rsidP="00666596">
          <w:pPr>
            <w:pStyle w:val="Anmerkungen"/>
            <w:rPr>
              <w:lang w:val="de-DE"/>
            </w:rPr>
          </w:pPr>
          <w:r>
            <w:t>Anmerkungen zur Frage oder Antwort? Einfach hier aufschreiben…!</w:t>
          </w:r>
        </w:p>
      </w:sdtContent>
    </w:sdt>
    <w:p w14:paraId="13CCD279" w14:textId="77777777" w:rsidR="00731432" w:rsidRPr="00CA2FB2" w:rsidRDefault="00731432" w:rsidP="00731432">
      <w:pPr>
        <w:pStyle w:val="berschrift1"/>
      </w:pPr>
    </w:p>
    <w:p w14:paraId="33B32B33" w14:textId="77777777" w:rsidR="00731432" w:rsidRDefault="00731432" w:rsidP="00731432">
      <w:pPr>
        <w:pStyle w:val="Frage"/>
      </w:pPr>
      <w:r w:rsidRPr="00731432">
        <w:t>Um „SQL-Injections“ zu vermeiden, sollte man…</w:t>
      </w:r>
    </w:p>
    <w:p w14:paraId="7B8D02B0" w14:textId="77777777" w:rsidR="00731432" w:rsidRPr="00670B86" w:rsidRDefault="004F1168" w:rsidP="004A5D8E">
      <w:pPr>
        <w:pStyle w:val="AntwortListe"/>
        <w:numPr>
          <w:ilvl w:val="1"/>
          <w:numId w:val="33"/>
        </w:numPr>
      </w:pPr>
      <w:sdt>
        <w:sdtPr>
          <w:rPr>
            <w:rFonts w:ascii="MS Gothic" w:eastAsia="MS Gothic" w:hAnsi="MS Gothic"/>
          </w:rPr>
          <w:id w:val="-591936965"/>
          <w14:checkbox>
            <w14:checked w14:val="0"/>
            <w14:checkedState w14:val="2612" w14:font="MS Gothic"/>
            <w14:uncheckedState w14:val="2610" w14:font="MS Gothic"/>
          </w14:checkbox>
        </w:sdtPr>
        <w:sdtEndPr/>
        <w:sdtContent>
          <w:r w:rsidR="00670B86" w:rsidRPr="004A5D8E">
            <w:rPr>
              <w:rFonts w:ascii="MS Gothic" w:eastAsia="MS Gothic" w:hAnsi="MS Gothic" w:hint="eastAsia"/>
            </w:rPr>
            <w:t>☐</w:t>
          </w:r>
        </w:sdtContent>
      </w:sdt>
      <w:r w:rsidR="00731432" w:rsidRPr="00670B86">
        <w:t xml:space="preserve"> </w:t>
      </w:r>
      <w:r w:rsidR="002866FA">
        <w:t>… </w:t>
      </w:r>
      <w:r w:rsidR="00731432" w:rsidRPr="00670B86">
        <w:t>alle Nutzereingaben in das Standardinterface „INonInjectable“ casten</w:t>
      </w:r>
    </w:p>
    <w:p w14:paraId="6BAD1EDC" w14:textId="77777777" w:rsidR="00731432" w:rsidRPr="00670B86" w:rsidRDefault="004F1168" w:rsidP="00670B86">
      <w:pPr>
        <w:pStyle w:val="AntwortListe"/>
      </w:pPr>
      <w:sdt>
        <w:sdtPr>
          <w:id w:val="-1372446956"/>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731432" w:rsidRPr="00670B86">
        <w:t xml:space="preserve"> </w:t>
      </w:r>
      <w:r w:rsidR="002866FA">
        <w:t>… </w:t>
      </w:r>
      <w:r w:rsidR="00731432" w:rsidRPr="00670B86">
        <w:t xml:space="preserve">sicherstellen, dass die </w:t>
      </w:r>
      <w:r w:rsidR="002866FA">
        <w:t>php.ini</w:t>
      </w:r>
      <w:r w:rsidR="00731432" w:rsidRPr="00670B86">
        <w:t>-</w:t>
      </w:r>
      <w:r w:rsidR="002866FA">
        <w:t>Einstellung</w:t>
      </w:r>
      <w:r w:rsidR="00731432" w:rsidRPr="00670B86">
        <w:t xml:space="preserve"> „</w:t>
      </w:r>
      <w:r w:rsidR="00731432" w:rsidRPr="00670B86">
        <w:rPr>
          <w:rStyle w:val="Codeblau"/>
        </w:rPr>
        <w:t>prevent_injections</w:t>
      </w:r>
      <w:r w:rsidR="00731432" w:rsidRPr="00670B86">
        <w:t>“ auf  „</w:t>
      </w:r>
      <w:r w:rsidR="00731432" w:rsidRPr="00670B86">
        <w:rPr>
          <w:rStyle w:val="Codeblau"/>
        </w:rPr>
        <w:t>1</w:t>
      </w:r>
      <w:r w:rsidR="00731432" w:rsidRPr="00670B86">
        <w:t>“ oder „</w:t>
      </w:r>
      <w:r w:rsidR="00731432" w:rsidRPr="00670B86">
        <w:rPr>
          <w:rStyle w:val="Codeblau"/>
        </w:rPr>
        <w:t>True</w:t>
      </w:r>
      <w:r w:rsidR="00731432" w:rsidRPr="00670B86">
        <w:t>“ steht</w:t>
      </w:r>
    </w:p>
    <w:p w14:paraId="6B85C0C0" w14:textId="77777777" w:rsidR="00731432" w:rsidRPr="00670B86" w:rsidRDefault="004F1168" w:rsidP="00670B86">
      <w:pPr>
        <w:pStyle w:val="AntwortListe"/>
      </w:pPr>
      <w:sdt>
        <w:sdtPr>
          <w:id w:val="-1841773242"/>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731432" w:rsidRPr="00670B86">
        <w:t xml:space="preserve"> </w:t>
      </w:r>
      <w:r w:rsidR="002866FA">
        <w:t>… </w:t>
      </w:r>
      <w:r w:rsidR="00731432" w:rsidRPr="00670B86">
        <w:t>wenn möglich „prepared statements“ einsetzen</w:t>
      </w:r>
    </w:p>
    <w:p w14:paraId="05407612" w14:textId="77777777" w:rsidR="00731432" w:rsidRPr="00670B86" w:rsidRDefault="004F1168" w:rsidP="00670B86">
      <w:pPr>
        <w:pStyle w:val="AntwortListe"/>
      </w:pPr>
      <w:sdt>
        <w:sdtPr>
          <w:id w:val="-2108026763"/>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731432" w:rsidRPr="00670B86">
        <w:t xml:space="preserve"> </w:t>
      </w:r>
      <w:r w:rsidR="002866FA">
        <w:t>… </w:t>
      </w:r>
      <w:r w:rsidR="00731432" w:rsidRPr="00670B86">
        <w:t>alle Nutzereingaben filtern und escapen</w:t>
      </w:r>
    </w:p>
    <w:sdt>
      <w:sdtPr>
        <w:id w:val="34018897"/>
        <w:placeholder>
          <w:docPart w:val="BCEA8DDB864F43C0A295BDD3E11DF0C8"/>
        </w:placeholder>
      </w:sdtPr>
      <w:sdtEndPr/>
      <w:sdtContent>
        <w:p w14:paraId="14FE4ECF" w14:textId="77777777" w:rsidR="00731432" w:rsidRPr="00CA2FB2" w:rsidRDefault="002866FA" w:rsidP="00731432">
          <w:pPr>
            <w:pStyle w:val="Anmerkungen"/>
            <w:rPr>
              <w:lang w:val="de-DE"/>
            </w:rPr>
          </w:pPr>
          <w:r>
            <w:t>Anmerkungen zur Frage oder Antwort? Einfach hier aufschreiben…!</w:t>
          </w:r>
        </w:p>
      </w:sdtContent>
    </w:sdt>
    <w:p w14:paraId="7B220C80" w14:textId="77777777" w:rsidR="002E4AC1" w:rsidRPr="00CA2FB2" w:rsidRDefault="002E4AC1" w:rsidP="002E4AC1">
      <w:pPr>
        <w:pStyle w:val="berschrift1"/>
      </w:pPr>
    </w:p>
    <w:p w14:paraId="64467845" w14:textId="77777777" w:rsidR="002E4AC1" w:rsidRPr="00087265" w:rsidRDefault="00087265" w:rsidP="002E4AC1">
      <w:pPr>
        <w:pStyle w:val="Frage"/>
      </w:pPr>
      <w:r w:rsidRPr="002E4AC1">
        <w:t>Was macht der folgende Ausdruck</w:t>
      </w:r>
      <w:r>
        <w:t xml:space="preserve">:    </w:t>
      </w:r>
      <w:r w:rsidRPr="002E4AC1">
        <w:rPr>
          <w:rStyle w:val="Codegrau"/>
          <w:lang w:val="en-US"/>
        </w:rPr>
        <w:t>/^\d\d\.\d\d\.[0-9]{4}/i</w:t>
      </w:r>
      <w:r>
        <w:t xml:space="preserve">    ?</w:t>
      </w:r>
    </w:p>
    <w:p w14:paraId="7E80CCF3" w14:textId="77777777" w:rsidR="002E4AC1" w:rsidRPr="00670B86" w:rsidRDefault="004F1168" w:rsidP="004A5D8E">
      <w:pPr>
        <w:pStyle w:val="AntwortListe"/>
        <w:numPr>
          <w:ilvl w:val="1"/>
          <w:numId w:val="34"/>
        </w:numPr>
      </w:pPr>
      <w:sdt>
        <w:sdtPr>
          <w:rPr>
            <w:rFonts w:ascii="MS Gothic" w:eastAsia="MS Gothic" w:hAnsi="MS Gothic"/>
          </w:rPr>
          <w:id w:val="-1453785557"/>
          <w14:checkbox>
            <w14:checked w14:val="0"/>
            <w14:checkedState w14:val="2612" w14:font="MS Gothic"/>
            <w14:uncheckedState w14:val="2610" w14:font="MS Gothic"/>
          </w14:checkbox>
        </w:sdtPr>
        <w:sdtEndPr/>
        <w:sdtContent>
          <w:r w:rsidR="00670B86" w:rsidRPr="004A5D8E">
            <w:rPr>
              <w:rFonts w:ascii="MS Gothic" w:eastAsia="MS Gothic" w:hAnsi="MS Gothic" w:hint="eastAsia"/>
            </w:rPr>
            <w:t>☐</w:t>
          </w:r>
        </w:sdtContent>
      </w:sdt>
      <w:r w:rsidR="002E4AC1" w:rsidRPr="00670B86">
        <w:t xml:space="preserve"> </w:t>
      </w:r>
      <w:r w:rsidR="00CB49E0">
        <w:t xml:space="preserve">Er verursachte einen </w:t>
      </w:r>
      <w:r w:rsidR="00CB49E0" w:rsidRPr="00CB49E0">
        <w:t>Fehler, denn es handelt sich dabei um keine gültige Funktion</w:t>
      </w:r>
    </w:p>
    <w:p w14:paraId="2E4376F9" w14:textId="77777777" w:rsidR="002E4AC1" w:rsidRPr="00670B86" w:rsidRDefault="004F1168" w:rsidP="00670B86">
      <w:pPr>
        <w:pStyle w:val="AntwortListe"/>
      </w:pPr>
      <w:sdt>
        <w:sdtPr>
          <w:id w:val="745690932"/>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2E4AC1" w:rsidRPr="00670B86">
        <w:t xml:space="preserve"> E</w:t>
      </w:r>
      <w:r w:rsidR="00CB49E0">
        <w:t>r</w:t>
      </w:r>
      <w:r w:rsidR="002E4AC1" w:rsidRPr="00670B86">
        <w:t xml:space="preserve"> </w:t>
      </w:r>
      <w:r w:rsidR="00CB49E0">
        <w:t>prüft</w:t>
      </w:r>
      <w:r w:rsidR="002E4AC1" w:rsidRPr="00670B86">
        <w:t xml:space="preserve"> </w:t>
      </w:r>
      <w:bookmarkStart w:id="9" w:name="_Hlk532550553"/>
      <w:r w:rsidR="00CB49E0">
        <w:t xml:space="preserve">primitiv, </w:t>
      </w:r>
      <w:bookmarkEnd w:id="9"/>
      <w:r w:rsidR="002E4AC1" w:rsidRPr="00670B86">
        <w:t>ob</w:t>
      </w:r>
      <w:r w:rsidR="00CB49E0">
        <w:t xml:space="preserve"> etwas </w:t>
      </w:r>
      <w:r w:rsidR="002E4AC1" w:rsidRPr="00670B86">
        <w:t>mit einem deutsch formatierten Datum beginnt</w:t>
      </w:r>
    </w:p>
    <w:p w14:paraId="6D37E920" w14:textId="77777777" w:rsidR="002E4AC1" w:rsidRPr="00670B86" w:rsidRDefault="004F1168" w:rsidP="00670B86">
      <w:pPr>
        <w:pStyle w:val="AntwortListe"/>
      </w:pPr>
      <w:sdt>
        <w:sdtPr>
          <w:id w:val="-896817295"/>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2E4AC1" w:rsidRPr="00670B86">
        <w:t xml:space="preserve"> </w:t>
      </w:r>
      <w:bookmarkStart w:id="10" w:name="_Hlk532551175"/>
      <w:r w:rsidR="00CB49E0" w:rsidRPr="00670B86">
        <w:t>E</w:t>
      </w:r>
      <w:r w:rsidR="00CB49E0">
        <w:t>r</w:t>
      </w:r>
      <w:r w:rsidR="00CB49E0" w:rsidRPr="00670B86">
        <w:t xml:space="preserve"> ermittelt alle zu findenden</w:t>
      </w:r>
      <w:r w:rsidR="00C94284">
        <w:t>, deutsch formatierten</w:t>
      </w:r>
      <w:r w:rsidR="00CB49E0" w:rsidRPr="00670B86">
        <w:t xml:space="preserve"> </w:t>
      </w:r>
      <w:r w:rsidR="00CB49E0">
        <w:t xml:space="preserve">Zahlen </w:t>
      </w:r>
      <w:r w:rsidR="00C94284">
        <w:t xml:space="preserve">in </w:t>
      </w:r>
      <w:r w:rsidR="00CB49E0">
        <w:t>einem Text</w:t>
      </w:r>
      <w:bookmarkEnd w:id="10"/>
    </w:p>
    <w:p w14:paraId="14F75315" w14:textId="77777777" w:rsidR="002E4AC1" w:rsidRPr="00670B86" w:rsidRDefault="004F1168" w:rsidP="00670B86">
      <w:pPr>
        <w:pStyle w:val="AntwortListe"/>
        <w:rPr>
          <w:rStyle w:val="Codeblau"/>
          <w:rFonts w:asciiTheme="minorHAnsi" w:hAnsiTheme="minorHAnsi"/>
        </w:rPr>
      </w:pPr>
      <w:sdt>
        <w:sdtPr>
          <w:rPr>
            <w:rFonts w:ascii="Courier New" w:hAnsi="Courier New"/>
          </w:rPr>
          <w:id w:val="-67809196"/>
          <w14:checkbox>
            <w14:checked w14:val="0"/>
            <w14:checkedState w14:val="2612" w14:font="MS Gothic"/>
            <w14:uncheckedState w14:val="2610" w14:font="MS Gothic"/>
          </w14:checkbox>
        </w:sdtPr>
        <w:sdtEndPr>
          <w:rPr>
            <w:rFonts w:asciiTheme="minorHAnsi" w:hAnsiTheme="minorHAnsi"/>
          </w:rPr>
        </w:sdtEndPr>
        <w:sdtContent>
          <w:r w:rsidR="00670B86">
            <w:rPr>
              <w:rFonts w:ascii="MS Gothic" w:eastAsia="MS Gothic" w:hAnsi="MS Gothic" w:hint="eastAsia"/>
            </w:rPr>
            <w:t>☐</w:t>
          </w:r>
        </w:sdtContent>
      </w:sdt>
      <w:r w:rsidR="002E4AC1" w:rsidRPr="00670B86">
        <w:t xml:space="preserve"> </w:t>
      </w:r>
      <w:r w:rsidR="00C94284" w:rsidRPr="00C94284">
        <w:t>Er sucht nach 4-stelligen Postleitzahlen</w:t>
      </w:r>
    </w:p>
    <w:sdt>
      <w:sdtPr>
        <w:id w:val="-2145109451"/>
        <w:placeholder>
          <w:docPart w:val="04DF04B9B14645AB84A668571911CCAF"/>
        </w:placeholder>
      </w:sdtPr>
      <w:sdtEndPr/>
      <w:sdtContent>
        <w:p w14:paraId="6F3B1A2D" w14:textId="77777777" w:rsidR="00D05619" w:rsidRPr="00CA2FB2" w:rsidRDefault="002866FA" w:rsidP="00D05619">
          <w:pPr>
            <w:pStyle w:val="Anmerkungen"/>
            <w:rPr>
              <w:lang w:val="de-DE"/>
            </w:rPr>
          </w:pPr>
          <w:r>
            <w:t>Anmerkungen zur Frage oder Antwort? Einfach hier aufschreiben…!</w:t>
          </w:r>
        </w:p>
      </w:sdtContent>
    </w:sdt>
    <w:p w14:paraId="4968307A" w14:textId="77777777" w:rsidR="00D05619" w:rsidRPr="00CA2FB2" w:rsidRDefault="00D05619" w:rsidP="0006538F">
      <w:pPr>
        <w:pStyle w:val="berschrift1"/>
      </w:pPr>
    </w:p>
    <w:p w14:paraId="3D18832D" w14:textId="77777777" w:rsidR="00D05619" w:rsidRDefault="00BD2D9B" w:rsidP="00D05619">
      <w:pPr>
        <w:pStyle w:val="Frage"/>
      </w:pPr>
      <w:r w:rsidRPr="00D05619">
        <w:t>Was gibt der folgende Code aus?</w:t>
      </w:r>
      <w:r w:rsidRPr="009C63F5">
        <w:t xml:space="preserve"> </w:t>
      </w:r>
      <w:r>
        <w:t xml:space="preserve">Bonusaufgabe: wie </w:t>
      </w:r>
      <w:r w:rsidR="00CE679B">
        <w:t>kann man den Code besser schreiben?</w:t>
      </w:r>
    </w:p>
    <w:p w14:paraId="706D1A6E" w14:textId="77777777" w:rsidR="00D05619" w:rsidRPr="00E823EC" w:rsidRDefault="00D05619" w:rsidP="00D05619">
      <w:pPr>
        <w:pStyle w:val="CodeAbsatz0"/>
      </w:pPr>
      <w:r w:rsidRPr="00E823EC">
        <w:t>class hello {</w:t>
      </w:r>
    </w:p>
    <w:p w14:paraId="249BD9EF" w14:textId="77777777" w:rsidR="00D05619" w:rsidRPr="00E823EC" w:rsidRDefault="00D05619" w:rsidP="00D05619">
      <w:pPr>
        <w:pStyle w:val="CodeAbsatz0"/>
      </w:pPr>
      <w:r w:rsidRPr="00E823EC">
        <w:tab/>
        <w:t>private $_sGreeting = "Hello World";</w:t>
      </w:r>
    </w:p>
    <w:p w14:paraId="0A0475ED" w14:textId="77777777" w:rsidR="00D05619" w:rsidRPr="00E823EC" w:rsidRDefault="00D05619" w:rsidP="00D05619">
      <w:pPr>
        <w:pStyle w:val="CodeAbsatz0"/>
      </w:pPr>
      <w:r w:rsidRPr="00E823EC">
        <w:tab/>
        <w:t>function printGreeting() {</w:t>
      </w:r>
    </w:p>
    <w:p w14:paraId="682CBF3D" w14:textId="77777777" w:rsidR="00D05619" w:rsidRPr="00E823EC" w:rsidRDefault="00D05619" w:rsidP="00D05619">
      <w:pPr>
        <w:pStyle w:val="CodeAbsatz0"/>
      </w:pPr>
      <w:r w:rsidRPr="00E823EC">
        <w:tab/>
      </w:r>
      <w:r w:rsidRPr="00E823EC">
        <w:tab/>
        <w:t xml:space="preserve">echo </w:t>
      </w:r>
      <w:bookmarkStart w:id="11" w:name="_Hlk529939"/>
      <w:r w:rsidRPr="00E823EC">
        <w:t>$this-&gt;_sGreeting</w:t>
      </w:r>
      <w:bookmarkEnd w:id="11"/>
      <w:r w:rsidRPr="00E823EC">
        <w:t>;</w:t>
      </w:r>
    </w:p>
    <w:p w14:paraId="17B18591" w14:textId="77777777" w:rsidR="00D05619" w:rsidRPr="00872F96" w:rsidRDefault="00D05619" w:rsidP="00D05619">
      <w:pPr>
        <w:pStyle w:val="CodeAbsatz0"/>
        <w:rPr>
          <w:lang w:val="de-DE"/>
        </w:rPr>
      </w:pPr>
      <w:r w:rsidRPr="00E823EC">
        <w:tab/>
      </w:r>
      <w:r w:rsidRPr="00872F96">
        <w:rPr>
          <w:lang w:val="de-DE"/>
        </w:rPr>
        <w:t>}</w:t>
      </w:r>
    </w:p>
    <w:p w14:paraId="105DCF90" w14:textId="77777777" w:rsidR="00D05619" w:rsidRPr="00872F96" w:rsidRDefault="00D05619" w:rsidP="00D05619">
      <w:pPr>
        <w:pStyle w:val="CodeAbsatz0"/>
        <w:rPr>
          <w:lang w:val="de-DE"/>
        </w:rPr>
      </w:pPr>
      <w:r w:rsidRPr="00872F96">
        <w:rPr>
          <w:lang w:val="de-DE"/>
        </w:rPr>
        <w:t>}</w:t>
      </w:r>
    </w:p>
    <w:p w14:paraId="79F09084" w14:textId="77777777" w:rsidR="00D05619" w:rsidRDefault="00D05619" w:rsidP="00D05619">
      <w:pPr>
        <w:pStyle w:val="CodeAbsatz"/>
        <w:rPr>
          <w:lang w:val="de-DE"/>
        </w:rPr>
      </w:pPr>
      <w:r w:rsidRPr="00872F96">
        <w:rPr>
          <w:lang w:val="de-DE"/>
        </w:rPr>
        <w:t>hello::printGreeting();</w:t>
      </w:r>
    </w:p>
    <w:p w14:paraId="1CE5038D" w14:textId="77777777" w:rsidR="00D05619" w:rsidRPr="00670B86" w:rsidRDefault="004F1168" w:rsidP="004A5D8E">
      <w:pPr>
        <w:pStyle w:val="AntwortListe"/>
        <w:numPr>
          <w:ilvl w:val="1"/>
          <w:numId w:val="35"/>
        </w:numPr>
      </w:pPr>
      <w:sdt>
        <w:sdtPr>
          <w:rPr>
            <w:rFonts w:ascii="MS Gothic" w:eastAsia="MS Gothic" w:hAnsi="MS Gothic"/>
          </w:rPr>
          <w:id w:val="-669793052"/>
          <w14:checkbox>
            <w14:checked w14:val="0"/>
            <w14:checkedState w14:val="2612" w14:font="MS Gothic"/>
            <w14:uncheckedState w14:val="2610" w14:font="MS Gothic"/>
          </w14:checkbox>
        </w:sdtPr>
        <w:sdtEndPr/>
        <w:sdtContent>
          <w:r w:rsidR="00670B86" w:rsidRPr="004A5D8E">
            <w:rPr>
              <w:rFonts w:ascii="MS Gothic" w:eastAsia="MS Gothic" w:hAnsi="MS Gothic" w:hint="eastAsia"/>
            </w:rPr>
            <w:t>☐</w:t>
          </w:r>
        </w:sdtContent>
      </w:sdt>
      <w:r w:rsidR="00D05619" w:rsidRPr="00670B86">
        <w:t xml:space="preserve"> Der PHP-Interpreter wirft einen </w:t>
      </w:r>
      <w:r w:rsidR="00276F99">
        <w:t>Fehler</w:t>
      </w:r>
      <w:r w:rsidR="00D05619" w:rsidRPr="00670B86">
        <w:t>, weil die Funktion nicht statisch ist</w:t>
      </w:r>
    </w:p>
    <w:p w14:paraId="18C60BC5" w14:textId="77777777" w:rsidR="00D05619" w:rsidRPr="00670B86" w:rsidRDefault="004F1168" w:rsidP="00670B86">
      <w:pPr>
        <w:pStyle w:val="AntwortListe"/>
      </w:pPr>
      <w:sdt>
        <w:sdtPr>
          <w:id w:val="-687146676"/>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D05619" w:rsidRPr="00670B86">
        <w:t xml:space="preserve"> „Hello World“</w:t>
      </w:r>
    </w:p>
    <w:p w14:paraId="00BE4C5A" w14:textId="77777777" w:rsidR="00D05619" w:rsidRPr="00670B86" w:rsidRDefault="004F1168" w:rsidP="00670B86">
      <w:pPr>
        <w:pStyle w:val="AntwortListe"/>
      </w:pPr>
      <w:sdt>
        <w:sdtPr>
          <w:id w:val="1312523630"/>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D05619" w:rsidRPr="00670B86">
        <w:t xml:space="preserve"> Es wird nichts ausgegeben, es wird aber auch kein </w:t>
      </w:r>
      <w:r w:rsidR="00276F99">
        <w:t>Fehler</w:t>
      </w:r>
      <w:r w:rsidR="00D05619" w:rsidRPr="00670B86">
        <w:t xml:space="preserve"> geworfen</w:t>
      </w:r>
    </w:p>
    <w:p w14:paraId="1F83CC9F" w14:textId="77777777" w:rsidR="00D05619" w:rsidRPr="00670B86" w:rsidRDefault="004F1168" w:rsidP="00670B86">
      <w:pPr>
        <w:pStyle w:val="AntwortListe"/>
      </w:pPr>
      <w:sdt>
        <w:sdtPr>
          <w:id w:val="882524823"/>
          <w14:checkbox>
            <w14:checked w14:val="0"/>
            <w14:checkedState w14:val="2612" w14:font="MS Gothic"/>
            <w14:uncheckedState w14:val="2610" w14:font="MS Gothic"/>
          </w14:checkbox>
        </w:sdtPr>
        <w:sdtEndPr/>
        <w:sdtContent>
          <w:r w:rsidR="00670B86">
            <w:rPr>
              <w:rFonts w:ascii="MS Gothic" w:eastAsia="MS Gothic" w:hAnsi="MS Gothic" w:hint="eastAsia"/>
            </w:rPr>
            <w:t>☐</w:t>
          </w:r>
        </w:sdtContent>
      </w:sdt>
      <w:r w:rsidR="00D05619" w:rsidRPr="00670B86">
        <w:t xml:space="preserve"> Der PHP-Interpreter wirft einen </w:t>
      </w:r>
      <w:r w:rsidR="00276F99">
        <w:t>Fehler</w:t>
      </w:r>
      <w:r w:rsidR="00D05619" w:rsidRPr="00670B86">
        <w:t>, weil auf ein privates Attribut zugegriffen wird</w:t>
      </w:r>
    </w:p>
    <w:sdt>
      <w:sdtPr>
        <w:id w:val="579954492"/>
        <w:placeholder>
          <w:docPart w:val="C9B639631CA448F7A0B4EFA6A6A605D6"/>
        </w:placeholder>
      </w:sdtPr>
      <w:sdtEndPr/>
      <w:sdtContent>
        <w:p w14:paraId="1E4DC4E2" w14:textId="77777777" w:rsidR="00D05619" w:rsidRPr="00CA2FB2" w:rsidRDefault="002866FA" w:rsidP="00D05619">
          <w:pPr>
            <w:pStyle w:val="Anmerkungen"/>
            <w:rPr>
              <w:lang w:val="de-DE"/>
            </w:rPr>
          </w:pPr>
          <w:r>
            <w:t>Anmerkungen zur Frage oder Antwort? Einfach hier aufschreiben…!</w:t>
          </w:r>
        </w:p>
      </w:sdtContent>
    </w:sdt>
    <w:p w14:paraId="2886DE45" w14:textId="77777777" w:rsidR="00D05619" w:rsidRPr="00CA2FB2" w:rsidRDefault="00D05619" w:rsidP="00D05619">
      <w:pPr>
        <w:pStyle w:val="berschrift1"/>
      </w:pPr>
    </w:p>
    <w:p w14:paraId="5909B5D3" w14:textId="77777777" w:rsidR="00840E74" w:rsidRPr="005E56DB" w:rsidRDefault="00840E74" w:rsidP="00840E74">
      <w:pPr>
        <w:pStyle w:val="Frage"/>
        <w:rPr>
          <w:color w:val="555555"/>
        </w:rPr>
      </w:pPr>
      <w:r w:rsidRPr="005E56DB">
        <w:rPr>
          <w:color w:val="555555"/>
        </w:rPr>
        <w:t>Du möchtest Benutzerpasswörter sicher in einer Datenbank speichern, um eine Benutzer-Anmeldemaske zu programmieren – welche(n) der folgenden Algorithmen würdest Du dafür nutzen?</w:t>
      </w:r>
      <w:r w:rsidR="005A35C7">
        <w:rPr>
          <w:color w:val="555555"/>
        </w:rPr>
        <w:t xml:space="preserve"> </w:t>
      </w:r>
      <w:bookmarkStart w:id="12" w:name="_Hlk529992"/>
      <w:r w:rsidR="005A35C7">
        <w:rPr>
          <w:color w:val="555555"/>
        </w:rPr>
        <w:t>Bonusaufgabe: warum?</w:t>
      </w:r>
      <w:bookmarkEnd w:id="12"/>
    </w:p>
    <w:p w14:paraId="64913D0C" w14:textId="77777777" w:rsidR="00840E74" w:rsidRPr="009F56DD" w:rsidRDefault="004F1168" w:rsidP="00840E74">
      <w:pPr>
        <w:pStyle w:val="AntwortListe"/>
        <w:numPr>
          <w:ilvl w:val="0"/>
          <w:numId w:val="14"/>
        </w:numPr>
        <w:ind w:left="357" w:hanging="357"/>
      </w:pPr>
      <w:sdt>
        <w:sdtPr>
          <w:rPr>
            <w:rFonts w:ascii="Segoe UI Symbol" w:hAnsi="Segoe UI Symbol" w:cs="Segoe UI Symbol"/>
          </w:rPr>
          <w:id w:val="-1381394671"/>
          <w14:checkbox>
            <w14:checked w14:val="0"/>
            <w14:checkedState w14:val="2612" w14:font="MS Gothic"/>
            <w14:uncheckedState w14:val="2610" w14:font="MS Gothic"/>
          </w14:checkbox>
        </w:sdtPr>
        <w:sdtEndPr/>
        <w:sdtContent>
          <w:r w:rsidR="00840E74">
            <w:rPr>
              <w:rFonts w:ascii="MS Gothic" w:eastAsia="MS Gothic" w:hAnsi="MS Gothic" w:cs="Segoe UI Symbol" w:hint="eastAsia"/>
            </w:rPr>
            <w:t>☐</w:t>
          </w:r>
        </w:sdtContent>
      </w:sdt>
      <w:r w:rsidR="00840E74" w:rsidRPr="009F56DD">
        <w:t xml:space="preserve"> </w:t>
      </w:r>
      <w:r w:rsidR="00840E74">
        <w:t>BASE64</w:t>
      </w:r>
    </w:p>
    <w:p w14:paraId="32DFF257" w14:textId="77777777" w:rsidR="00840E74" w:rsidRPr="009F56DD" w:rsidRDefault="004F1168" w:rsidP="00840E74">
      <w:pPr>
        <w:pStyle w:val="AntwortListe"/>
        <w:numPr>
          <w:ilvl w:val="1"/>
          <w:numId w:val="26"/>
        </w:numPr>
      </w:pPr>
      <w:sdt>
        <w:sdtPr>
          <w:rPr>
            <w:rFonts w:ascii="MS Gothic" w:eastAsia="MS Gothic" w:hAnsi="MS Gothic"/>
          </w:rPr>
          <w:id w:val="-654533727"/>
          <w14:checkbox>
            <w14:checked w14:val="0"/>
            <w14:checkedState w14:val="2612" w14:font="MS Gothic"/>
            <w14:uncheckedState w14:val="2610" w14:font="MS Gothic"/>
          </w14:checkbox>
        </w:sdtPr>
        <w:sdtEndPr/>
        <w:sdtContent>
          <w:r w:rsidR="00840E74" w:rsidRPr="00704DF0">
            <w:rPr>
              <w:rFonts w:ascii="MS Gothic" w:eastAsia="MS Gothic" w:hAnsi="MS Gothic" w:hint="eastAsia"/>
            </w:rPr>
            <w:t>☐</w:t>
          </w:r>
        </w:sdtContent>
      </w:sdt>
      <w:r w:rsidR="00840E74" w:rsidRPr="009F56DD">
        <w:t xml:space="preserve"> </w:t>
      </w:r>
      <w:r w:rsidR="00840E74" w:rsidRPr="00665156">
        <w:t>RSA-768</w:t>
      </w:r>
    </w:p>
    <w:p w14:paraId="5460CC8B" w14:textId="77777777" w:rsidR="00840E74" w:rsidRPr="009F56DD" w:rsidRDefault="004F1168" w:rsidP="00840E74">
      <w:pPr>
        <w:pStyle w:val="AntwortListe"/>
      </w:pPr>
      <w:sdt>
        <w:sdtPr>
          <w:id w:val="-1035114834"/>
          <w14:checkbox>
            <w14:checked w14:val="0"/>
            <w14:checkedState w14:val="2612" w14:font="MS Gothic"/>
            <w14:uncheckedState w14:val="2610" w14:font="MS Gothic"/>
          </w14:checkbox>
        </w:sdtPr>
        <w:sdtEndPr/>
        <w:sdtContent>
          <w:r w:rsidR="00840E74">
            <w:rPr>
              <w:rFonts w:ascii="MS Gothic" w:eastAsia="MS Gothic" w:hAnsi="MS Gothic" w:hint="eastAsia"/>
            </w:rPr>
            <w:t>☐</w:t>
          </w:r>
        </w:sdtContent>
      </w:sdt>
      <w:r w:rsidR="00840E74" w:rsidRPr="009F56DD">
        <w:t xml:space="preserve"> </w:t>
      </w:r>
      <w:r w:rsidR="00840E74" w:rsidRPr="00665156">
        <w:t>AES-256</w:t>
      </w:r>
    </w:p>
    <w:p w14:paraId="2093E1A4" w14:textId="77777777" w:rsidR="00840E74" w:rsidRDefault="004F1168" w:rsidP="00840E74">
      <w:pPr>
        <w:pStyle w:val="AntwortListe"/>
      </w:pPr>
      <w:sdt>
        <w:sdtPr>
          <w:id w:val="-80153138"/>
          <w14:checkbox>
            <w14:checked w14:val="0"/>
            <w14:checkedState w14:val="2612" w14:font="MS Gothic"/>
            <w14:uncheckedState w14:val="2610" w14:font="MS Gothic"/>
          </w14:checkbox>
        </w:sdtPr>
        <w:sdtEndPr/>
        <w:sdtContent>
          <w:r w:rsidR="00840E74">
            <w:rPr>
              <w:rFonts w:ascii="MS Gothic" w:eastAsia="MS Gothic" w:hAnsi="MS Gothic" w:hint="eastAsia"/>
            </w:rPr>
            <w:t>☐</w:t>
          </w:r>
        </w:sdtContent>
      </w:sdt>
      <w:r w:rsidR="00840E74" w:rsidRPr="009F56DD">
        <w:t xml:space="preserve"> </w:t>
      </w:r>
      <w:r w:rsidR="00840E74" w:rsidRPr="00665156">
        <w:t>SHA-256</w:t>
      </w:r>
    </w:p>
    <w:p w14:paraId="64440EB1" w14:textId="77777777" w:rsidR="00840E74" w:rsidRDefault="004F1168" w:rsidP="00840E74">
      <w:pPr>
        <w:pStyle w:val="AntwortListe"/>
      </w:pPr>
      <w:sdt>
        <w:sdtPr>
          <w:id w:val="1885289923"/>
          <w14:checkbox>
            <w14:checked w14:val="0"/>
            <w14:checkedState w14:val="2612" w14:font="MS Gothic"/>
            <w14:uncheckedState w14:val="2610" w14:font="MS Gothic"/>
          </w14:checkbox>
        </w:sdtPr>
        <w:sdtEndPr/>
        <w:sdtContent>
          <w:r w:rsidR="00840E74">
            <w:rPr>
              <w:rFonts w:ascii="MS Gothic" w:eastAsia="MS Gothic" w:hAnsi="MS Gothic" w:hint="eastAsia"/>
            </w:rPr>
            <w:t>☐</w:t>
          </w:r>
        </w:sdtContent>
      </w:sdt>
      <w:r w:rsidR="00840E74" w:rsidRPr="009F56DD">
        <w:t xml:space="preserve"> </w:t>
      </w:r>
      <w:r w:rsidR="00840E74">
        <w:t>MD5</w:t>
      </w:r>
    </w:p>
    <w:sdt>
      <w:sdtPr>
        <w:id w:val="1986816492"/>
        <w:placeholder>
          <w:docPart w:val="9EF4623B49C24732BF4B487CF683A9E5"/>
        </w:placeholder>
      </w:sdtPr>
      <w:sdtEndPr/>
      <w:sdtContent>
        <w:p w14:paraId="21F48C65" w14:textId="77777777" w:rsidR="00840E74" w:rsidRPr="000F0302" w:rsidRDefault="00840E74" w:rsidP="00840E74">
          <w:pPr>
            <w:pStyle w:val="Anmerkungen"/>
            <w:rPr>
              <w:lang w:val="de-DE"/>
            </w:rPr>
          </w:pPr>
          <w:r>
            <w:t>Anmerkungen zur Frage oder Antwort? Einfach hier aufschreiben…!</w:t>
          </w:r>
        </w:p>
      </w:sdtContent>
    </w:sdt>
    <w:p w14:paraId="3DBACE57" w14:textId="77777777" w:rsidR="00E63669" w:rsidRPr="00CA2FB2" w:rsidRDefault="00E63669" w:rsidP="00E63669">
      <w:pPr>
        <w:pStyle w:val="berschrift1"/>
      </w:pPr>
    </w:p>
    <w:p w14:paraId="428ABCAB" w14:textId="77777777" w:rsidR="00E53B97" w:rsidRDefault="00A61DF7" w:rsidP="00E53B97">
      <w:pPr>
        <w:pStyle w:val="Frage"/>
      </w:pPr>
      <w:r w:rsidRPr="00A56C29">
        <w:t xml:space="preserve">Joine die </w:t>
      </w:r>
      <w:r>
        <w:t>SQL-</w:t>
      </w:r>
      <w:r w:rsidRPr="00A56C29">
        <w:t>Tabelle</w:t>
      </w:r>
      <w:r>
        <w:t>n</w:t>
      </w:r>
      <w:r w:rsidRPr="00A56C29">
        <w:t xml:space="preserve"> </w:t>
      </w:r>
      <w:r>
        <w:t>VORLESUNG</w:t>
      </w:r>
      <w:r w:rsidRPr="00A56C29">
        <w:t xml:space="preserve"> </w:t>
      </w:r>
      <w:r>
        <w:t>und HOERSAAL über die Felder VORLESUNG.HOERSAALID</w:t>
      </w:r>
      <w:r w:rsidRPr="00A56C29">
        <w:t xml:space="preserve"> </w:t>
      </w:r>
      <w:r>
        <w:t>und HOERSAAL.ID. Vermeide vorlesungslose Hörsäle und hörsallose Vorlesungen. Sortiere nach VORLESUNG.TITEL und s</w:t>
      </w:r>
      <w:r w:rsidRPr="00A56C29">
        <w:t xml:space="preserve">elektiere </w:t>
      </w:r>
      <w:r>
        <w:t>alle Felder. Bonusaufgabe: welche(n) Index / Indizes empfiehlst Du?</w:t>
      </w:r>
    </w:p>
    <w:sdt>
      <w:sdtPr>
        <w:id w:val="1755785977"/>
        <w:placeholder>
          <w:docPart w:val="910F737162334BE0B4DFB6FE39DFC335"/>
        </w:placeholder>
        <w:showingPlcHdr/>
      </w:sdtPr>
      <w:sdtEndPr/>
      <w:sdtContent>
        <w:p w14:paraId="5F74B686" w14:textId="77777777" w:rsidR="00E63669" w:rsidRDefault="00E63669" w:rsidP="00E63669">
          <w:pPr>
            <w:pStyle w:val="Antwort"/>
          </w:pPr>
          <w:r w:rsidRPr="00014360">
            <w:t>Klicke oder tippe hier, um Text einzugeben.</w:t>
          </w:r>
        </w:p>
      </w:sdtContent>
    </w:sdt>
    <w:p w14:paraId="1B8B1AAF" w14:textId="77777777" w:rsidR="003012E9" w:rsidRPr="00CA2FB2" w:rsidRDefault="003012E9" w:rsidP="003012E9">
      <w:pPr>
        <w:pStyle w:val="berschrift1"/>
      </w:pPr>
    </w:p>
    <w:p w14:paraId="428B638C" w14:textId="77777777" w:rsidR="003012E9" w:rsidRDefault="00A61DF7" w:rsidP="003012E9">
      <w:pPr>
        <w:pStyle w:val="Frage"/>
      </w:pPr>
      <w:bookmarkStart w:id="13" w:name="_Hlk23509470"/>
      <w:r w:rsidRPr="003012E9">
        <w:t xml:space="preserve">Erweitere die vorherige Abfrage um die Ermittlung der Anzahl der teilnehmenden Studenten pro Vorlesung aus der weiteren Tabelle </w:t>
      </w:r>
      <w:r>
        <w:t>STUDENT</w:t>
      </w:r>
      <w:r w:rsidRPr="003012E9">
        <w:t xml:space="preserve"> sowie der Kreuztabelle </w:t>
      </w:r>
      <w:r>
        <w:t>VORLESUNG2STUDENT</w:t>
      </w:r>
      <w:r w:rsidRPr="003012E9">
        <w:t xml:space="preserve"> (und führe das obige Namensschema der Felder fort):</w:t>
      </w:r>
      <w:bookmarkEnd w:id="13"/>
    </w:p>
    <w:sdt>
      <w:sdtPr>
        <w:id w:val="1986965636"/>
        <w:placeholder>
          <w:docPart w:val="9DC9B19B7F4A44D98F891C72C7DAFDF4"/>
        </w:placeholder>
        <w:showingPlcHdr/>
      </w:sdtPr>
      <w:sdtEndPr/>
      <w:sdtContent>
        <w:p w14:paraId="7876BFA2" w14:textId="77777777" w:rsidR="001D3D76" w:rsidRDefault="00A23E11" w:rsidP="001D3D76">
          <w:pPr>
            <w:pStyle w:val="Antwort"/>
          </w:pPr>
          <w:r w:rsidRPr="00014360">
            <w:t>Klicke oder tippe hier, um Text einzugeben.</w:t>
          </w:r>
        </w:p>
      </w:sdtContent>
    </w:sdt>
    <w:p w14:paraId="7EA29884" w14:textId="77777777" w:rsidR="00CA2FB2" w:rsidRDefault="00CA2FB2" w:rsidP="00CA2FB2">
      <w:pPr>
        <w:pStyle w:val="berschrift1"/>
      </w:pPr>
    </w:p>
    <w:p w14:paraId="3EC20B18" w14:textId="77777777" w:rsidR="00A23E11" w:rsidRDefault="00CA2FB2" w:rsidP="00CA2FB2">
      <w:pPr>
        <w:pStyle w:val="Frage"/>
      </w:pPr>
      <w:r w:rsidRPr="00CA2FB2">
        <w:t>Auf welche Weise(n) kannst Du die folgende Methode dazu zwingen, lediglich Instanzen der Klasse Greeting anzunehmen?</w:t>
      </w:r>
    </w:p>
    <w:p w14:paraId="35307D66" w14:textId="77777777" w:rsidR="00CA2FB2" w:rsidRPr="00CA2FB2" w:rsidRDefault="00CA2FB2" w:rsidP="00CA2FB2">
      <w:pPr>
        <w:pStyle w:val="CodeAbsatz"/>
      </w:pPr>
      <w:r w:rsidRPr="00CA2FB2">
        <w:t>function printGreeting($oGreet) {</w:t>
      </w:r>
    </w:p>
    <w:p w14:paraId="20477831" w14:textId="77777777" w:rsidR="00CA2FB2" w:rsidRPr="00CA2FB2" w:rsidRDefault="00CA2FB2" w:rsidP="00CA2FB2">
      <w:pPr>
        <w:pStyle w:val="CodeAbsatz"/>
      </w:pPr>
      <w:r w:rsidRPr="00CA2FB2">
        <w:tab/>
        <w:t>echo $oGreet-&gt;getGreeting();</w:t>
      </w:r>
    </w:p>
    <w:p w14:paraId="70DAA3E0" w14:textId="77777777" w:rsidR="00CA2FB2" w:rsidRPr="00CA2FB2" w:rsidRDefault="00CA2FB2" w:rsidP="00CA2FB2">
      <w:pPr>
        <w:pStyle w:val="CodeAbsatz"/>
        <w:rPr>
          <w:lang w:val="de-DE"/>
        </w:rPr>
      </w:pPr>
      <w:r w:rsidRPr="00CA2FB2">
        <w:rPr>
          <w:lang w:val="de-DE"/>
        </w:rPr>
        <w:t>}</w:t>
      </w:r>
    </w:p>
    <w:sdt>
      <w:sdtPr>
        <w:id w:val="-513227466"/>
        <w:placeholder>
          <w:docPart w:val="5A862B0275C64BE8A14BF0C0C16725E4"/>
        </w:placeholder>
        <w:showingPlcHdr/>
      </w:sdtPr>
      <w:sdtEndPr/>
      <w:sdtContent>
        <w:p w14:paraId="0ECDAB6F" w14:textId="77777777" w:rsidR="00CA2FB2" w:rsidRDefault="00CA2FB2" w:rsidP="00CA2FB2">
          <w:pPr>
            <w:pStyle w:val="Antwort"/>
          </w:pPr>
          <w:r w:rsidRPr="00014360">
            <w:t>Klicke oder tippe hier, um Text einzugeben.</w:t>
          </w:r>
        </w:p>
      </w:sdtContent>
    </w:sdt>
    <w:p w14:paraId="033679E6" w14:textId="77777777" w:rsidR="008733C5" w:rsidRDefault="008733C5" w:rsidP="008733C5">
      <w:pPr>
        <w:pStyle w:val="berschrift1"/>
      </w:pPr>
    </w:p>
    <w:p w14:paraId="5BEF2559" w14:textId="77777777" w:rsidR="008733C5" w:rsidRDefault="00C573B4" w:rsidP="008733C5">
      <w:pPr>
        <w:pStyle w:val="Frage"/>
      </w:pPr>
      <w:bookmarkStart w:id="14" w:name="_Hlk532552709"/>
      <w:r>
        <w:t xml:space="preserve">Wie kannst Du </w:t>
      </w:r>
      <w:r w:rsidR="008733C5" w:rsidRPr="008733C5">
        <w:t>„Session Fixation“ vermeiden?</w:t>
      </w:r>
      <w:bookmarkEnd w:id="14"/>
    </w:p>
    <w:p w14:paraId="0078BB67" w14:textId="77777777" w:rsidR="008733C5" w:rsidRPr="004A5D8E" w:rsidRDefault="004F1168" w:rsidP="004A5D8E">
      <w:pPr>
        <w:pStyle w:val="AntwortListe"/>
        <w:numPr>
          <w:ilvl w:val="1"/>
          <w:numId w:val="36"/>
        </w:numPr>
        <w:rPr>
          <w:color w:val="0076BD"/>
        </w:rPr>
      </w:pPr>
      <w:sdt>
        <w:sdtPr>
          <w:rPr>
            <w:rFonts w:ascii="MS Gothic" w:eastAsia="MS Gothic" w:hAnsi="MS Gothic"/>
            <w:color w:val="0076BD"/>
          </w:rPr>
          <w:id w:val="760334562"/>
          <w14:checkbox>
            <w14:checked w14:val="0"/>
            <w14:checkedState w14:val="2612" w14:font="MS Gothic"/>
            <w14:uncheckedState w14:val="2610" w14:font="MS Gothic"/>
          </w14:checkbox>
        </w:sdtPr>
        <w:sdtEndPr/>
        <w:sdtContent>
          <w:r w:rsidR="00665012" w:rsidRPr="004A5D8E">
            <w:rPr>
              <w:rFonts w:ascii="MS Gothic" w:eastAsia="MS Gothic" w:hAnsi="MS Gothic" w:hint="eastAsia"/>
              <w:color w:val="0076BD"/>
            </w:rPr>
            <w:t>☐</w:t>
          </w:r>
        </w:sdtContent>
      </w:sdt>
      <w:r w:rsidR="008733C5" w:rsidRPr="004A5D8E">
        <w:rPr>
          <w:color w:val="0076BD"/>
        </w:rPr>
        <w:t xml:space="preserve"> </w:t>
      </w:r>
      <w:r w:rsidR="00533A9C" w:rsidRPr="004A5D8E">
        <w:rPr>
          <w:rStyle w:val="Codeblau"/>
          <w:color w:val="0076BD"/>
        </w:rPr>
        <w:t>ini_set('session_prevent_fixation', '1')</w:t>
      </w:r>
    </w:p>
    <w:p w14:paraId="32BA1065" w14:textId="77777777" w:rsidR="008733C5" w:rsidRPr="00665012" w:rsidRDefault="004F1168" w:rsidP="00665012">
      <w:pPr>
        <w:pStyle w:val="AntwortListe"/>
      </w:pPr>
      <w:sdt>
        <w:sdtPr>
          <w:id w:val="-533652150"/>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9745D6" w:rsidRPr="00665012">
        <w:rPr>
          <w:rStyle w:val="Codeblau"/>
          <w:rFonts w:asciiTheme="minorHAnsi" w:hAnsiTheme="minorHAnsi"/>
        </w:rPr>
        <w:t xml:space="preserve"> </w:t>
      </w:r>
      <w:r w:rsidR="008733C5" w:rsidRPr="00665012">
        <w:rPr>
          <w:rStyle w:val="Codeblau"/>
        </w:rPr>
        <w:t>session_regenerate_id()</w:t>
      </w:r>
    </w:p>
    <w:p w14:paraId="2713D274" w14:textId="77777777" w:rsidR="008733C5" w:rsidRPr="00665012" w:rsidRDefault="004F1168" w:rsidP="00665012">
      <w:pPr>
        <w:pStyle w:val="AntwortListe"/>
      </w:pPr>
      <w:sdt>
        <w:sdtPr>
          <w:id w:val="-544753874"/>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8733C5" w:rsidRPr="00665012">
        <w:t xml:space="preserve"> </w:t>
      </w:r>
      <w:r w:rsidR="008733C5" w:rsidRPr="00665012">
        <w:rPr>
          <w:rStyle w:val="Codeblau"/>
        </w:rPr>
        <w:t>explode()</w:t>
      </w:r>
    </w:p>
    <w:p w14:paraId="3E7D705D" w14:textId="77777777" w:rsidR="008733C5" w:rsidRPr="00665012" w:rsidRDefault="004F1168" w:rsidP="00665012">
      <w:pPr>
        <w:pStyle w:val="AntwortListe"/>
      </w:pPr>
      <w:sdt>
        <w:sdtPr>
          <w:id w:val="-749817821"/>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8733C5" w:rsidRPr="00665012">
        <w:t xml:space="preserve"> </w:t>
      </w:r>
      <w:r w:rsidR="00DF1FBD" w:rsidRPr="00665012">
        <w:rPr>
          <w:rStyle w:val="Codeblau"/>
        </w:rPr>
        <w:t>session_cache_expire()</w:t>
      </w:r>
    </w:p>
    <w:p w14:paraId="6D4C752A" w14:textId="77777777" w:rsidR="008733C5" w:rsidRPr="00665012" w:rsidRDefault="004F1168" w:rsidP="00665012">
      <w:pPr>
        <w:pStyle w:val="AntwortListe"/>
      </w:pPr>
      <w:sdt>
        <w:sdtPr>
          <w:id w:val="-178666800"/>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8733C5" w:rsidRPr="00665012">
        <w:t xml:space="preserve"> </w:t>
      </w:r>
      <w:bookmarkStart w:id="15" w:name="_Hlk532553021"/>
      <w:r w:rsidR="00DF1FBD">
        <w:t xml:space="preserve">Indem </w:t>
      </w:r>
      <w:r w:rsidR="00E0300B">
        <w:t>man</w:t>
      </w:r>
      <w:r w:rsidR="00DF1FBD">
        <w:t xml:space="preserve"> alle Nutzerdaten in der Session escap</w:t>
      </w:r>
      <w:bookmarkEnd w:id="15"/>
      <w:r w:rsidR="00E0300B">
        <w:t>t</w:t>
      </w:r>
    </w:p>
    <w:p w14:paraId="2937B875" w14:textId="77777777" w:rsidR="008733C5" w:rsidRPr="00665012" w:rsidRDefault="004F1168" w:rsidP="00665012">
      <w:pPr>
        <w:pStyle w:val="AntwortListe"/>
        <w:rPr>
          <w:rStyle w:val="Codeblau"/>
          <w:rFonts w:asciiTheme="minorHAnsi" w:hAnsiTheme="minorHAnsi"/>
        </w:rPr>
      </w:pPr>
      <w:sdt>
        <w:sdtPr>
          <w:rPr>
            <w:rFonts w:ascii="Courier New" w:hAnsi="Courier New"/>
          </w:rPr>
          <w:id w:val="-464425137"/>
          <w14:checkbox>
            <w14:checked w14:val="0"/>
            <w14:checkedState w14:val="2612" w14:font="MS Gothic"/>
            <w14:uncheckedState w14:val="2610" w14:font="MS Gothic"/>
          </w14:checkbox>
        </w:sdtPr>
        <w:sdtEndPr>
          <w:rPr>
            <w:rFonts w:asciiTheme="minorHAnsi" w:hAnsiTheme="minorHAnsi"/>
          </w:rPr>
        </w:sdtEndPr>
        <w:sdtContent>
          <w:r w:rsidR="00665012">
            <w:rPr>
              <w:rFonts w:ascii="MS Gothic" w:eastAsia="MS Gothic" w:hAnsi="MS Gothic" w:hint="eastAsia"/>
            </w:rPr>
            <w:t>☐</w:t>
          </w:r>
        </w:sdtContent>
      </w:sdt>
      <w:r w:rsidR="008733C5" w:rsidRPr="00665012">
        <w:t xml:space="preserve"> </w:t>
      </w:r>
      <w:r w:rsidR="00533A9C" w:rsidRPr="00C573B4">
        <w:rPr>
          <w:color w:val="0076BD"/>
        </w:rPr>
        <w:t>Unnötig seit PHP 5.3</w:t>
      </w:r>
      <w:r w:rsidR="00AF0F4A">
        <w:rPr>
          <w:color w:val="0076BD"/>
        </w:rPr>
        <w:t xml:space="preserve">, </w:t>
      </w:r>
      <w:r w:rsidR="00533A9C" w:rsidRPr="00C573B4">
        <w:rPr>
          <w:color w:val="0076BD"/>
        </w:rPr>
        <w:t xml:space="preserve">weil seitdem in der php.ini standardmäßig </w:t>
      </w:r>
      <w:r w:rsidR="00533A9C" w:rsidRPr="00C573B4">
        <w:rPr>
          <w:rStyle w:val="Codeblau"/>
          <w:rFonts w:asciiTheme="minorHAnsi" w:hAnsiTheme="minorHAnsi"/>
          <w:color w:val="0076BD"/>
        </w:rPr>
        <w:t>„</w:t>
      </w:r>
      <w:r w:rsidR="00533A9C" w:rsidRPr="00C573B4">
        <w:rPr>
          <w:rStyle w:val="Codeblau"/>
          <w:color w:val="0076BD"/>
        </w:rPr>
        <w:t>session_prevent_fixation = 1</w:t>
      </w:r>
      <w:r w:rsidR="00533A9C" w:rsidRPr="00C573B4">
        <w:rPr>
          <w:rStyle w:val="Codeblau"/>
          <w:rFonts w:asciiTheme="minorHAnsi" w:hAnsiTheme="minorHAnsi"/>
          <w:color w:val="0076BD"/>
        </w:rPr>
        <w:t>“</w:t>
      </w:r>
      <w:r w:rsidR="00533A9C" w:rsidRPr="00C573B4">
        <w:rPr>
          <w:color w:val="0076BD"/>
        </w:rPr>
        <w:t xml:space="preserve"> gesetzt ist</w:t>
      </w:r>
    </w:p>
    <w:sdt>
      <w:sdtPr>
        <w:id w:val="-460349895"/>
        <w:placeholder>
          <w:docPart w:val="93262716FE374E48B4EEACAF77BEEC84"/>
        </w:placeholder>
      </w:sdtPr>
      <w:sdtEndPr/>
      <w:sdtContent>
        <w:p w14:paraId="59AC1F11" w14:textId="77777777" w:rsidR="009745D6" w:rsidRPr="00F92F08" w:rsidRDefault="002866FA" w:rsidP="009745D6">
          <w:pPr>
            <w:pStyle w:val="Anmerkungen"/>
            <w:rPr>
              <w:lang w:val="de-DE"/>
            </w:rPr>
          </w:pPr>
          <w:r>
            <w:t>Anmerkungen zur Frage oder Antwort? Einfach hier aufschreiben…!</w:t>
          </w:r>
        </w:p>
      </w:sdtContent>
    </w:sdt>
    <w:p w14:paraId="3B30C2B7" w14:textId="77777777" w:rsidR="009745D6" w:rsidRPr="00F92F08" w:rsidRDefault="009745D6" w:rsidP="009745D6">
      <w:pPr>
        <w:pStyle w:val="berschrift1"/>
      </w:pPr>
    </w:p>
    <w:p w14:paraId="58AAC3C4" w14:textId="77777777" w:rsidR="009745D6" w:rsidRDefault="00095CF2" w:rsidP="009745D6">
      <w:pPr>
        <w:pStyle w:val="Frage"/>
      </w:pPr>
      <w:r>
        <w:t>PHP-Arrays …</w:t>
      </w:r>
    </w:p>
    <w:p w14:paraId="2A251583" w14:textId="77777777" w:rsidR="00095CF2" w:rsidRPr="00665012" w:rsidRDefault="004F1168" w:rsidP="00095CF2">
      <w:pPr>
        <w:pStyle w:val="AntwortListe"/>
        <w:numPr>
          <w:ilvl w:val="1"/>
          <w:numId w:val="37"/>
        </w:numPr>
      </w:pPr>
      <w:sdt>
        <w:sdtPr>
          <w:rPr>
            <w:rFonts w:ascii="MS Gothic" w:eastAsia="MS Gothic" w:hAnsi="MS Gothic"/>
          </w:rPr>
          <w:id w:val="1616795781"/>
          <w14:checkbox>
            <w14:checked w14:val="0"/>
            <w14:checkedState w14:val="2612" w14:font="MS Gothic"/>
            <w14:uncheckedState w14:val="2610" w14:font="MS Gothic"/>
          </w14:checkbox>
        </w:sdtPr>
        <w:sdtEndPr/>
        <w:sdtContent>
          <w:r w:rsidR="00095CF2" w:rsidRPr="00095CF2">
            <w:rPr>
              <w:rFonts w:ascii="MS Gothic" w:eastAsia="MS Gothic" w:hAnsi="MS Gothic" w:hint="eastAsia"/>
            </w:rPr>
            <w:t>☐</w:t>
          </w:r>
        </w:sdtContent>
      </w:sdt>
      <w:r w:rsidR="00095CF2" w:rsidRPr="00665012">
        <w:t xml:space="preserve"> </w:t>
      </w:r>
      <w:r w:rsidR="00095CF2">
        <w:t>… sind keine Objekte</w:t>
      </w:r>
    </w:p>
    <w:p w14:paraId="6BB71E3A" w14:textId="77777777" w:rsidR="009745D6" w:rsidRPr="00665012" w:rsidRDefault="004F1168" w:rsidP="004A5D8E">
      <w:pPr>
        <w:pStyle w:val="AntwortListe"/>
        <w:numPr>
          <w:ilvl w:val="1"/>
          <w:numId w:val="37"/>
        </w:numPr>
      </w:pPr>
      <w:sdt>
        <w:sdtPr>
          <w:rPr>
            <w:rFonts w:ascii="MS Gothic" w:eastAsia="MS Gothic" w:hAnsi="MS Gothic"/>
          </w:rPr>
          <w:id w:val="468478182"/>
          <w14:checkbox>
            <w14:checked w14:val="0"/>
            <w14:checkedState w14:val="2612" w14:font="MS Gothic"/>
            <w14:uncheckedState w14:val="2610" w14:font="MS Gothic"/>
          </w14:checkbox>
        </w:sdtPr>
        <w:sdtEndPr/>
        <w:sdtContent>
          <w:r w:rsidR="00665012" w:rsidRPr="004A5D8E">
            <w:rPr>
              <w:rFonts w:ascii="MS Gothic" w:eastAsia="MS Gothic" w:hAnsi="MS Gothic" w:hint="eastAsia"/>
            </w:rPr>
            <w:t>☐</w:t>
          </w:r>
        </w:sdtContent>
      </w:sdt>
      <w:r w:rsidR="009745D6" w:rsidRPr="00665012">
        <w:t xml:space="preserve"> </w:t>
      </w:r>
      <w:r w:rsidR="00095CF2">
        <w:t xml:space="preserve">… implementieren das </w:t>
      </w:r>
      <w:r w:rsidR="009745D6" w:rsidRPr="00665012">
        <w:rPr>
          <w:rStyle w:val="Codeblau"/>
        </w:rPr>
        <w:t>IEnumerable</w:t>
      </w:r>
      <w:r w:rsidR="00095CF2">
        <w:t>-Interface</w:t>
      </w:r>
    </w:p>
    <w:p w14:paraId="6B0F7687" w14:textId="77777777" w:rsidR="009745D6" w:rsidRPr="00665012" w:rsidRDefault="004F1168" w:rsidP="00665012">
      <w:pPr>
        <w:pStyle w:val="AntwortListe"/>
      </w:pPr>
      <w:sdt>
        <w:sdtPr>
          <w:id w:val="833264514"/>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9745D6" w:rsidRPr="00665012">
        <w:t xml:space="preserve"> </w:t>
      </w:r>
      <w:r w:rsidR="00095CF2">
        <w:t xml:space="preserve">… implementieren das </w:t>
      </w:r>
      <w:r w:rsidR="00095CF2" w:rsidRPr="00665012">
        <w:rPr>
          <w:rStyle w:val="Codeblau"/>
        </w:rPr>
        <w:t>ArrayObject</w:t>
      </w:r>
      <w:r w:rsidR="00095CF2">
        <w:t>-Interface</w:t>
      </w:r>
    </w:p>
    <w:p w14:paraId="4B4302C4" w14:textId="2D9F719B" w:rsidR="0084015C" w:rsidRPr="00665012" w:rsidRDefault="004F1168" w:rsidP="0084015C">
      <w:pPr>
        <w:pStyle w:val="AntwortListe"/>
      </w:pPr>
      <w:sdt>
        <w:sdtPr>
          <w:id w:val="75792606"/>
          <w14:checkbox>
            <w14:checked w14:val="0"/>
            <w14:checkedState w14:val="2612" w14:font="MS Gothic"/>
            <w14:uncheckedState w14:val="2610" w14:font="MS Gothic"/>
          </w14:checkbox>
        </w:sdtPr>
        <w:sdtEndPr/>
        <w:sdtContent>
          <w:r w:rsidR="0084015C">
            <w:rPr>
              <w:rFonts w:ascii="MS Gothic" w:eastAsia="MS Gothic" w:hAnsi="MS Gothic" w:hint="eastAsia"/>
            </w:rPr>
            <w:t>☐</w:t>
          </w:r>
        </w:sdtContent>
      </w:sdt>
      <w:r w:rsidR="0084015C" w:rsidRPr="00665012">
        <w:t xml:space="preserve"> </w:t>
      </w:r>
      <w:r w:rsidR="0084015C">
        <w:t>… </w:t>
      </w:r>
      <w:r w:rsidR="0038383B" w:rsidRPr="0038383B">
        <w:t>werden (ggf. speichplatz- und zeitaufwendig) kopiert, wenn sie an Funktionen / Methoden übergeben werden</w:t>
      </w:r>
    </w:p>
    <w:p w14:paraId="64CDFE6E" w14:textId="77777777" w:rsidR="009745D6" w:rsidRPr="00665012" w:rsidRDefault="004F1168" w:rsidP="00665012">
      <w:pPr>
        <w:pStyle w:val="AntwortListe"/>
      </w:pPr>
      <w:sdt>
        <w:sdtPr>
          <w:id w:val="1029756886"/>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9745D6" w:rsidRPr="00665012">
        <w:t xml:space="preserve"> </w:t>
      </w:r>
      <w:bookmarkStart w:id="16" w:name="_Hlk534813695"/>
      <w:r w:rsidR="00095CF2">
        <w:t>… </w:t>
      </w:r>
      <w:r w:rsidR="0084015C">
        <w:t>können zu einem Stack-Overflow führen, wenn sie zu oft an Funktionen / Methoden übergeben werden</w:t>
      </w:r>
      <w:bookmarkEnd w:id="16"/>
    </w:p>
    <w:sdt>
      <w:sdtPr>
        <w:id w:val="-933281828"/>
        <w:placeholder>
          <w:docPart w:val="22370EFABC0540FDBFCBB2F82B7FB001"/>
        </w:placeholder>
      </w:sdtPr>
      <w:sdtEndPr/>
      <w:sdtContent>
        <w:p w14:paraId="4DA6AB03" w14:textId="77777777" w:rsidR="00DA7533" w:rsidRPr="00F92F08" w:rsidRDefault="002866FA" w:rsidP="00DA7533">
          <w:pPr>
            <w:pStyle w:val="Anmerkungen"/>
            <w:rPr>
              <w:lang w:val="de-DE"/>
            </w:rPr>
          </w:pPr>
          <w:r>
            <w:t>Anmerkungen zur Frage oder Antwort? Einfach hier aufschreiben…!</w:t>
          </w:r>
        </w:p>
      </w:sdtContent>
    </w:sdt>
    <w:p w14:paraId="0DFB5EE5" w14:textId="77777777" w:rsidR="00DA7533" w:rsidRPr="00F92F08" w:rsidRDefault="00DA7533" w:rsidP="00DA7533">
      <w:pPr>
        <w:pStyle w:val="berschrift1"/>
      </w:pPr>
    </w:p>
    <w:p w14:paraId="7F7431A2" w14:textId="77777777" w:rsidR="00DA7533" w:rsidRDefault="00DA7533" w:rsidP="00DA7533">
      <w:pPr>
        <w:pStyle w:val="Frage"/>
      </w:pPr>
      <w:r w:rsidRPr="00DA7533">
        <w:t>Was lässt sich über diese Funktion sagen?</w:t>
      </w:r>
    </w:p>
    <w:p w14:paraId="27A107C4" w14:textId="77777777" w:rsidR="004E4DAC" w:rsidRPr="004E4DAC" w:rsidRDefault="004E4DAC" w:rsidP="004E4DAC">
      <w:pPr>
        <w:pStyle w:val="CodeAbsatz"/>
      </w:pPr>
      <w:r w:rsidRPr="004E4DAC">
        <w:t>function factorial($n, $r=1) {</w:t>
      </w:r>
    </w:p>
    <w:p w14:paraId="67B3C40A" w14:textId="77777777" w:rsidR="004E4DAC" w:rsidRPr="004E4DAC" w:rsidRDefault="004E4DAC" w:rsidP="004E4DAC">
      <w:pPr>
        <w:pStyle w:val="CodeAbsatz"/>
      </w:pPr>
      <w:r w:rsidRPr="004E4DAC">
        <w:tab/>
        <w:t>return !$n ? $r : factorial($n - 1, $r * $n);</w:t>
      </w:r>
    </w:p>
    <w:p w14:paraId="7674ABAA" w14:textId="77777777" w:rsidR="00DA7533" w:rsidRDefault="004E4DAC" w:rsidP="004E4DAC">
      <w:pPr>
        <w:pStyle w:val="CodeAbsatz"/>
        <w:rPr>
          <w:lang w:val="de-DE"/>
        </w:rPr>
      </w:pPr>
      <w:r w:rsidRPr="004E4DAC">
        <w:rPr>
          <w:lang w:val="de-DE"/>
        </w:rPr>
        <w:t>}</w:t>
      </w:r>
    </w:p>
    <w:p w14:paraId="74EA9882" w14:textId="77777777" w:rsidR="004E4DAC" w:rsidRPr="00665012" w:rsidRDefault="004F1168" w:rsidP="004A5D8E">
      <w:pPr>
        <w:pStyle w:val="AntwortListe"/>
        <w:numPr>
          <w:ilvl w:val="1"/>
          <w:numId w:val="38"/>
        </w:numPr>
      </w:pPr>
      <w:sdt>
        <w:sdtPr>
          <w:rPr>
            <w:rFonts w:ascii="MS Gothic" w:eastAsia="MS Gothic" w:hAnsi="MS Gothic"/>
          </w:rPr>
          <w:id w:val="1848823169"/>
          <w14:checkbox>
            <w14:checked w14:val="0"/>
            <w14:checkedState w14:val="2612" w14:font="MS Gothic"/>
            <w14:uncheckedState w14:val="2610" w14:font="MS Gothic"/>
          </w14:checkbox>
        </w:sdtPr>
        <w:sdtEndPr/>
        <w:sdtContent>
          <w:r w:rsidR="005B495A">
            <w:rPr>
              <w:rFonts w:ascii="MS Gothic" w:eastAsia="MS Gothic" w:hAnsi="MS Gothic" w:hint="eastAsia"/>
            </w:rPr>
            <w:t>☐</w:t>
          </w:r>
        </w:sdtContent>
      </w:sdt>
      <w:r w:rsidR="004E4DAC" w:rsidRPr="00665012">
        <w:t xml:space="preserve"> </w:t>
      </w:r>
      <w:bookmarkStart w:id="17" w:name="_Hlk532553175"/>
      <w:r w:rsidR="004E4DAC" w:rsidRPr="00665012">
        <w:tab/>
      </w:r>
      <w:r w:rsidR="00CB4D22">
        <w:t xml:space="preserve">PHP 7.0 oder neuer interpretiert dies als Schleife, </w:t>
      </w:r>
      <w:r w:rsidR="00E538E6">
        <w:t xml:space="preserve">daher </w:t>
      </w:r>
      <w:r w:rsidR="00CE217E">
        <w:t>kann</w:t>
      </w:r>
      <w:r w:rsidR="00E538E6">
        <w:t xml:space="preserve"> </w:t>
      </w:r>
      <w:r w:rsidR="00CE217E">
        <w:t>k</w:t>
      </w:r>
      <w:r w:rsidR="00E538E6">
        <w:t xml:space="preserve">ein </w:t>
      </w:r>
      <w:r w:rsidR="00CB4D22" w:rsidRPr="00665012">
        <w:t>Stack-Overflow</w:t>
      </w:r>
      <w:r w:rsidR="00CB4D22">
        <w:t xml:space="preserve"> </w:t>
      </w:r>
      <w:bookmarkEnd w:id="17"/>
      <w:r w:rsidR="00CE217E">
        <w:t xml:space="preserve">auftreten </w:t>
      </w:r>
      <w:r w:rsidR="00C643BD">
        <w:t>(</w:t>
      </w:r>
      <w:r w:rsidR="00C643BD" w:rsidRPr="00665012">
        <w:t>„Tail-Call Optimization“</w:t>
      </w:r>
      <w:r w:rsidR="00C643BD">
        <w:t>)</w:t>
      </w:r>
    </w:p>
    <w:p w14:paraId="66E9A7E3" w14:textId="77777777" w:rsidR="004E4DAC" w:rsidRPr="00665012" w:rsidRDefault="004F1168" w:rsidP="00665012">
      <w:pPr>
        <w:pStyle w:val="AntwortListe"/>
        <w:rPr>
          <w:rStyle w:val="Codeblau"/>
          <w:rFonts w:asciiTheme="minorHAnsi" w:hAnsiTheme="minorHAnsi"/>
        </w:rPr>
      </w:pPr>
      <w:sdt>
        <w:sdtPr>
          <w:rPr>
            <w:rFonts w:ascii="Courier New" w:hAnsi="Courier New"/>
          </w:rPr>
          <w:id w:val="712933814"/>
          <w14:checkbox>
            <w14:checked w14:val="0"/>
            <w14:checkedState w14:val="2612" w14:font="MS Gothic"/>
            <w14:uncheckedState w14:val="2610" w14:font="MS Gothic"/>
          </w14:checkbox>
        </w:sdtPr>
        <w:sdtEndPr>
          <w:rPr>
            <w:rFonts w:asciiTheme="minorHAnsi" w:hAnsiTheme="minorHAnsi"/>
          </w:rPr>
        </w:sdtEndPr>
        <w:sdtContent>
          <w:r w:rsidR="00665012">
            <w:rPr>
              <w:rFonts w:ascii="MS Gothic" w:eastAsia="MS Gothic" w:hAnsi="MS Gothic" w:hint="eastAsia"/>
            </w:rPr>
            <w:t>☐</w:t>
          </w:r>
        </w:sdtContent>
      </w:sdt>
      <w:r w:rsidR="004E4DAC" w:rsidRPr="00665012">
        <w:t xml:space="preserve"> </w:t>
      </w:r>
      <w:bookmarkStart w:id="18" w:name="_Hlk530398"/>
      <w:r w:rsidR="00760475">
        <w:t>Ungültige Eingabe</w:t>
      </w:r>
      <w:r w:rsidR="00537ABF">
        <w:t>werte sind nahezu unmöglich bzw. werden effektiv verhindert</w:t>
      </w:r>
      <w:bookmarkEnd w:id="18"/>
    </w:p>
    <w:p w14:paraId="2CDAA8A0" w14:textId="77777777" w:rsidR="004E4DAC" w:rsidRPr="00665012" w:rsidRDefault="004F1168" w:rsidP="00665012">
      <w:pPr>
        <w:pStyle w:val="AntwortListe"/>
      </w:pPr>
      <w:sdt>
        <w:sdtPr>
          <w:id w:val="2102832761"/>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4E4DAC" w:rsidRPr="00665012">
        <w:t xml:space="preserve"> </w:t>
      </w:r>
      <w:r w:rsidR="004E4DAC" w:rsidRPr="00665012">
        <w:tab/>
        <w:t xml:space="preserve">Der </w:t>
      </w:r>
      <w:r w:rsidR="00EC7000">
        <w:t>PHP-</w:t>
      </w:r>
      <w:r w:rsidR="004E4DAC" w:rsidRPr="00665012">
        <w:t>Interpreter wirft einen Fehler, da sich eine PHP-Funktion niemals selbst aufrufen darf</w:t>
      </w:r>
    </w:p>
    <w:p w14:paraId="5B83D0F3" w14:textId="77777777" w:rsidR="004E4DAC" w:rsidRPr="00665012" w:rsidRDefault="004F1168" w:rsidP="00665012">
      <w:pPr>
        <w:pStyle w:val="AntwortListe"/>
      </w:pPr>
      <w:sdt>
        <w:sdtPr>
          <w:id w:val="-1147356715"/>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4E4DAC" w:rsidRPr="00665012">
        <w:tab/>
        <w:t>Aufruf mit großen Wert</w:t>
      </w:r>
      <w:r w:rsidR="006027DA">
        <w:t>en</w:t>
      </w:r>
      <w:r w:rsidR="004E4DAC" w:rsidRPr="00665012">
        <w:t xml:space="preserve"> für </w:t>
      </w:r>
      <w:r w:rsidR="004E4DAC" w:rsidRPr="00665012">
        <w:rPr>
          <w:rStyle w:val="Codeblau"/>
        </w:rPr>
        <w:t>$r</w:t>
      </w:r>
      <w:r w:rsidR="004E4DAC" w:rsidRPr="00665012">
        <w:t xml:space="preserve"> führt zu einem Buffer-Overflow </w:t>
      </w:r>
    </w:p>
    <w:p w14:paraId="6AF3D769" w14:textId="77777777" w:rsidR="006027DA" w:rsidRPr="00665012" w:rsidRDefault="004F1168" w:rsidP="006027DA">
      <w:pPr>
        <w:pStyle w:val="AntwortListe"/>
      </w:pPr>
      <w:sdt>
        <w:sdtPr>
          <w:id w:val="-1889330916"/>
          <w14:checkbox>
            <w14:checked w14:val="0"/>
            <w14:checkedState w14:val="2612" w14:font="MS Gothic"/>
            <w14:uncheckedState w14:val="2610" w14:font="MS Gothic"/>
          </w14:checkbox>
        </w:sdtPr>
        <w:sdtEndPr/>
        <w:sdtContent>
          <w:r w:rsidR="006027DA">
            <w:rPr>
              <w:rFonts w:ascii="MS Gothic" w:eastAsia="MS Gothic" w:hAnsi="MS Gothic" w:hint="eastAsia"/>
            </w:rPr>
            <w:t>☐</w:t>
          </w:r>
        </w:sdtContent>
      </w:sdt>
      <w:r w:rsidR="006027DA" w:rsidRPr="00665012">
        <w:t xml:space="preserve"> </w:t>
      </w:r>
      <w:r w:rsidR="006027DA" w:rsidRPr="00665012">
        <w:tab/>
        <w:t>Aufruf mit großen Wert</w:t>
      </w:r>
      <w:r w:rsidR="006027DA">
        <w:t>en</w:t>
      </w:r>
      <w:r w:rsidR="006027DA" w:rsidRPr="00665012">
        <w:t xml:space="preserve"> für </w:t>
      </w:r>
      <w:r w:rsidR="006027DA" w:rsidRPr="00665012">
        <w:rPr>
          <w:rStyle w:val="Codeblau"/>
        </w:rPr>
        <w:t>$n</w:t>
      </w:r>
      <w:r w:rsidR="006027DA" w:rsidRPr="00665012">
        <w:t xml:space="preserve"> führt zu einem Stack-Overflow</w:t>
      </w:r>
    </w:p>
    <w:p w14:paraId="279BCEE2" w14:textId="77777777" w:rsidR="00934648" w:rsidRPr="00665012" w:rsidRDefault="004F1168" w:rsidP="00934648">
      <w:pPr>
        <w:pStyle w:val="AntwortListe"/>
      </w:pPr>
      <w:sdt>
        <w:sdtPr>
          <w:id w:val="-728237310"/>
          <w14:checkbox>
            <w14:checked w14:val="0"/>
            <w14:checkedState w14:val="2612" w14:font="MS Gothic"/>
            <w14:uncheckedState w14:val="2610" w14:font="MS Gothic"/>
          </w14:checkbox>
        </w:sdtPr>
        <w:sdtEndPr/>
        <w:sdtContent>
          <w:r w:rsidR="00934648">
            <w:rPr>
              <w:rFonts w:ascii="MS Gothic" w:eastAsia="MS Gothic" w:hAnsi="MS Gothic" w:hint="eastAsia"/>
            </w:rPr>
            <w:t>☐</w:t>
          </w:r>
        </w:sdtContent>
      </w:sdt>
      <w:r w:rsidR="00934648" w:rsidRPr="00665012">
        <w:t xml:space="preserve"> </w:t>
      </w:r>
      <w:r w:rsidR="00934648" w:rsidRPr="00665012">
        <w:tab/>
        <w:t xml:space="preserve">Aufruf mit </w:t>
      </w:r>
      <w:r w:rsidR="006027DA">
        <w:t xml:space="preserve">negativen </w:t>
      </w:r>
      <w:r w:rsidR="00934648" w:rsidRPr="00665012">
        <w:t>Wert</w:t>
      </w:r>
      <w:r w:rsidR="006027DA">
        <w:t>en</w:t>
      </w:r>
      <w:r w:rsidR="00934648" w:rsidRPr="00665012">
        <w:t xml:space="preserve"> für </w:t>
      </w:r>
      <w:r w:rsidR="00934648" w:rsidRPr="00665012">
        <w:rPr>
          <w:rStyle w:val="Codeblau"/>
        </w:rPr>
        <w:t>$n</w:t>
      </w:r>
      <w:r w:rsidR="00934648" w:rsidRPr="00665012">
        <w:t xml:space="preserve"> führt zu einem Stack-Overflow</w:t>
      </w:r>
    </w:p>
    <w:p w14:paraId="1F5C71C5" w14:textId="77777777" w:rsidR="004E4DAC" w:rsidRPr="00665012" w:rsidRDefault="004F1168" w:rsidP="00665012">
      <w:pPr>
        <w:pStyle w:val="AntwortListe"/>
      </w:pPr>
      <w:sdt>
        <w:sdtPr>
          <w:id w:val="2127970430"/>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4E4DAC" w:rsidRPr="00665012">
        <w:t xml:space="preserve"> </w:t>
      </w:r>
      <w:r w:rsidR="004E4DAC" w:rsidRPr="00665012">
        <w:tab/>
        <w:t>Aufruf mit großen Wert</w:t>
      </w:r>
      <w:r w:rsidR="006027DA">
        <w:t>en</w:t>
      </w:r>
      <w:r w:rsidR="004E4DAC" w:rsidRPr="00665012">
        <w:t xml:space="preserve"> für </w:t>
      </w:r>
      <w:r w:rsidR="004E4DAC" w:rsidRPr="00665012">
        <w:rPr>
          <w:rStyle w:val="Codeblau"/>
        </w:rPr>
        <w:t>$n</w:t>
      </w:r>
      <w:r w:rsidR="004E4DAC" w:rsidRPr="00665012">
        <w:t xml:space="preserve"> führt zu </w:t>
      </w:r>
      <w:r w:rsidR="00934648" w:rsidRPr="00934648">
        <w:rPr>
          <w:rFonts w:ascii="Courier New" w:hAnsi="Courier New" w:cs="Courier New"/>
        </w:rPr>
        <w:t>INF</w:t>
      </w:r>
      <w:r w:rsidR="00934648">
        <w:t xml:space="preserve"> als Rückgabe</w:t>
      </w:r>
    </w:p>
    <w:p w14:paraId="388558DA" w14:textId="77777777" w:rsidR="004E4DAC" w:rsidRPr="00665012" w:rsidRDefault="004F1168" w:rsidP="00665012">
      <w:pPr>
        <w:pStyle w:val="AntwortListe"/>
      </w:pPr>
      <w:sdt>
        <w:sdtPr>
          <w:id w:val="-2055231269"/>
          <w14:checkbox>
            <w14:checked w14:val="0"/>
            <w14:checkedState w14:val="2612" w14:font="MS Gothic"/>
            <w14:uncheckedState w14:val="2610" w14:font="MS Gothic"/>
          </w14:checkbox>
        </w:sdtPr>
        <w:sdtEndPr/>
        <w:sdtContent>
          <w:r w:rsidR="00665012">
            <w:rPr>
              <w:rFonts w:ascii="MS Gothic" w:eastAsia="MS Gothic" w:hAnsi="MS Gothic" w:hint="eastAsia"/>
            </w:rPr>
            <w:t>☐</w:t>
          </w:r>
        </w:sdtContent>
      </w:sdt>
      <w:r w:rsidR="004E4DAC" w:rsidRPr="00665012">
        <w:t xml:space="preserve"> </w:t>
      </w:r>
      <w:r w:rsidR="004E4DAC" w:rsidRPr="00665012">
        <w:rPr>
          <w:rStyle w:val="Codeblau"/>
        </w:rPr>
        <w:tab/>
        <w:t>!$n</w:t>
      </w:r>
      <w:r w:rsidR="004E4DAC" w:rsidRPr="00665012">
        <w:rPr>
          <w:rStyle w:val="Codeblau"/>
          <w:rFonts w:asciiTheme="minorHAnsi" w:hAnsiTheme="minorHAnsi"/>
        </w:rPr>
        <w:t xml:space="preserve"> </w:t>
      </w:r>
      <w:r w:rsidR="004E4DAC" w:rsidRPr="00665012">
        <w:t>ist ok, weil PHP nicht zwischen Integer-0 und Boolean-False differenziert</w:t>
      </w:r>
    </w:p>
    <w:sdt>
      <w:sdtPr>
        <w:id w:val="-181516752"/>
        <w:placeholder>
          <w:docPart w:val="5C59B1417F5C43A485BD64B33741354D"/>
        </w:placeholder>
      </w:sdtPr>
      <w:sdtEndPr/>
      <w:sdtContent>
        <w:p w14:paraId="6EAE6534" w14:textId="77777777" w:rsidR="00F65767" w:rsidRPr="00F92F08" w:rsidRDefault="002866FA" w:rsidP="00F65767">
          <w:pPr>
            <w:pStyle w:val="Anmerkungen"/>
            <w:rPr>
              <w:lang w:val="de-DE"/>
            </w:rPr>
          </w:pPr>
          <w:r>
            <w:t>Anmerkungen zur Frage oder Antwort? Einfach hier aufschreiben…!</w:t>
          </w:r>
        </w:p>
      </w:sdtContent>
    </w:sdt>
    <w:p w14:paraId="336D7D11" w14:textId="77777777" w:rsidR="00F65767" w:rsidRPr="00F92F08" w:rsidRDefault="00F65767" w:rsidP="00F65767">
      <w:pPr>
        <w:pStyle w:val="berschrift1"/>
      </w:pPr>
    </w:p>
    <w:p w14:paraId="0A63D4B7" w14:textId="77777777" w:rsidR="008962DD" w:rsidRDefault="008962DD" w:rsidP="008962DD">
      <w:pPr>
        <w:pStyle w:val="Frage"/>
      </w:pPr>
      <w:bookmarkStart w:id="19" w:name="_Hlk532644947"/>
      <w:r>
        <w:t>Du schreibst eine Anwendung, die sensible Daten mit dem BND austauscht. Wie stellst Du beim Datentransfer sicher, dass diese Daten nicht ausgespäht oder unerkannt manipuliert werden?</w:t>
      </w:r>
    </w:p>
    <w:p w14:paraId="32E4144C" w14:textId="77777777" w:rsidR="007B5789" w:rsidRPr="00F97C4E" w:rsidRDefault="004F1168" w:rsidP="007B5789">
      <w:pPr>
        <w:pStyle w:val="AntwortListe"/>
        <w:numPr>
          <w:ilvl w:val="1"/>
          <w:numId w:val="29"/>
        </w:numPr>
        <w:rPr>
          <w:color w:val="0076BD"/>
        </w:rPr>
      </w:pPr>
      <w:sdt>
        <w:sdtPr>
          <w:rPr>
            <w:rFonts w:ascii="MS Gothic" w:eastAsia="MS Gothic" w:hAnsi="MS Gothic"/>
            <w:color w:val="0076BD"/>
          </w:rPr>
          <w:id w:val="-1124841390"/>
          <w14:checkbox>
            <w14:checked w14:val="0"/>
            <w14:checkedState w14:val="2612" w14:font="MS Gothic"/>
            <w14:uncheckedState w14:val="2610" w14:font="MS Gothic"/>
          </w14:checkbox>
        </w:sdtPr>
        <w:sdtEndPr/>
        <w:sdtContent>
          <w:r w:rsidR="007B5789" w:rsidRPr="00F97C4E">
            <w:rPr>
              <w:rFonts w:ascii="MS Gothic" w:eastAsia="MS Gothic" w:hAnsi="MS Gothic" w:hint="eastAsia"/>
              <w:color w:val="0076BD"/>
            </w:rPr>
            <w:t>☐</w:t>
          </w:r>
        </w:sdtContent>
      </w:sdt>
      <w:r w:rsidR="007B5789" w:rsidRPr="00F97C4E">
        <w:rPr>
          <w:color w:val="0076BD"/>
        </w:rPr>
        <w:t xml:space="preserve"> Hash der Daten erstellen und mit Deinem private Key verschlüsseln, Daten mit dem Public Key des BND verschlüsseln</w:t>
      </w:r>
    </w:p>
    <w:p w14:paraId="72EB7AB4" w14:textId="77777777" w:rsidR="007B5789" w:rsidRPr="00F97C4E" w:rsidRDefault="004F1168" w:rsidP="007B5789">
      <w:pPr>
        <w:pStyle w:val="AntwortListe"/>
        <w:rPr>
          <w:color w:val="0076BD"/>
        </w:rPr>
      </w:pPr>
      <w:sdt>
        <w:sdtPr>
          <w:rPr>
            <w:color w:val="0076BD"/>
          </w:rPr>
          <w:id w:val="-1078360045"/>
          <w14:checkbox>
            <w14:checked w14:val="0"/>
            <w14:checkedState w14:val="2612" w14:font="MS Gothic"/>
            <w14:uncheckedState w14:val="2610" w14:font="MS Gothic"/>
          </w14:checkbox>
        </w:sdtPr>
        <w:sdtEndPr/>
        <w:sdtContent>
          <w:r w:rsidR="007B5789" w:rsidRPr="00F97C4E">
            <w:rPr>
              <w:rFonts w:ascii="MS Gothic" w:eastAsia="MS Gothic" w:hAnsi="MS Gothic" w:hint="eastAsia"/>
              <w:color w:val="0076BD"/>
            </w:rPr>
            <w:t>☐</w:t>
          </w:r>
        </w:sdtContent>
      </w:sdt>
      <w:r w:rsidR="007B5789" w:rsidRPr="00F97C4E">
        <w:rPr>
          <w:color w:val="0076BD"/>
        </w:rPr>
        <w:t xml:space="preserve"> Hash der Daten erstellen und mit dem private Key des BND verschlüsseln, Daten mit Deinem Public Key verschlüsseln</w:t>
      </w:r>
    </w:p>
    <w:p w14:paraId="4ECF3617" w14:textId="77777777" w:rsidR="007B5789" w:rsidRPr="00F97C4E" w:rsidRDefault="004F1168" w:rsidP="007B5789">
      <w:pPr>
        <w:pStyle w:val="AntwortListe"/>
        <w:rPr>
          <w:color w:val="0076BD"/>
        </w:rPr>
      </w:pPr>
      <w:sdt>
        <w:sdtPr>
          <w:rPr>
            <w:color w:val="0076BD"/>
          </w:rPr>
          <w:id w:val="-1809773726"/>
          <w14:checkbox>
            <w14:checked w14:val="0"/>
            <w14:checkedState w14:val="2612" w14:font="MS Gothic"/>
            <w14:uncheckedState w14:val="2610" w14:font="MS Gothic"/>
          </w14:checkbox>
        </w:sdtPr>
        <w:sdtEndPr/>
        <w:sdtContent>
          <w:r w:rsidR="007B5789" w:rsidRPr="00F97C4E">
            <w:rPr>
              <w:rFonts w:ascii="MS Gothic" w:eastAsia="MS Gothic" w:hAnsi="MS Gothic" w:hint="eastAsia"/>
              <w:color w:val="0076BD"/>
            </w:rPr>
            <w:t>☐</w:t>
          </w:r>
        </w:sdtContent>
      </w:sdt>
      <w:r w:rsidR="007B5789" w:rsidRPr="00F97C4E">
        <w:rPr>
          <w:color w:val="0076BD"/>
        </w:rPr>
        <w:t xml:space="preserve"> Daten mit Deinem private Key verschlüsseln</w:t>
      </w:r>
    </w:p>
    <w:p w14:paraId="7E5ADD01" w14:textId="77777777" w:rsidR="007B5789" w:rsidRPr="00F97C4E" w:rsidRDefault="004F1168" w:rsidP="007B5789">
      <w:pPr>
        <w:pStyle w:val="AntwortListe"/>
        <w:rPr>
          <w:color w:val="0076BD"/>
        </w:rPr>
      </w:pPr>
      <w:sdt>
        <w:sdtPr>
          <w:rPr>
            <w:color w:val="0076BD"/>
          </w:rPr>
          <w:id w:val="-106126145"/>
          <w14:checkbox>
            <w14:checked w14:val="0"/>
            <w14:checkedState w14:val="2612" w14:font="MS Gothic"/>
            <w14:uncheckedState w14:val="2610" w14:font="MS Gothic"/>
          </w14:checkbox>
        </w:sdtPr>
        <w:sdtEndPr/>
        <w:sdtContent>
          <w:r w:rsidR="007B5789" w:rsidRPr="00F97C4E">
            <w:rPr>
              <w:rFonts w:ascii="MS Gothic" w:eastAsia="MS Gothic" w:hAnsi="MS Gothic" w:hint="eastAsia"/>
              <w:color w:val="0076BD"/>
            </w:rPr>
            <w:t>☐</w:t>
          </w:r>
        </w:sdtContent>
      </w:sdt>
      <w:r w:rsidR="007B5789" w:rsidRPr="00F97C4E">
        <w:rPr>
          <w:color w:val="0076BD"/>
        </w:rPr>
        <w:t xml:space="preserve"> Daten mit dem Public Key des BND verschlüsseln</w:t>
      </w:r>
    </w:p>
    <w:bookmarkEnd w:id="19" w:displacedByCustomXml="next"/>
    <w:sdt>
      <w:sdtPr>
        <w:id w:val="-1266229265"/>
        <w:placeholder>
          <w:docPart w:val="BCE855DDE70E442EA28AD5E2CF19844A"/>
        </w:placeholder>
      </w:sdtPr>
      <w:sdtEndPr/>
      <w:sdtContent>
        <w:p w14:paraId="7EDD6898" w14:textId="77777777" w:rsidR="00F65767" w:rsidRDefault="002866FA" w:rsidP="00F65767">
          <w:pPr>
            <w:pStyle w:val="Anmerkungen"/>
          </w:pPr>
          <w:r>
            <w:t>Anmerkungen zur Frage oder Antwort? Einfach hier aufschreiben…!</w:t>
          </w:r>
        </w:p>
      </w:sdtContent>
    </w:sdt>
    <w:p w14:paraId="0F028B87" w14:textId="77777777" w:rsidR="0045130D" w:rsidRDefault="0045130D" w:rsidP="0045130D">
      <w:pPr>
        <w:pStyle w:val="berschrift1"/>
      </w:pPr>
    </w:p>
    <w:p w14:paraId="6FAF7AB4" w14:textId="77777777" w:rsidR="0045130D" w:rsidRPr="005E56DB" w:rsidRDefault="0045130D" w:rsidP="0045130D">
      <w:pPr>
        <w:pStyle w:val="Frage"/>
        <w:rPr>
          <w:color w:val="555555"/>
        </w:rPr>
      </w:pPr>
      <w:r>
        <w:rPr>
          <w:color w:val="555555"/>
        </w:rPr>
        <w:t>Der durch Objekte und andere Variablen belegte Hauptspeicher …</w:t>
      </w:r>
    </w:p>
    <w:p w14:paraId="3A03423A" w14:textId="77777777" w:rsidR="0045130D" w:rsidRPr="0045130D" w:rsidRDefault="004F1168" w:rsidP="0045130D">
      <w:pPr>
        <w:pStyle w:val="AntwortListe"/>
        <w:numPr>
          <w:ilvl w:val="1"/>
          <w:numId w:val="30"/>
        </w:numPr>
        <w:rPr>
          <w:color w:val="0076BD"/>
        </w:rPr>
      </w:pPr>
      <w:sdt>
        <w:sdtPr>
          <w:rPr>
            <w:rFonts w:ascii="MS Gothic" w:eastAsia="MS Gothic" w:hAnsi="MS Gothic" w:cs="Segoe UI Symbol"/>
            <w:color w:val="0076BD"/>
          </w:rPr>
          <w:id w:val="120579491"/>
          <w14:checkbox>
            <w14:checked w14:val="0"/>
            <w14:checkedState w14:val="2612" w14:font="MS Gothic"/>
            <w14:uncheckedState w14:val="2610" w14:font="MS Gothic"/>
          </w14:checkbox>
        </w:sdtPr>
        <w:sdtEndPr/>
        <w:sdtContent>
          <w:r w:rsidR="0045130D" w:rsidRPr="0045130D">
            <w:rPr>
              <w:rFonts w:ascii="MS Gothic" w:eastAsia="MS Gothic" w:hAnsi="MS Gothic" w:cs="Segoe UI Symbol" w:hint="eastAsia"/>
              <w:color w:val="0076BD"/>
            </w:rPr>
            <w:t>☐</w:t>
          </w:r>
        </w:sdtContent>
      </w:sdt>
      <w:r w:rsidR="0045130D" w:rsidRPr="0045130D">
        <w:rPr>
          <w:color w:val="0076BD"/>
        </w:rPr>
        <w:t xml:space="preserve"> … muss explizit wieder freigeben werden, damit dem Programm nicht irgendwann der Speicher ausgeht („Heap“)</w:t>
      </w:r>
    </w:p>
    <w:p w14:paraId="2A108835" w14:textId="77777777" w:rsidR="0045130D" w:rsidRPr="0045130D" w:rsidRDefault="004F1168" w:rsidP="0045130D">
      <w:pPr>
        <w:pStyle w:val="AntwortListe"/>
        <w:numPr>
          <w:ilvl w:val="1"/>
          <w:numId w:val="26"/>
        </w:numPr>
        <w:rPr>
          <w:color w:val="0076BD"/>
        </w:rPr>
      </w:pPr>
      <w:sdt>
        <w:sdtPr>
          <w:rPr>
            <w:rFonts w:ascii="MS Gothic" w:eastAsia="MS Gothic" w:hAnsi="MS Gothic"/>
            <w:color w:val="0076BD"/>
          </w:rPr>
          <w:id w:val="-134957839"/>
          <w14:checkbox>
            <w14:checked w14:val="0"/>
            <w14:checkedState w14:val="2612" w14:font="MS Gothic"/>
            <w14:uncheckedState w14:val="2610" w14:font="MS Gothic"/>
          </w14:checkbox>
        </w:sdtPr>
        <w:sdtEndPr/>
        <w:sdtContent>
          <w:r w:rsidR="0045130D" w:rsidRPr="0045130D">
            <w:rPr>
              <w:rFonts w:ascii="MS Gothic" w:eastAsia="MS Gothic" w:hAnsi="MS Gothic" w:hint="eastAsia"/>
              <w:color w:val="0076BD"/>
            </w:rPr>
            <w:t>☐</w:t>
          </w:r>
        </w:sdtContent>
      </w:sdt>
      <w:r w:rsidR="0045130D" w:rsidRPr="0045130D">
        <w:rPr>
          <w:color w:val="0076BD"/>
        </w:rPr>
        <w:t xml:space="preserve"> … kann grundsätzlich nie zur Neige gehen, weil der Rechner notfalls Daten auf die Festplatte auslagert („swappt“)</w:t>
      </w:r>
    </w:p>
    <w:p w14:paraId="57462AA0" w14:textId="77777777" w:rsidR="0045130D" w:rsidRPr="0045130D" w:rsidRDefault="004F1168" w:rsidP="0045130D">
      <w:pPr>
        <w:pStyle w:val="AntwortListe"/>
        <w:rPr>
          <w:color w:val="0076BD"/>
        </w:rPr>
      </w:pPr>
      <w:sdt>
        <w:sdtPr>
          <w:rPr>
            <w:color w:val="0076BD"/>
          </w:rPr>
          <w:id w:val="-140733425"/>
          <w14:checkbox>
            <w14:checked w14:val="0"/>
            <w14:checkedState w14:val="2612" w14:font="MS Gothic"/>
            <w14:uncheckedState w14:val="2610" w14:font="MS Gothic"/>
          </w14:checkbox>
        </w:sdtPr>
        <w:sdtEndPr/>
        <w:sdtContent>
          <w:r w:rsidR="0045130D" w:rsidRPr="0045130D">
            <w:rPr>
              <w:rFonts w:ascii="MS Gothic" w:eastAsia="MS Gothic" w:hAnsi="MS Gothic" w:hint="eastAsia"/>
              <w:color w:val="0076BD"/>
            </w:rPr>
            <w:t>☐</w:t>
          </w:r>
        </w:sdtContent>
      </w:sdt>
      <w:r w:rsidR="0045130D" w:rsidRPr="0045130D">
        <w:rPr>
          <w:color w:val="0076BD"/>
        </w:rPr>
        <w:t xml:space="preserve"> … steigt bei langläufigen Prozessen immer stärker an und kann ein Programm zum Absturz bringen</w:t>
      </w:r>
    </w:p>
    <w:p w14:paraId="39DE2001" w14:textId="77777777" w:rsidR="0045130D" w:rsidRPr="0045130D" w:rsidRDefault="004F1168" w:rsidP="0045130D">
      <w:pPr>
        <w:pStyle w:val="AntwortListe"/>
        <w:rPr>
          <w:color w:val="0076BD"/>
        </w:rPr>
      </w:pPr>
      <w:sdt>
        <w:sdtPr>
          <w:rPr>
            <w:color w:val="0076BD"/>
          </w:rPr>
          <w:id w:val="1945044223"/>
          <w14:checkbox>
            <w14:checked w14:val="0"/>
            <w14:checkedState w14:val="2612" w14:font="MS Gothic"/>
            <w14:uncheckedState w14:val="2610" w14:font="MS Gothic"/>
          </w14:checkbox>
        </w:sdtPr>
        <w:sdtEndPr/>
        <w:sdtContent>
          <w:r w:rsidR="0045130D" w:rsidRPr="0045130D">
            <w:rPr>
              <w:rFonts w:ascii="MS Gothic" w:eastAsia="MS Gothic" w:hAnsi="MS Gothic" w:hint="eastAsia"/>
              <w:color w:val="0076BD"/>
            </w:rPr>
            <w:t>☐</w:t>
          </w:r>
        </w:sdtContent>
      </w:sdt>
      <w:r w:rsidR="0045130D" w:rsidRPr="0045130D">
        <w:rPr>
          <w:color w:val="0076BD"/>
        </w:rPr>
        <w:t xml:space="preserve"> … wird irgendwann vollautomatisch durch einen versteckten Mechanismus deallokiert</w:t>
      </w:r>
    </w:p>
    <w:p w14:paraId="197EA513" w14:textId="77777777" w:rsidR="0045130D" w:rsidRPr="0045130D" w:rsidRDefault="004F1168" w:rsidP="0045130D">
      <w:pPr>
        <w:pStyle w:val="AntwortListe"/>
        <w:rPr>
          <w:color w:val="0076BD"/>
        </w:rPr>
      </w:pPr>
      <w:sdt>
        <w:sdtPr>
          <w:rPr>
            <w:color w:val="0076BD"/>
          </w:rPr>
          <w:id w:val="-510297284"/>
          <w14:checkbox>
            <w14:checked w14:val="0"/>
            <w14:checkedState w14:val="2612" w14:font="MS Gothic"/>
            <w14:uncheckedState w14:val="2610" w14:font="MS Gothic"/>
          </w14:checkbox>
        </w:sdtPr>
        <w:sdtEndPr/>
        <w:sdtContent>
          <w:r w:rsidR="0045130D" w:rsidRPr="0045130D">
            <w:rPr>
              <w:rFonts w:ascii="MS Gothic" w:eastAsia="MS Gothic" w:hAnsi="MS Gothic" w:hint="eastAsia"/>
              <w:color w:val="0076BD"/>
            </w:rPr>
            <w:t>☐</w:t>
          </w:r>
        </w:sdtContent>
      </w:sdt>
      <w:r w:rsidR="0045130D" w:rsidRPr="0045130D">
        <w:rPr>
          <w:color w:val="0076BD"/>
        </w:rPr>
        <w:t xml:space="preserve"> … kann durch Nutzung von Arrays statt vieler Variablen minimiert werden</w:t>
      </w:r>
    </w:p>
    <w:sdt>
      <w:sdtPr>
        <w:id w:val="-120771395"/>
        <w:placeholder>
          <w:docPart w:val="173A4BC7640E42838CD5CD21FBE97769"/>
        </w:placeholder>
      </w:sdtPr>
      <w:sdtEndPr/>
      <w:sdtContent>
        <w:p w14:paraId="2A8F9428" w14:textId="77777777" w:rsidR="0045130D" w:rsidRDefault="00DD2B62" w:rsidP="0045130D">
          <w:pPr>
            <w:pStyle w:val="Anmerkungen"/>
          </w:pPr>
          <w:r>
            <w:t>Anmerkungen zur Frage oder Antwort? Einfach hier aufschreiben…!</w:t>
          </w:r>
        </w:p>
      </w:sdtContent>
    </w:sdt>
    <w:p w14:paraId="61339C98" w14:textId="77777777" w:rsidR="007D0EE1" w:rsidRDefault="007D0EE1" w:rsidP="007D0EE1">
      <w:pPr>
        <w:pStyle w:val="berschrift1"/>
      </w:pPr>
    </w:p>
    <w:p w14:paraId="140B59CC" w14:textId="77777777" w:rsidR="007D0EE1" w:rsidRPr="005E56DB" w:rsidRDefault="007D0EE1" w:rsidP="007D0EE1">
      <w:pPr>
        <w:pStyle w:val="Frage"/>
        <w:rPr>
          <w:color w:val="555555"/>
        </w:rPr>
      </w:pPr>
      <w:r>
        <w:rPr>
          <w:color w:val="555555"/>
        </w:rPr>
        <w:t>PHP-Sessions …</w:t>
      </w:r>
    </w:p>
    <w:p w14:paraId="1280B424" w14:textId="77777777" w:rsidR="007D0EE1" w:rsidRPr="007D0EE1" w:rsidRDefault="004F1168" w:rsidP="007D0EE1">
      <w:pPr>
        <w:pStyle w:val="AntwortListe"/>
        <w:numPr>
          <w:ilvl w:val="1"/>
          <w:numId w:val="39"/>
        </w:numPr>
        <w:rPr>
          <w:color w:val="0076BD"/>
        </w:rPr>
      </w:pPr>
      <w:sdt>
        <w:sdtPr>
          <w:rPr>
            <w:rFonts w:ascii="MS Gothic" w:eastAsia="MS Gothic" w:hAnsi="MS Gothic" w:cs="Segoe UI Symbol"/>
            <w:color w:val="0076BD"/>
          </w:rPr>
          <w:id w:val="1705286255"/>
          <w14:checkbox>
            <w14:checked w14:val="0"/>
            <w14:checkedState w14:val="2612" w14:font="MS Gothic"/>
            <w14:uncheckedState w14:val="2610" w14:font="MS Gothic"/>
          </w14:checkbox>
        </w:sdtPr>
        <w:sdtEndPr/>
        <w:sdtContent>
          <w:r w:rsidR="007D0EE1" w:rsidRPr="007D0EE1">
            <w:rPr>
              <w:rFonts w:ascii="MS Gothic" w:eastAsia="MS Gothic" w:hAnsi="MS Gothic" w:cs="Segoe UI Symbol" w:hint="eastAsia"/>
              <w:color w:val="0076BD"/>
            </w:rPr>
            <w:t>☐</w:t>
          </w:r>
        </w:sdtContent>
      </w:sdt>
      <w:r w:rsidR="007D0EE1" w:rsidRPr="007D0EE1">
        <w:rPr>
          <w:color w:val="0076BD"/>
        </w:rPr>
        <w:t xml:space="preserve"> … können maximal 1 MB (1.048.576 Byte) Daten aufnehmen</w:t>
      </w:r>
    </w:p>
    <w:p w14:paraId="6E8B7210" w14:textId="77777777" w:rsidR="007D0EE1" w:rsidRPr="007D0EE1" w:rsidRDefault="004F1168" w:rsidP="007D0EE1">
      <w:pPr>
        <w:pStyle w:val="AntwortListe"/>
        <w:numPr>
          <w:ilvl w:val="1"/>
          <w:numId w:val="26"/>
        </w:numPr>
        <w:rPr>
          <w:color w:val="0076BD"/>
        </w:rPr>
      </w:pPr>
      <w:sdt>
        <w:sdtPr>
          <w:rPr>
            <w:rFonts w:ascii="MS Gothic" w:eastAsia="MS Gothic" w:hAnsi="MS Gothic"/>
            <w:color w:val="0076BD"/>
          </w:rPr>
          <w:id w:val="-281889407"/>
          <w14:checkbox>
            <w14:checked w14:val="0"/>
            <w14:checkedState w14:val="2612" w14:font="MS Gothic"/>
            <w14:uncheckedState w14:val="2610" w14:font="MS Gothic"/>
          </w14:checkbox>
        </w:sdtPr>
        <w:sdtEndPr/>
        <w:sdtContent>
          <w:r w:rsidR="007D0EE1" w:rsidRPr="007D0EE1">
            <w:rPr>
              <w:rFonts w:ascii="MS Gothic" w:eastAsia="MS Gothic" w:hAnsi="MS Gothic" w:hint="eastAsia"/>
              <w:color w:val="0076BD"/>
            </w:rPr>
            <w:t>☐</w:t>
          </w:r>
        </w:sdtContent>
      </w:sdt>
      <w:r w:rsidR="007D0EE1" w:rsidRPr="007D0EE1">
        <w:rPr>
          <w:color w:val="0076BD"/>
        </w:rPr>
        <w:t xml:space="preserve"> … </w:t>
      </w:r>
      <w:bookmarkStart w:id="20" w:name="_Hlk9000294"/>
      <w:r w:rsidR="007D0EE1" w:rsidRPr="007D0EE1">
        <w:rPr>
          <w:color w:val="0076BD"/>
        </w:rPr>
        <w:t xml:space="preserve">sind unverwundbar gegenüber „Session-Highjacking“, weil </w:t>
      </w:r>
      <w:r w:rsidR="00D15802">
        <w:rPr>
          <w:color w:val="0076BD"/>
        </w:rPr>
        <w:t>Sessiondaten auf dem Server (und nicht im Browser) sind</w:t>
      </w:r>
      <w:bookmarkEnd w:id="20"/>
    </w:p>
    <w:p w14:paraId="76A3B75C" w14:textId="77777777" w:rsidR="007D0EE1" w:rsidRPr="007D0EE1" w:rsidRDefault="004F1168" w:rsidP="007D0EE1">
      <w:pPr>
        <w:pStyle w:val="AntwortListe"/>
        <w:rPr>
          <w:color w:val="0076BD"/>
        </w:rPr>
      </w:pPr>
      <w:sdt>
        <w:sdtPr>
          <w:rPr>
            <w:color w:val="0076BD"/>
          </w:rPr>
          <w:id w:val="1822461629"/>
          <w14:checkbox>
            <w14:checked w14:val="0"/>
            <w14:checkedState w14:val="2612" w14:font="MS Gothic"/>
            <w14:uncheckedState w14:val="2610" w14:font="MS Gothic"/>
          </w14:checkbox>
        </w:sdtPr>
        <w:sdtEndPr/>
        <w:sdtContent>
          <w:r w:rsidR="007D0EE1" w:rsidRPr="007D0EE1">
            <w:rPr>
              <w:rFonts w:ascii="MS Gothic" w:eastAsia="MS Gothic" w:hAnsi="MS Gothic" w:hint="eastAsia"/>
              <w:color w:val="0076BD"/>
            </w:rPr>
            <w:t>☐</w:t>
          </w:r>
        </w:sdtContent>
      </w:sdt>
      <w:r w:rsidR="007D0EE1" w:rsidRPr="007D0EE1">
        <w:rPr>
          <w:color w:val="0076BD"/>
        </w:rPr>
        <w:t xml:space="preserve"> … funktionieren ohne weiteres </w:t>
      </w:r>
      <w:r w:rsidR="00C23A54">
        <w:rPr>
          <w:color w:val="0076BD"/>
        </w:rPr>
        <w:t xml:space="preserve">i. d. R. </w:t>
      </w:r>
      <w:r w:rsidR="007D0EE1" w:rsidRPr="007D0EE1">
        <w:rPr>
          <w:color w:val="0076BD"/>
        </w:rPr>
        <w:t>nicht auf Webserver</w:t>
      </w:r>
      <w:r w:rsidR="00CC1252">
        <w:rPr>
          <w:color w:val="0076BD"/>
        </w:rPr>
        <w:t>-</w:t>
      </w:r>
      <w:r w:rsidR="007D0EE1" w:rsidRPr="007D0EE1">
        <w:rPr>
          <w:color w:val="0076BD"/>
        </w:rPr>
        <w:t>Cluster</w:t>
      </w:r>
      <w:r w:rsidR="00CC1252">
        <w:rPr>
          <w:color w:val="0076BD"/>
        </w:rPr>
        <w:t>n</w:t>
      </w:r>
      <w:r w:rsidR="00AC6468">
        <w:rPr>
          <w:color w:val="0076BD"/>
        </w:rPr>
        <w:t xml:space="preserve"> (Bonusaufgabe: </w:t>
      </w:r>
      <w:r w:rsidR="00C23A54">
        <w:rPr>
          <w:color w:val="0076BD"/>
        </w:rPr>
        <w:t>warum nicht? Bzw. warum doch?)</w:t>
      </w:r>
    </w:p>
    <w:p w14:paraId="01BE45D4" w14:textId="77777777" w:rsidR="007D0EE1" w:rsidRPr="007D0EE1" w:rsidRDefault="004F1168" w:rsidP="007D0EE1">
      <w:pPr>
        <w:pStyle w:val="AntwortListe"/>
        <w:rPr>
          <w:color w:val="0076BD"/>
        </w:rPr>
      </w:pPr>
      <w:sdt>
        <w:sdtPr>
          <w:rPr>
            <w:color w:val="0076BD"/>
          </w:rPr>
          <w:id w:val="-210498452"/>
          <w14:checkbox>
            <w14:checked w14:val="0"/>
            <w14:checkedState w14:val="2612" w14:font="MS Gothic"/>
            <w14:uncheckedState w14:val="2610" w14:font="MS Gothic"/>
          </w14:checkbox>
        </w:sdtPr>
        <w:sdtEndPr/>
        <w:sdtContent>
          <w:r w:rsidR="007D0EE1" w:rsidRPr="007D0EE1">
            <w:rPr>
              <w:rFonts w:ascii="MS Gothic" w:eastAsia="MS Gothic" w:hAnsi="MS Gothic" w:hint="eastAsia"/>
              <w:color w:val="0076BD"/>
            </w:rPr>
            <w:t>☐</w:t>
          </w:r>
        </w:sdtContent>
      </w:sdt>
      <w:r w:rsidR="007D0EE1" w:rsidRPr="007D0EE1">
        <w:rPr>
          <w:color w:val="0076BD"/>
        </w:rPr>
        <w:t xml:space="preserve"> … </w:t>
      </w:r>
      <w:r w:rsidR="00B127CA" w:rsidRPr="00B127CA">
        <w:rPr>
          <w:color w:val="0076BD"/>
        </w:rPr>
        <w:t>speichern ihre Daten ($_SESSION[…]) an genau einer Stelle, im Hauptspeicher (RAM) als Teil des PHP-Prozesses</w:t>
      </w:r>
    </w:p>
    <w:p w14:paraId="7B897DCD" w14:textId="77777777" w:rsidR="007D0EE1" w:rsidRPr="007D0EE1" w:rsidRDefault="004F1168" w:rsidP="007D0EE1">
      <w:pPr>
        <w:pStyle w:val="AntwortListe"/>
        <w:rPr>
          <w:color w:val="0076BD"/>
        </w:rPr>
      </w:pPr>
      <w:sdt>
        <w:sdtPr>
          <w:rPr>
            <w:color w:val="0076BD"/>
          </w:rPr>
          <w:id w:val="-1278563795"/>
          <w14:checkbox>
            <w14:checked w14:val="0"/>
            <w14:checkedState w14:val="2612" w14:font="MS Gothic"/>
            <w14:uncheckedState w14:val="2610" w14:font="MS Gothic"/>
          </w14:checkbox>
        </w:sdtPr>
        <w:sdtEndPr/>
        <w:sdtContent>
          <w:r w:rsidR="007D0EE1" w:rsidRPr="007D0EE1">
            <w:rPr>
              <w:rFonts w:ascii="MS Gothic" w:eastAsia="MS Gothic" w:hAnsi="MS Gothic" w:hint="eastAsia"/>
              <w:color w:val="0076BD"/>
            </w:rPr>
            <w:t>☐</w:t>
          </w:r>
        </w:sdtContent>
      </w:sdt>
      <w:r w:rsidR="007D0EE1" w:rsidRPr="007D0EE1">
        <w:rPr>
          <w:color w:val="0076BD"/>
        </w:rPr>
        <w:t xml:space="preserve"> … </w:t>
      </w:r>
      <w:r w:rsidR="000D5AFA">
        <w:rPr>
          <w:color w:val="0076BD"/>
        </w:rPr>
        <w:t xml:space="preserve">sind predestiniert für </w:t>
      </w:r>
      <w:r w:rsidR="007D0EE1" w:rsidRPr="007D0EE1">
        <w:rPr>
          <w:color w:val="0076BD"/>
        </w:rPr>
        <w:t>alle View-Parameter wie z. B. Filter- und Sortierkriterien, Pagination etc.</w:t>
      </w:r>
    </w:p>
    <w:p w14:paraId="64AC0C9F" w14:textId="77777777" w:rsidR="001B4E81" w:rsidRPr="007D0EE1" w:rsidRDefault="004F1168" w:rsidP="001B4E81">
      <w:pPr>
        <w:pStyle w:val="AntwortListe"/>
        <w:rPr>
          <w:color w:val="0076BD"/>
        </w:rPr>
      </w:pPr>
      <w:sdt>
        <w:sdtPr>
          <w:rPr>
            <w:rFonts w:ascii="MS Gothic" w:eastAsia="MS Gothic" w:hAnsi="MS Gothic"/>
            <w:color w:val="0076BD"/>
          </w:rPr>
          <w:id w:val="1030764420"/>
          <w14:checkbox>
            <w14:checked w14:val="0"/>
            <w14:checkedState w14:val="2612" w14:font="MS Gothic"/>
            <w14:uncheckedState w14:val="2610" w14:font="MS Gothic"/>
          </w14:checkbox>
        </w:sdtPr>
        <w:sdtEndPr/>
        <w:sdtContent>
          <w:r w:rsidR="001B4E81" w:rsidRPr="007D0EE1">
            <w:rPr>
              <w:rFonts w:ascii="MS Gothic" w:eastAsia="MS Gothic" w:hAnsi="MS Gothic" w:hint="eastAsia"/>
              <w:color w:val="0076BD"/>
            </w:rPr>
            <w:t>☐</w:t>
          </w:r>
        </w:sdtContent>
      </w:sdt>
      <w:r w:rsidR="001B4E81" w:rsidRPr="007D0EE1">
        <w:rPr>
          <w:color w:val="0076BD"/>
        </w:rPr>
        <w:t xml:space="preserve"> … können nur in Codezeilen gestartet werden, die vor der ersten Ausgabe </w:t>
      </w:r>
      <w:r w:rsidR="001B4E81">
        <w:rPr>
          <w:color w:val="0076BD"/>
        </w:rPr>
        <w:t>s</w:t>
      </w:r>
      <w:r w:rsidR="001B4E81" w:rsidRPr="007D0EE1">
        <w:rPr>
          <w:color w:val="0076BD"/>
        </w:rPr>
        <w:t>tehen</w:t>
      </w:r>
      <w:r w:rsidR="001B4E81">
        <w:rPr>
          <w:color w:val="0076BD"/>
        </w:rPr>
        <w:t xml:space="preserve"> (</w:t>
      </w:r>
      <w:r w:rsidR="001B4E81" w:rsidRPr="007D0EE1">
        <w:rPr>
          <w:color w:val="0076BD"/>
        </w:rPr>
        <w:t>per „echo“ o. ä.</w:t>
      </w:r>
      <w:r w:rsidR="001B4E81">
        <w:rPr>
          <w:color w:val="0076BD"/>
        </w:rPr>
        <w:t>)</w:t>
      </w:r>
    </w:p>
    <w:p w14:paraId="376D16F0" w14:textId="77777777" w:rsidR="007D0EE1" w:rsidRPr="007D0EE1" w:rsidRDefault="004F1168" w:rsidP="007D0EE1">
      <w:pPr>
        <w:pStyle w:val="AntwortListe"/>
        <w:rPr>
          <w:color w:val="0076BD"/>
        </w:rPr>
      </w:pPr>
      <w:sdt>
        <w:sdtPr>
          <w:rPr>
            <w:rFonts w:ascii="MS Gothic" w:eastAsia="MS Gothic" w:hAnsi="MS Gothic"/>
            <w:color w:val="0076BD"/>
          </w:rPr>
          <w:id w:val="2098823829"/>
          <w14:checkbox>
            <w14:checked w14:val="0"/>
            <w14:checkedState w14:val="2612" w14:font="MS Gothic"/>
            <w14:uncheckedState w14:val="2610" w14:font="MS Gothic"/>
          </w14:checkbox>
        </w:sdtPr>
        <w:sdtEndPr/>
        <w:sdtContent>
          <w:r w:rsidR="007D0EE1" w:rsidRPr="007D0EE1">
            <w:rPr>
              <w:rFonts w:ascii="MS Gothic" w:eastAsia="MS Gothic" w:hAnsi="MS Gothic" w:hint="eastAsia"/>
              <w:color w:val="0076BD"/>
            </w:rPr>
            <w:t>☐</w:t>
          </w:r>
        </w:sdtContent>
      </w:sdt>
      <w:r w:rsidR="007D0EE1" w:rsidRPr="007D0EE1">
        <w:rPr>
          <w:color w:val="0076BD"/>
        </w:rPr>
        <w:t xml:space="preserve"> … </w:t>
      </w:r>
      <w:r w:rsidR="001B4E81">
        <w:rPr>
          <w:color w:val="0076BD"/>
        </w:rPr>
        <w:t xml:space="preserve">funktionieren nicht ohne Cookies, weil alle Sessiondaten </w:t>
      </w:r>
      <w:r w:rsidR="005663E1">
        <w:rPr>
          <w:color w:val="0076BD"/>
        </w:rPr>
        <w:t xml:space="preserve">requestübergreifend </w:t>
      </w:r>
      <w:r w:rsidR="001B4E81">
        <w:rPr>
          <w:color w:val="0076BD"/>
        </w:rPr>
        <w:t>im Cookie persistiert werden</w:t>
      </w:r>
    </w:p>
    <w:sdt>
      <w:sdtPr>
        <w:id w:val="-180811942"/>
        <w:placeholder>
          <w:docPart w:val="AB8B78A7F0E34724B7978229058B1F46"/>
        </w:placeholder>
      </w:sdtPr>
      <w:sdtEndPr/>
      <w:sdtContent>
        <w:p w14:paraId="6F15D398" w14:textId="77777777" w:rsidR="002D3361" w:rsidRDefault="00DD2B62" w:rsidP="0045130D">
          <w:pPr>
            <w:pStyle w:val="Anmerkungen"/>
          </w:pPr>
          <w:r>
            <w:t>Anmerkungen zur Frage oder Antwort? Einfach hier aufschreiben…!</w:t>
          </w:r>
        </w:p>
      </w:sdtContent>
    </w:sdt>
    <w:p w14:paraId="33636954" w14:textId="77777777" w:rsidR="002D3361" w:rsidRDefault="002D3361" w:rsidP="002D3361">
      <w:pPr>
        <w:pStyle w:val="berschrift1"/>
      </w:pPr>
    </w:p>
    <w:p w14:paraId="07CC7FC7" w14:textId="77777777" w:rsidR="002D3361" w:rsidRDefault="002D3361" w:rsidP="002D3361">
      <w:pPr>
        <w:pStyle w:val="Frage"/>
      </w:pPr>
      <w:r>
        <w:t xml:space="preserve">Was lässt sich über </w:t>
      </w:r>
      <w:r w:rsidR="00B52845">
        <w:t xml:space="preserve">den </w:t>
      </w:r>
      <w:r>
        <w:t xml:space="preserve">Codestil </w:t>
      </w:r>
      <w:r w:rsidR="00B52845">
        <w:t xml:space="preserve">dieses Ausschnittes im Allgemeinen </w:t>
      </w:r>
      <w:r>
        <w:t>sagen? Dieser Codestil …</w:t>
      </w:r>
    </w:p>
    <w:p w14:paraId="4B4EBAFA" w14:textId="77777777" w:rsidR="002D3361" w:rsidRDefault="002D3361" w:rsidP="002D3361">
      <w:pPr>
        <w:pStyle w:val="CodeAbsatz"/>
        <w:rPr>
          <w:lang w:val="de-DE"/>
        </w:rPr>
      </w:pPr>
      <w:r>
        <w:t>&lt;div</w:t>
      </w:r>
      <w:r w:rsidR="00E87D8E">
        <w:t xml:space="preserve"> id="price"</w:t>
      </w:r>
      <w:r>
        <w:t>&gt;&lt;?php $myValue=get</w:t>
      </w:r>
      <w:r w:rsidR="00B52845">
        <w:t>Price</w:t>
      </w:r>
      <w:r>
        <w:t>() * 1.19; echo $myValue . " €"; ?&gt;&lt;/div&gt;</w:t>
      </w:r>
    </w:p>
    <w:p w14:paraId="2667DFD0" w14:textId="77777777" w:rsidR="002D3361" w:rsidRPr="002D3361" w:rsidRDefault="004F1168" w:rsidP="002D3361">
      <w:pPr>
        <w:pStyle w:val="AntwortListe"/>
        <w:numPr>
          <w:ilvl w:val="1"/>
          <w:numId w:val="40"/>
        </w:numPr>
        <w:rPr>
          <w:color w:val="0076BD"/>
        </w:rPr>
      </w:pPr>
      <w:sdt>
        <w:sdtPr>
          <w:rPr>
            <w:rFonts w:ascii="MS Gothic" w:eastAsia="MS Gothic" w:hAnsi="MS Gothic" w:cs="Segoe UI Symbol" w:hint="eastAsia"/>
            <w:color w:val="0076BD"/>
            <w:lang w:val="en-US"/>
          </w:rPr>
          <w:id w:val="1347367348"/>
          <w14:checkbox>
            <w14:checked w14:val="0"/>
            <w14:checkedState w14:val="2612" w14:font="MS Gothic"/>
            <w14:uncheckedState w14:val="2610" w14:font="MS Gothic"/>
          </w14:checkbox>
        </w:sdtPr>
        <w:sdtEndPr/>
        <w:sdtContent>
          <w:r w:rsidR="002D3361" w:rsidRPr="002D3361">
            <w:rPr>
              <w:rFonts w:ascii="MS Gothic" w:eastAsia="MS Gothic" w:hAnsi="MS Gothic" w:cs="Segoe UI Symbol" w:hint="eastAsia"/>
              <w:color w:val="0076BD"/>
              <w:lang w:val="en-US"/>
            </w:rPr>
            <w:t>☐</w:t>
          </w:r>
        </w:sdtContent>
      </w:sdt>
      <w:r w:rsidR="002D3361" w:rsidRPr="002D3361">
        <w:rPr>
          <w:color w:val="0076BD"/>
        </w:rPr>
        <w:t xml:space="preserve"> … funktioniert, sofern in der php.ini </w:t>
      </w:r>
      <w:r w:rsidR="002D3361" w:rsidRPr="002D3361">
        <w:rPr>
          <w:rStyle w:val="Codeblau"/>
          <w:color w:val="0076BD"/>
        </w:rPr>
        <w:t>„legacy_inline</w:t>
      </w:r>
      <w:r w:rsidR="00EE065C">
        <w:rPr>
          <w:rStyle w:val="Codeblau"/>
          <w:color w:val="0076BD"/>
        </w:rPr>
        <w:t>_html</w:t>
      </w:r>
      <w:r w:rsidR="002D3361" w:rsidRPr="002D3361">
        <w:rPr>
          <w:rStyle w:val="Codeblau"/>
          <w:color w:val="0076BD"/>
        </w:rPr>
        <w:t xml:space="preserve"> = 1“</w:t>
      </w:r>
      <w:r w:rsidR="002D3361" w:rsidRPr="002D3361">
        <w:rPr>
          <w:color w:val="0076BD"/>
        </w:rPr>
        <w:t xml:space="preserve"> gesetzt ist (standardmäßig</w:t>
      </w:r>
      <w:r w:rsidR="00AD18A1">
        <w:rPr>
          <w:color w:val="0076BD"/>
        </w:rPr>
        <w:t xml:space="preserve"> ab PHP 7.0</w:t>
      </w:r>
      <w:r w:rsidR="002D3361" w:rsidRPr="002D3361">
        <w:rPr>
          <w:color w:val="0076BD"/>
        </w:rPr>
        <w:t>)</w:t>
      </w:r>
    </w:p>
    <w:p w14:paraId="7A0203FA" w14:textId="77777777" w:rsidR="002D3361" w:rsidRPr="002D3361" w:rsidRDefault="004F1168" w:rsidP="002D3361">
      <w:pPr>
        <w:pStyle w:val="AntwortListe"/>
        <w:numPr>
          <w:ilvl w:val="1"/>
          <w:numId w:val="26"/>
        </w:numPr>
        <w:rPr>
          <w:color w:val="0076BD"/>
        </w:rPr>
      </w:pPr>
      <w:sdt>
        <w:sdtPr>
          <w:rPr>
            <w:rFonts w:ascii="MS Gothic" w:eastAsia="MS Gothic" w:hAnsi="MS Gothic" w:hint="eastAsia"/>
            <w:color w:val="0076BD"/>
          </w:rPr>
          <w:id w:val="-2113271246"/>
          <w14:checkbox>
            <w14:checked w14:val="0"/>
            <w14:checkedState w14:val="2612" w14:font="MS Gothic"/>
            <w14:uncheckedState w14:val="2610" w14:font="MS Gothic"/>
          </w14:checkbox>
        </w:sdtPr>
        <w:sdtEndPr/>
        <w:sdtContent>
          <w:r w:rsidR="002D3361" w:rsidRPr="002D3361">
            <w:rPr>
              <w:rFonts w:ascii="MS Gothic" w:eastAsia="MS Gothic" w:hAnsi="MS Gothic" w:hint="eastAsia"/>
              <w:color w:val="0076BD"/>
              <w:lang w:val="en-US"/>
            </w:rPr>
            <w:t>☐</w:t>
          </w:r>
        </w:sdtContent>
      </w:sdt>
      <w:r w:rsidR="002D3361" w:rsidRPr="002D3361">
        <w:rPr>
          <w:color w:val="0076BD"/>
        </w:rPr>
        <w:t xml:space="preserve"> … funktioniert, die </w:t>
      </w:r>
      <w:r w:rsidR="00811713">
        <w:rPr>
          <w:color w:val="0076BD"/>
        </w:rPr>
        <w:t xml:space="preserve">Funktion </w:t>
      </w:r>
      <w:r w:rsidR="00811713" w:rsidRPr="00B52845">
        <w:rPr>
          <w:rFonts w:ascii="Courier New" w:hAnsi="Courier New" w:cs="Courier New"/>
          <w:color w:val="0076BD"/>
        </w:rPr>
        <w:t>get</w:t>
      </w:r>
      <w:r w:rsidR="00B52845" w:rsidRPr="00B52845">
        <w:rPr>
          <w:rFonts w:ascii="Courier New" w:hAnsi="Courier New" w:cs="Courier New"/>
          <w:color w:val="0076BD"/>
        </w:rPr>
        <w:t>Price</w:t>
      </w:r>
      <w:r w:rsidR="00811713" w:rsidRPr="00B52845">
        <w:rPr>
          <w:rFonts w:ascii="Courier New" w:hAnsi="Courier New" w:cs="Courier New"/>
          <w:color w:val="0076BD"/>
        </w:rPr>
        <w:t>()</w:t>
      </w:r>
      <w:r w:rsidR="002D3361" w:rsidRPr="002D3361">
        <w:rPr>
          <w:color w:val="0076BD"/>
        </w:rPr>
        <w:t xml:space="preserve"> darf aber nicht als „private“ deklariert sein</w:t>
      </w:r>
    </w:p>
    <w:p w14:paraId="3A5F90B9" w14:textId="77777777" w:rsidR="002D3361" w:rsidRPr="002D3361" w:rsidRDefault="004F1168" w:rsidP="002D3361">
      <w:pPr>
        <w:pStyle w:val="AntwortListe"/>
        <w:numPr>
          <w:ilvl w:val="1"/>
          <w:numId w:val="26"/>
        </w:numPr>
        <w:rPr>
          <w:color w:val="0076BD"/>
        </w:rPr>
      </w:pPr>
      <w:sdt>
        <w:sdtPr>
          <w:rPr>
            <w:rFonts w:ascii="MS Gothic" w:eastAsia="MS Gothic" w:hAnsi="MS Gothic" w:hint="eastAsia"/>
            <w:color w:val="0076BD"/>
          </w:rPr>
          <w:id w:val="531628774"/>
          <w14:checkbox>
            <w14:checked w14:val="0"/>
            <w14:checkedState w14:val="2612" w14:font="MS Gothic"/>
            <w14:uncheckedState w14:val="2610" w14:font="MS Gothic"/>
          </w14:checkbox>
        </w:sdtPr>
        <w:sdtEndPr/>
        <w:sdtContent>
          <w:r w:rsidR="002D3361" w:rsidRPr="002D3361">
            <w:rPr>
              <w:rFonts w:ascii="MS Gothic" w:eastAsia="MS Gothic" w:hAnsi="MS Gothic" w:hint="eastAsia"/>
              <w:color w:val="0076BD"/>
              <w:lang w:val="en-US"/>
            </w:rPr>
            <w:t>☐</w:t>
          </w:r>
        </w:sdtContent>
      </w:sdt>
      <w:r w:rsidR="002D3361" w:rsidRPr="002D3361">
        <w:rPr>
          <w:color w:val="0076BD"/>
        </w:rPr>
        <w:t xml:space="preserve"> … ist effizient, weil die </w:t>
      </w:r>
      <w:r w:rsidR="00A95FE2">
        <w:rPr>
          <w:color w:val="0076BD"/>
        </w:rPr>
        <w:t>Abhängigkeit</w:t>
      </w:r>
      <w:r w:rsidR="002D3361" w:rsidRPr="002D3361">
        <w:rPr>
          <w:color w:val="0076BD"/>
        </w:rPr>
        <w:t xml:space="preserve"> zwischen PHP-Backend-Entwickler und Webdesigner </w:t>
      </w:r>
      <w:r w:rsidR="00A95FE2">
        <w:rPr>
          <w:color w:val="0076BD"/>
        </w:rPr>
        <w:t xml:space="preserve">reduziert </w:t>
      </w:r>
      <w:r w:rsidR="000040C7">
        <w:rPr>
          <w:color w:val="0076BD"/>
        </w:rPr>
        <w:t>wird</w:t>
      </w:r>
    </w:p>
    <w:p w14:paraId="7F3FC944" w14:textId="77777777" w:rsidR="002D3361" w:rsidRPr="002D3361" w:rsidRDefault="004F1168" w:rsidP="002D3361">
      <w:pPr>
        <w:pStyle w:val="AntwortListe"/>
        <w:numPr>
          <w:ilvl w:val="1"/>
          <w:numId w:val="29"/>
        </w:numPr>
        <w:rPr>
          <w:color w:val="0076BD"/>
        </w:rPr>
      </w:pPr>
      <w:sdt>
        <w:sdtPr>
          <w:rPr>
            <w:color w:val="0076BD"/>
          </w:rPr>
          <w:id w:val="2140998543"/>
          <w14:checkbox>
            <w14:checked w14:val="0"/>
            <w14:checkedState w14:val="2612" w14:font="MS Gothic"/>
            <w14:uncheckedState w14:val="2610" w14:font="MS Gothic"/>
          </w14:checkbox>
        </w:sdtPr>
        <w:sdtEndPr/>
        <w:sdtContent>
          <w:r w:rsidR="002D3361">
            <w:rPr>
              <w:rFonts w:ascii="MS Gothic" w:eastAsia="MS Gothic" w:hAnsi="MS Gothic" w:hint="eastAsia"/>
              <w:color w:val="0076BD"/>
            </w:rPr>
            <w:t>☐</w:t>
          </w:r>
        </w:sdtContent>
      </w:sdt>
      <w:r w:rsidR="002D3361" w:rsidRPr="002D3361">
        <w:rPr>
          <w:color w:val="0076BD"/>
        </w:rPr>
        <w:t xml:space="preserve"> … ist problematisch, weil im Frontend nicht gerechnet werden sollte</w:t>
      </w:r>
    </w:p>
    <w:p w14:paraId="4D194185" w14:textId="77777777" w:rsidR="002D3361" w:rsidRPr="002D3361" w:rsidRDefault="004F1168" w:rsidP="002D3361">
      <w:pPr>
        <w:pStyle w:val="AntwortListe"/>
        <w:numPr>
          <w:ilvl w:val="1"/>
          <w:numId w:val="29"/>
        </w:numPr>
        <w:rPr>
          <w:color w:val="0076BD"/>
        </w:rPr>
      </w:pPr>
      <w:sdt>
        <w:sdtPr>
          <w:rPr>
            <w:color w:val="0076BD"/>
          </w:rPr>
          <w:id w:val="-1081370487"/>
          <w14:checkbox>
            <w14:checked w14:val="0"/>
            <w14:checkedState w14:val="2612" w14:font="MS Gothic"/>
            <w14:uncheckedState w14:val="2610" w14:font="MS Gothic"/>
          </w14:checkbox>
        </w:sdtPr>
        <w:sdtEndPr/>
        <w:sdtContent>
          <w:r w:rsidR="002D3361" w:rsidRPr="002D3361">
            <w:rPr>
              <w:rFonts w:ascii="MS Gothic" w:eastAsia="MS Gothic" w:hAnsi="MS Gothic" w:hint="eastAsia"/>
              <w:color w:val="0076BD"/>
              <w:lang w:val="en-US"/>
            </w:rPr>
            <w:t>☐</w:t>
          </w:r>
        </w:sdtContent>
      </w:sdt>
      <w:r w:rsidR="002D3361" w:rsidRPr="002D3361">
        <w:rPr>
          <w:color w:val="0076BD"/>
        </w:rPr>
        <w:t xml:space="preserve"> … ist problematisch, weil zwangsläufig das Risiko für so genannte „Cross-Site-Scripting“-Angriffe (XSS) erhöht</w:t>
      </w:r>
      <w:r w:rsidR="000040C7">
        <w:rPr>
          <w:color w:val="0076BD"/>
        </w:rPr>
        <w:t xml:space="preserve"> wird</w:t>
      </w:r>
    </w:p>
    <w:p w14:paraId="5CF3630E" w14:textId="77777777" w:rsidR="002D3361" w:rsidRPr="002D3361" w:rsidRDefault="004F1168" w:rsidP="002D3361">
      <w:pPr>
        <w:pStyle w:val="AntwortListe"/>
        <w:numPr>
          <w:ilvl w:val="1"/>
          <w:numId w:val="29"/>
        </w:numPr>
        <w:rPr>
          <w:color w:val="0076BD"/>
        </w:rPr>
      </w:pPr>
      <w:sdt>
        <w:sdtPr>
          <w:rPr>
            <w:color w:val="0076BD"/>
          </w:rPr>
          <w:id w:val="559908788"/>
          <w14:checkbox>
            <w14:checked w14:val="0"/>
            <w14:checkedState w14:val="2612" w14:font="MS Gothic"/>
            <w14:uncheckedState w14:val="2610" w14:font="MS Gothic"/>
          </w14:checkbox>
        </w:sdtPr>
        <w:sdtEndPr/>
        <w:sdtContent>
          <w:r w:rsidR="002D3361" w:rsidRPr="002D3361">
            <w:rPr>
              <w:rFonts w:ascii="MS Gothic" w:eastAsia="MS Gothic" w:hAnsi="MS Gothic" w:hint="eastAsia"/>
              <w:color w:val="0076BD"/>
              <w:lang w:val="en-US"/>
            </w:rPr>
            <w:t>☐</w:t>
          </w:r>
        </w:sdtContent>
      </w:sdt>
      <w:r w:rsidR="002D3361" w:rsidRPr="002D3361">
        <w:rPr>
          <w:color w:val="0076BD"/>
        </w:rPr>
        <w:t xml:space="preserve"> … macht Code kompakter und somit leichter wart- und testbar</w:t>
      </w:r>
    </w:p>
    <w:p w14:paraId="002C04D4" w14:textId="77777777" w:rsidR="002D3361" w:rsidRPr="002D3361" w:rsidRDefault="004F1168" w:rsidP="002D3361">
      <w:pPr>
        <w:pStyle w:val="AntwortListe"/>
        <w:numPr>
          <w:ilvl w:val="1"/>
          <w:numId w:val="29"/>
        </w:numPr>
        <w:rPr>
          <w:color w:val="0076BD"/>
        </w:rPr>
      </w:pPr>
      <w:sdt>
        <w:sdtPr>
          <w:rPr>
            <w:rFonts w:ascii="MS Gothic" w:eastAsia="MS Gothic" w:hAnsi="MS Gothic" w:hint="eastAsia"/>
            <w:color w:val="0076BD"/>
          </w:rPr>
          <w:id w:val="1758783157"/>
          <w14:checkbox>
            <w14:checked w14:val="0"/>
            <w14:checkedState w14:val="2612" w14:font="MS Gothic"/>
            <w14:uncheckedState w14:val="2610" w14:font="MS Gothic"/>
          </w14:checkbox>
        </w:sdtPr>
        <w:sdtEndPr/>
        <w:sdtContent>
          <w:r w:rsidR="002D3361">
            <w:rPr>
              <w:rFonts w:ascii="MS Gothic" w:eastAsia="MS Gothic" w:hAnsi="MS Gothic" w:hint="eastAsia"/>
              <w:color w:val="0076BD"/>
            </w:rPr>
            <w:t>☐</w:t>
          </w:r>
        </w:sdtContent>
      </w:sdt>
      <w:r w:rsidR="002D3361" w:rsidRPr="002D3361">
        <w:rPr>
          <w:color w:val="0076BD"/>
        </w:rPr>
        <w:t xml:space="preserve"> … reduziert die Testbarkeit des Codes</w:t>
      </w:r>
    </w:p>
    <w:p w14:paraId="33C1EC58" w14:textId="77777777" w:rsidR="00103444" w:rsidRPr="002D3361" w:rsidRDefault="004F1168" w:rsidP="00103444">
      <w:pPr>
        <w:pStyle w:val="AntwortListe"/>
        <w:numPr>
          <w:ilvl w:val="1"/>
          <w:numId w:val="29"/>
        </w:numPr>
        <w:rPr>
          <w:color w:val="0076BD"/>
        </w:rPr>
      </w:pPr>
      <w:sdt>
        <w:sdtPr>
          <w:rPr>
            <w:color w:val="0076BD"/>
          </w:rPr>
          <w:id w:val="1304425017"/>
          <w14:checkbox>
            <w14:checked w14:val="0"/>
            <w14:checkedState w14:val="2612" w14:font="MS Gothic"/>
            <w14:uncheckedState w14:val="2610" w14:font="MS Gothic"/>
          </w14:checkbox>
        </w:sdtPr>
        <w:sdtEndPr/>
        <w:sdtContent>
          <w:r w:rsidR="00103444" w:rsidRPr="002D3361">
            <w:rPr>
              <w:rFonts w:ascii="MS Gothic" w:eastAsia="MS Gothic" w:hAnsi="MS Gothic" w:hint="eastAsia"/>
              <w:color w:val="0076BD"/>
              <w:lang w:val="en-US"/>
            </w:rPr>
            <w:t>☐</w:t>
          </w:r>
        </w:sdtContent>
      </w:sdt>
      <w:r w:rsidR="00103444" w:rsidRPr="002D3361">
        <w:rPr>
          <w:color w:val="0076BD"/>
        </w:rPr>
        <w:t xml:space="preserve"> … funktioniert überhaupt nicht mehr (abgeschafft seit PHP 7.</w:t>
      </w:r>
      <w:r w:rsidR="005F52F4">
        <w:rPr>
          <w:color w:val="0076BD"/>
        </w:rPr>
        <w:t>0</w:t>
      </w:r>
      <w:r w:rsidR="00103444" w:rsidRPr="002D3361">
        <w:rPr>
          <w:color w:val="0076BD"/>
        </w:rPr>
        <w:t>)</w:t>
      </w:r>
    </w:p>
    <w:p w14:paraId="3194AFB5" w14:textId="77777777" w:rsidR="00CD2D15" w:rsidRPr="002D3361" w:rsidRDefault="004F1168" w:rsidP="00CD2D15">
      <w:pPr>
        <w:pStyle w:val="AntwortListe"/>
        <w:numPr>
          <w:ilvl w:val="1"/>
          <w:numId w:val="29"/>
        </w:numPr>
        <w:rPr>
          <w:color w:val="0076BD"/>
        </w:rPr>
      </w:pPr>
      <w:sdt>
        <w:sdtPr>
          <w:rPr>
            <w:color w:val="0076BD"/>
          </w:rPr>
          <w:id w:val="-1987000214"/>
          <w14:checkbox>
            <w14:checked w14:val="0"/>
            <w14:checkedState w14:val="2612" w14:font="MS Gothic"/>
            <w14:uncheckedState w14:val="2610" w14:font="MS Gothic"/>
          </w14:checkbox>
        </w:sdtPr>
        <w:sdtEndPr/>
        <w:sdtContent>
          <w:r w:rsidR="00CD2D15" w:rsidRPr="002D3361">
            <w:rPr>
              <w:rFonts w:ascii="MS Gothic" w:eastAsia="MS Gothic" w:hAnsi="MS Gothic" w:hint="eastAsia"/>
              <w:color w:val="0076BD"/>
              <w:lang w:val="en-US"/>
            </w:rPr>
            <w:t>☐</w:t>
          </w:r>
        </w:sdtContent>
      </w:sdt>
      <w:r w:rsidR="00CD2D15" w:rsidRPr="002D3361">
        <w:rPr>
          <w:color w:val="0076BD"/>
        </w:rPr>
        <w:t xml:space="preserve"> … </w:t>
      </w:r>
      <w:r w:rsidR="00CD2D15" w:rsidRPr="00103444">
        <w:rPr>
          <w:color w:val="0076BD"/>
        </w:rPr>
        <w:t>ist problematisch, weil Funktionen zugunsten von Methoden ab PHP 8.0 abgeschafft werden sollen</w:t>
      </w:r>
    </w:p>
    <w:p w14:paraId="30257C69" w14:textId="77777777" w:rsidR="002D3361" w:rsidRPr="002D3361" w:rsidRDefault="004F1168" w:rsidP="002D3361">
      <w:pPr>
        <w:pStyle w:val="AntwortListe"/>
        <w:numPr>
          <w:ilvl w:val="1"/>
          <w:numId w:val="29"/>
        </w:numPr>
        <w:rPr>
          <w:color w:val="0076BD"/>
        </w:rPr>
      </w:pPr>
      <w:sdt>
        <w:sdtPr>
          <w:rPr>
            <w:color w:val="0076BD"/>
          </w:rPr>
          <w:id w:val="-1322184092"/>
          <w14:checkbox>
            <w14:checked w14:val="0"/>
            <w14:checkedState w14:val="2612" w14:font="MS Gothic"/>
            <w14:uncheckedState w14:val="2610" w14:font="MS Gothic"/>
          </w14:checkbox>
        </w:sdtPr>
        <w:sdtEndPr/>
        <w:sdtContent>
          <w:r w:rsidR="002D3361" w:rsidRPr="002D3361">
            <w:rPr>
              <w:rFonts w:ascii="MS Gothic" w:eastAsia="MS Gothic" w:hAnsi="MS Gothic" w:hint="eastAsia"/>
              <w:color w:val="0076BD"/>
              <w:lang w:val="en-US"/>
            </w:rPr>
            <w:t>☐</w:t>
          </w:r>
        </w:sdtContent>
      </w:sdt>
      <w:r w:rsidR="002D3361" w:rsidRPr="002D3361">
        <w:rPr>
          <w:color w:val="0076BD"/>
        </w:rPr>
        <w:t xml:space="preserve"> … </w:t>
      </w:r>
      <w:bookmarkStart w:id="21" w:name="_Hlk534813169"/>
      <w:r w:rsidR="001571C1">
        <w:rPr>
          <w:color w:val="0076BD"/>
        </w:rPr>
        <w:t>funktioniert, aber reduziert möglicherweise die Rendering-Geschwindigkeit des Webbrowsers</w:t>
      </w:r>
      <w:bookmarkEnd w:id="21"/>
    </w:p>
    <w:sdt>
      <w:sdtPr>
        <w:id w:val="247385811"/>
        <w:placeholder>
          <w:docPart w:val="11DF99DA0C2D40F1A16F7E594AC77349"/>
        </w:placeholder>
      </w:sdtPr>
      <w:sdtEndPr/>
      <w:sdtContent>
        <w:p w14:paraId="292290D4" w14:textId="77777777" w:rsidR="002D3361" w:rsidRDefault="00DD2B62" w:rsidP="006B4C01">
          <w:pPr>
            <w:pStyle w:val="Anmerkungen"/>
          </w:pPr>
          <w:r>
            <w:t>Anmerkungen zur Frage oder Antwort? Einfach hier aufschreiben…!</w:t>
          </w:r>
        </w:p>
      </w:sdtContent>
    </w:sdt>
    <w:p w14:paraId="2E1ACFD6" w14:textId="77777777" w:rsidR="00691CEA" w:rsidRDefault="00691CEA" w:rsidP="00691CEA">
      <w:pPr>
        <w:pStyle w:val="berschrift1"/>
      </w:pPr>
    </w:p>
    <w:p w14:paraId="55A40EC5" w14:textId="77777777" w:rsidR="00691CEA" w:rsidRDefault="00890929" w:rsidP="00691CEA">
      <w:pPr>
        <w:pStyle w:val="Frage"/>
      </w:pPr>
      <w:r>
        <w:t>Welches Entwurfsmuster („Design Pattern“) wurde hier versucht zu implementieren</w:t>
      </w:r>
      <w:r w:rsidR="00B85D65">
        <w:t xml:space="preserve"> und wie würdest Du es reparieren?</w:t>
      </w:r>
    </w:p>
    <w:p w14:paraId="11D78717" w14:textId="77777777" w:rsidR="0076764B" w:rsidRDefault="0076764B" w:rsidP="00691CEA">
      <w:pPr>
        <w:pStyle w:val="CodeAbsatz"/>
      </w:pPr>
      <w:r>
        <w:t>class Quiz</w:t>
      </w:r>
      <w:r w:rsidR="00DF4221">
        <w:t>Question</w:t>
      </w:r>
      <w:r>
        <w:t xml:space="preserve"> {</w:t>
      </w:r>
    </w:p>
    <w:p w14:paraId="146649EF" w14:textId="77777777" w:rsidR="00890929" w:rsidRDefault="0076764B" w:rsidP="00691CEA">
      <w:pPr>
        <w:pStyle w:val="CodeAbsatz"/>
      </w:pPr>
      <w:r>
        <w:tab/>
      </w:r>
      <w:r w:rsidR="004557EB">
        <w:t>public</w:t>
      </w:r>
      <w:r w:rsidR="00890929">
        <w:t xml:space="preserve"> $_myInstance = null;</w:t>
      </w:r>
    </w:p>
    <w:p w14:paraId="332F21BA" w14:textId="77777777" w:rsidR="00A9506D" w:rsidRDefault="0076764B" w:rsidP="00691CEA">
      <w:pPr>
        <w:pStyle w:val="CodeAbsatz"/>
      </w:pPr>
      <w:r>
        <w:tab/>
      </w:r>
      <w:r w:rsidR="00A9506D">
        <w:t xml:space="preserve">public </w:t>
      </w:r>
      <w:r w:rsidR="00A9506D" w:rsidRPr="00A9506D">
        <w:t>function __construct() {}</w:t>
      </w:r>
    </w:p>
    <w:p w14:paraId="322DB67C" w14:textId="77777777" w:rsidR="00691CEA" w:rsidRDefault="0076764B" w:rsidP="00691CEA">
      <w:pPr>
        <w:pStyle w:val="CodeAbsatz"/>
      </w:pPr>
      <w:r>
        <w:tab/>
      </w:r>
      <w:r w:rsidR="00056865">
        <w:t>private</w:t>
      </w:r>
      <w:r w:rsidR="00A53FFB">
        <w:t xml:space="preserve"> </w:t>
      </w:r>
      <w:r w:rsidR="00890929">
        <w:t>function getMyInstance() {</w:t>
      </w:r>
    </w:p>
    <w:p w14:paraId="1EBE8BB0" w14:textId="77777777" w:rsidR="00890929" w:rsidRDefault="00890929" w:rsidP="00691CEA">
      <w:pPr>
        <w:pStyle w:val="CodeAbsatz"/>
      </w:pPr>
      <w:r>
        <w:tab/>
      </w:r>
      <w:r w:rsidR="0076764B">
        <w:tab/>
      </w:r>
      <w:r>
        <w:t>if ($</w:t>
      </w:r>
      <w:r w:rsidR="00A9506D">
        <w:t>this-&gt;</w:t>
      </w:r>
      <w:r>
        <w:t>_myInstance) {</w:t>
      </w:r>
    </w:p>
    <w:p w14:paraId="0F01B436" w14:textId="77777777" w:rsidR="00890929" w:rsidRDefault="00890929" w:rsidP="00691CEA">
      <w:pPr>
        <w:pStyle w:val="CodeAbsatz"/>
      </w:pPr>
      <w:r>
        <w:tab/>
      </w:r>
      <w:r>
        <w:tab/>
      </w:r>
      <w:r w:rsidR="0076764B">
        <w:tab/>
      </w:r>
      <w:r w:rsidR="00A9506D">
        <w:t>$this-&gt;</w:t>
      </w:r>
      <w:r>
        <w:t>_myInstance =</w:t>
      </w:r>
      <w:r w:rsidR="009011FD">
        <w:t>=</w:t>
      </w:r>
      <w:r>
        <w:t xml:space="preserve"> new self</w:t>
      </w:r>
      <w:r w:rsidR="0056619F">
        <w:t>($this)</w:t>
      </w:r>
      <w:r>
        <w:t>;</w:t>
      </w:r>
    </w:p>
    <w:p w14:paraId="4F6B23DA" w14:textId="77777777" w:rsidR="00890929" w:rsidRDefault="0076764B" w:rsidP="00691CEA">
      <w:pPr>
        <w:pStyle w:val="CodeAbsatz"/>
      </w:pPr>
      <w:r>
        <w:tab/>
      </w:r>
      <w:r w:rsidR="00890929">
        <w:tab/>
        <w:t>}</w:t>
      </w:r>
    </w:p>
    <w:p w14:paraId="5C4B50CA" w14:textId="77777777" w:rsidR="00890929" w:rsidRDefault="00890929" w:rsidP="00691CEA">
      <w:pPr>
        <w:pStyle w:val="CodeAbsatz"/>
      </w:pPr>
      <w:r>
        <w:tab/>
      </w:r>
      <w:r w:rsidR="0076764B">
        <w:tab/>
      </w:r>
      <w:r>
        <w:t xml:space="preserve">return </w:t>
      </w:r>
      <w:r w:rsidR="00A9506D">
        <w:t>$this-&gt;</w:t>
      </w:r>
      <w:r>
        <w:t>_myInstance;</w:t>
      </w:r>
    </w:p>
    <w:p w14:paraId="5067331E" w14:textId="77777777" w:rsidR="00890929" w:rsidRDefault="0076764B" w:rsidP="00691CEA">
      <w:pPr>
        <w:pStyle w:val="CodeAbsatz"/>
        <w:rPr>
          <w:lang w:val="de-DE"/>
        </w:rPr>
      </w:pPr>
      <w:r>
        <w:rPr>
          <w:lang w:val="de-DE"/>
        </w:rPr>
        <w:tab/>
      </w:r>
      <w:r w:rsidR="00890929">
        <w:rPr>
          <w:lang w:val="de-DE"/>
        </w:rPr>
        <w:t>}</w:t>
      </w:r>
    </w:p>
    <w:p w14:paraId="2220E8A8" w14:textId="77777777" w:rsidR="0076764B" w:rsidRDefault="0076764B" w:rsidP="00691CEA">
      <w:pPr>
        <w:pStyle w:val="CodeAbsatz"/>
        <w:rPr>
          <w:lang w:val="de-DE"/>
        </w:rPr>
      </w:pPr>
      <w:r>
        <w:rPr>
          <w:lang w:val="de-DE"/>
        </w:rPr>
        <w:t>}</w:t>
      </w:r>
    </w:p>
    <w:sdt>
      <w:sdtPr>
        <w:id w:val="806586739"/>
        <w:placeholder>
          <w:docPart w:val="886D28E518A8415187F0AB233E6D68F7"/>
        </w:placeholder>
      </w:sdtPr>
      <w:sdtEndPr/>
      <w:sdtContent>
        <w:p w14:paraId="638A37F1" w14:textId="77777777" w:rsidR="00691CEA" w:rsidRDefault="00DD2B62" w:rsidP="006B4C01">
          <w:pPr>
            <w:pStyle w:val="Anmerkungen"/>
          </w:pPr>
          <w:r>
            <w:t>Anmerkungen zur Frage oder Antwort? Einfach hier aufschreiben…!</w:t>
          </w:r>
        </w:p>
      </w:sdtContent>
    </w:sdt>
    <w:p w14:paraId="4890FA42" w14:textId="77777777" w:rsidR="000103FE" w:rsidRDefault="000103FE" w:rsidP="000103FE">
      <w:pPr>
        <w:pStyle w:val="berschrift1"/>
      </w:pPr>
    </w:p>
    <w:p w14:paraId="7CDD8A6B" w14:textId="77777777" w:rsidR="000103FE" w:rsidRPr="005E56DB" w:rsidRDefault="000103FE" w:rsidP="000103FE">
      <w:pPr>
        <w:pStyle w:val="Frage"/>
        <w:rPr>
          <w:color w:val="555555"/>
        </w:rPr>
      </w:pPr>
      <w:bookmarkStart w:id="22" w:name="_Hlk16071711"/>
      <w:r>
        <w:rPr>
          <w:color w:val="555555"/>
        </w:rPr>
        <w:t>Welche Vorgehensweise</w:t>
      </w:r>
      <w:r w:rsidR="00C30D9B">
        <w:rPr>
          <w:color w:val="555555"/>
        </w:rPr>
        <w:t>(n)</w:t>
      </w:r>
      <w:r>
        <w:rPr>
          <w:color w:val="555555"/>
        </w:rPr>
        <w:t xml:space="preserve"> prüft / prüfen, ob</w:t>
      </w:r>
      <w:r w:rsidR="00B9651E">
        <w:rPr>
          <w:color w:val="555555"/>
        </w:rPr>
        <w:t xml:space="preserve"> „@“</w:t>
      </w:r>
      <w:r w:rsidR="00C30D9B">
        <w:rPr>
          <w:color w:val="555555"/>
        </w:rPr>
        <w:t xml:space="preserve"> </w:t>
      </w:r>
      <w:r>
        <w:rPr>
          <w:color w:val="555555"/>
        </w:rPr>
        <w:t xml:space="preserve">in </w:t>
      </w:r>
      <w:r w:rsidRPr="00243BBC">
        <w:rPr>
          <w:rFonts w:ascii="Courier New" w:hAnsi="Courier New" w:cs="Courier New"/>
          <w:color w:val="555555"/>
        </w:rPr>
        <w:t>$</w:t>
      </w:r>
      <w:r w:rsidR="00B9651E">
        <w:rPr>
          <w:rFonts w:ascii="Courier New" w:hAnsi="Courier New" w:cs="Courier New"/>
          <w:color w:val="555555"/>
        </w:rPr>
        <w:t>email</w:t>
      </w:r>
      <w:r>
        <w:rPr>
          <w:color w:val="555555"/>
        </w:rPr>
        <w:t xml:space="preserve"> enthalten ist?</w:t>
      </w:r>
      <w:bookmarkStart w:id="23" w:name="_Hlk16071647"/>
      <w:r w:rsidR="00C30D9B">
        <w:rPr>
          <w:color w:val="555555"/>
        </w:rPr>
        <w:t xml:space="preserve"> </w:t>
      </w:r>
      <w:r w:rsidR="00DD7CA1">
        <w:rPr>
          <w:color w:val="555555"/>
        </w:rPr>
        <w:t>Bonusaufgabe: wie würdest Du es lösen?</w:t>
      </w:r>
      <w:bookmarkEnd w:id="23"/>
      <w:bookmarkEnd w:id="22"/>
    </w:p>
    <w:p w14:paraId="5A141FE8" w14:textId="77777777" w:rsidR="000103FE" w:rsidRPr="000F407A" w:rsidRDefault="004F1168" w:rsidP="000F407A">
      <w:pPr>
        <w:pStyle w:val="AntwortListe"/>
        <w:numPr>
          <w:ilvl w:val="1"/>
          <w:numId w:val="41"/>
        </w:numPr>
        <w:rPr>
          <w:color w:val="0076BD"/>
        </w:rPr>
      </w:pPr>
      <w:sdt>
        <w:sdtPr>
          <w:rPr>
            <w:rFonts w:ascii="MS Gothic" w:eastAsia="MS Gothic" w:hAnsi="MS Gothic" w:cs="Segoe UI Symbol"/>
            <w:color w:val="0076BD"/>
          </w:rPr>
          <w:id w:val="-1425102469"/>
          <w14:checkbox>
            <w14:checked w14:val="0"/>
            <w14:checkedState w14:val="2612" w14:font="MS Gothic"/>
            <w14:uncheckedState w14:val="2610" w14:font="MS Gothic"/>
          </w14:checkbox>
        </w:sdtPr>
        <w:sdtEndPr/>
        <w:sdtContent>
          <w:r w:rsidR="000103FE" w:rsidRPr="000F407A">
            <w:rPr>
              <w:rFonts w:ascii="MS Gothic" w:eastAsia="MS Gothic" w:hAnsi="MS Gothic" w:cs="Segoe UI Symbol" w:hint="eastAsia"/>
              <w:color w:val="0076BD"/>
            </w:rPr>
            <w:t>☐</w:t>
          </w:r>
        </w:sdtContent>
      </w:sdt>
      <w:r w:rsidR="000103FE" w:rsidRPr="000F407A">
        <w:rPr>
          <w:color w:val="0076BD"/>
        </w:rPr>
        <w:t xml:space="preserve"> </w:t>
      </w:r>
      <w:bookmarkStart w:id="24" w:name="_Hlk534815518"/>
      <w:r w:rsidR="000103FE" w:rsidRPr="000F407A">
        <w:rPr>
          <w:rFonts w:ascii="Courier New" w:hAnsi="Courier New" w:cs="Courier New"/>
          <w:color w:val="0076BD"/>
        </w:rPr>
        <w:t>if (strpos(</w:t>
      </w:r>
      <w:bookmarkStart w:id="25" w:name="_Hlk534815617"/>
      <w:r w:rsidR="000103FE" w:rsidRPr="000F407A">
        <w:rPr>
          <w:rFonts w:ascii="Courier New" w:hAnsi="Courier New" w:cs="Courier New"/>
          <w:color w:val="0076BD"/>
        </w:rPr>
        <w:t>$</w:t>
      </w:r>
      <w:r w:rsidR="00B9651E">
        <w:rPr>
          <w:rFonts w:ascii="Courier New" w:hAnsi="Courier New" w:cs="Courier New"/>
          <w:color w:val="0076BD"/>
        </w:rPr>
        <w:t>email</w:t>
      </w:r>
      <w:r w:rsidR="000103FE" w:rsidRPr="000F407A">
        <w:rPr>
          <w:rFonts w:ascii="Courier New" w:hAnsi="Courier New" w:cs="Courier New"/>
          <w:color w:val="0076BD"/>
        </w:rPr>
        <w:t xml:space="preserve">, </w:t>
      </w:r>
      <w:bookmarkEnd w:id="25"/>
      <w:r w:rsidR="007F6163">
        <w:rPr>
          <w:rFonts w:ascii="Courier New" w:hAnsi="Courier New" w:cs="Courier New"/>
          <w:color w:val="0076BD"/>
        </w:rPr>
        <w:t>"@"</w:t>
      </w:r>
      <w:r w:rsidR="000103FE" w:rsidRPr="000F407A">
        <w:rPr>
          <w:rFonts w:ascii="Courier New" w:hAnsi="Courier New" w:cs="Courier New"/>
          <w:color w:val="0076BD"/>
        </w:rPr>
        <w:t>) &gt; 0) {…}</w:t>
      </w:r>
      <w:bookmarkEnd w:id="24"/>
    </w:p>
    <w:p w14:paraId="5118FCFE" w14:textId="77777777" w:rsidR="000103FE" w:rsidRPr="000F407A" w:rsidRDefault="004F1168" w:rsidP="000103FE">
      <w:pPr>
        <w:pStyle w:val="AntwortListe"/>
        <w:numPr>
          <w:ilvl w:val="1"/>
          <w:numId w:val="26"/>
        </w:numPr>
        <w:rPr>
          <w:color w:val="0076BD"/>
        </w:rPr>
      </w:pPr>
      <w:sdt>
        <w:sdtPr>
          <w:rPr>
            <w:rFonts w:ascii="MS Gothic" w:eastAsia="MS Gothic" w:hAnsi="MS Gothic"/>
            <w:color w:val="0076BD"/>
          </w:rPr>
          <w:id w:val="1177772183"/>
          <w14:checkbox>
            <w14:checked w14:val="0"/>
            <w14:checkedState w14:val="2612" w14:font="MS Gothic"/>
            <w14:uncheckedState w14:val="2610" w14:font="MS Gothic"/>
          </w14:checkbox>
        </w:sdtPr>
        <w:sdtEndPr/>
        <w:sdtContent>
          <w:r w:rsidR="000103FE" w:rsidRPr="000F407A">
            <w:rPr>
              <w:rFonts w:ascii="MS Gothic" w:eastAsia="MS Gothic" w:hAnsi="MS Gothic" w:hint="eastAsia"/>
              <w:color w:val="0076BD"/>
            </w:rPr>
            <w:t>☐</w:t>
          </w:r>
        </w:sdtContent>
      </w:sdt>
      <w:r w:rsidR="000103FE" w:rsidRPr="000F407A">
        <w:rPr>
          <w:color w:val="0076BD"/>
        </w:rPr>
        <w:t xml:space="preserve"> </w:t>
      </w:r>
      <w:r w:rsidR="000103FE" w:rsidRPr="000F407A">
        <w:rPr>
          <w:rFonts w:ascii="Courier New" w:hAnsi="Courier New" w:cs="Courier New"/>
          <w:color w:val="0076BD"/>
        </w:rPr>
        <w:t>if (instr($</w:t>
      </w:r>
      <w:r w:rsidR="00B9651E">
        <w:rPr>
          <w:rFonts w:ascii="Courier New" w:hAnsi="Courier New" w:cs="Courier New"/>
          <w:color w:val="0076BD"/>
        </w:rPr>
        <w:t>email</w:t>
      </w:r>
      <w:r w:rsidR="000103FE" w:rsidRPr="000F407A">
        <w:rPr>
          <w:rFonts w:ascii="Courier New" w:hAnsi="Courier New" w:cs="Courier New"/>
          <w:color w:val="0076BD"/>
        </w:rPr>
        <w:t xml:space="preserve">, </w:t>
      </w:r>
      <w:r w:rsidR="007F6163">
        <w:rPr>
          <w:rFonts w:ascii="Courier New" w:hAnsi="Courier New" w:cs="Courier New"/>
          <w:color w:val="0076BD"/>
        </w:rPr>
        <w:t>"@"</w:t>
      </w:r>
      <w:r w:rsidR="000103FE" w:rsidRPr="000F407A">
        <w:rPr>
          <w:rFonts w:ascii="Courier New" w:hAnsi="Courier New" w:cs="Courier New"/>
          <w:color w:val="0076BD"/>
        </w:rPr>
        <w:t>) !== false) {…}</w:t>
      </w:r>
    </w:p>
    <w:p w14:paraId="46AE83D3" w14:textId="77777777" w:rsidR="000103FE" w:rsidRPr="000F407A" w:rsidRDefault="004F1168" w:rsidP="000103FE">
      <w:pPr>
        <w:pStyle w:val="AntwortListe"/>
        <w:rPr>
          <w:color w:val="0076BD"/>
        </w:rPr>
      </w:pPr>
      <w:sdt>
        <w:sdtPr>
          <w:rPr>
            <w:color w:val="0076BD"/>
          </w:rPr>
          <w:id w:val="-482774903"/>
          <w14:checkbox>
            <w14:checked w14:val="0"/>
            <w14:checkedState w14:val="2612" w14:font="MS Gothic"/>
            <w14:uncheckedState w14:val="2610" w14:font="MS Gothic"/>
          </w14:checkbox>
        </w:sdtPr>
        <w:sdtEndPr/>
        <w:sdtContent>
          <w:r w:rsidR="004F7552" w:rsidRPr="000F407A">
            <w:rPr>
              <w:rFonts w:ascii="MS Gothic" w:eastAsia="MS Gothic" w:hAnsi="MS Gothic" w:hint="eastAsia"/>
              <w:color w:val="0076BD"/>
            </w:rPr>
            <w:t>☐</w:t>
          </w:r>
        </w:sdtContent>
      </w:sdt>
      <w:r w:rsidR="000103FE" w:rsidRPr="000F407A">
        <w:rPr>
          <w:color w:val="0076BD"/>
        </w:rPr>
        <w:t xml:space="preserve"> </w:t>
      </w:r>
      <w:r w:rsidR="000103FE" w:rsidRPr="000F407A">
        <w:rPr>
          <w:rFonts w:ascii="Courier New" w:hAnsi="Courier New" w:cs="Courier New"/>
          <w:color w:val="0076BD"/>
        </w:rPr>
        <w:t>if (stripos("x" . $</w:t>
      </w:r>
      <w:r w:rsidR="00B9651E">
        <w:rPr>
          <w:rFonts w:ascii="Courier New" w:hAnsi="Courier New" w:cs="Courier New"/>
          <w:color w:val="0076BD"/>
        </w:rPr>
        <w:t>email</w:t>
      </w:r>
      <w:r w:rsidR="000103FE" w:rsidRPr="000F407A">
        <w:rPr>
          <w:rFonts w:ascii="Courier New" w:hAnsi="Courier New" w:cs="Courier New"/>
          <w:color w:val="0076BD"/>
        </w:rPr>
        <w:t xml:space="preserve">, </w:t>
      </w:r>
      <w:r w:rsidR="007F6163">
        <w:rPr>
          <w:rFonts w:ascii="Courier New" w:hAnsi="Courier New" w:cs="Courier New"/>
          <w:color w:val="0076BD"/>
        </w:rPr>
        <w:t>"@"</w:t>
      </w:r>
      <w:r w:rsidR="000103FE" w:rsidRPr="000F407A">
        <w:rPr>
          <w:rFonts w:ascii="Courier New" w:hAnsi="Courier New" w:cs="Courier New"/>
          <w:color w:val="0076BD"/>
        </w:rPr>
        <w:t>) &gt; 0) {…}</w:t>
      </w:r>
    </w:p>
    <w:p w14:paraId="5DCC24AF" w14:textId="77777777" w:rsidR="004F1168" w:rsidRPr="000F407A" w:rsidRDefault="004F1168" w:rsidP="004F1168">
      <w:pPr>
        <w:pStyle w:val="AntwortListe"/>
        <w:rPr>
          <w:color w:val="0076BD"/>
        </w:rPr>
      </w:pPr>
      <w:sdt>
        <w:sdtPr>
          <w:rPr>
            <w:color w:val="0076BD"/>
          </w:rPr>
          <w:id w:val="1394163112"/>
          <w14:checkbox>
            <w14:checked w14:val="0"/>
            <w14:checkedState w14:val="2612" w14:font="MS Gothic"/>
            <w14:uncheckedState w14:val="2610" w14:font="MS Gothic"/>
          </w14:checkbox>
        </w:sdtPr>
        <w:sdtContent>
          <w:r w:rsidRPr="000F407A">
            <w:rPr>
              <w:rFonts w:ascii="MS Gothic" w:eastAsia="MS Gothic" w:hAnsi="MS Gothic" w:hint="eastAsia"/>
              <w:color w:val="0076BD"/>
            </w:rPr>
            <w:t>☐</w:t>
          </w:r>
        </w:sdtContent>
      </w:sdt>
      <w:r w:rsidRPr="000F407A">
        <w:rPr>
          <w:color w:val="0076BD"/>
        </w:rPr>
        <w:t xml:space="preserve"> </w:t>
      </w:r>
      <w:r w:rsidRPr="000F407A">
        <w:rPr>
          <w:rFonts w:ascii="Courier New" w:hAnsi="Courier New" w:cs="Courier New"/>
          <w:color w:val="0076BD"/>
        </w:rPr>
        <w:t>if (stripos($</w:t>
      </w:r>
      <w:r>
        <w:rPr>
          <w:rFonts w:ascii="Courier New" w:hAnsi="Courier New" w:cs="Courier New"/>
          <w:color w:val="0076BD"/>
        </w:rPr>
        <w:t>email</w:t>
      </w:r>
      <w:r w:rsidRPr="000F407A">
        <w:rPr>
          <w:rFonts w:ascii="Courier New" w:hAnsi="Courier New" w:cs="Courier New"/>
          <w:color w:val="0076BD"/>
        </w:rPr>
        <w:t xml:space="preserve">, </w:t>
      </w:r>
      <w:r>
        <w:rPr>
          <w:rFonts w:ascii="Courier New" w:hAnsi="Courier New" w:cs="Courier New"/>
          <w:color w:val="0076BD"/>
        </w:rPr>
        <w:t>"@"</w:t>
      </w:r>
      <w:r w:rsidRPr="000F407A">
        <w:rPr>
          <w:rFonts w:ascii="Courier New" w:hAnsi="Courier New" w:cs="Courier New"/>
          <w:color w:val="0076BD"/>
        </w:rPr>
        <w:t>) &gt;= 0) {…}</w:t>
      </w:r>
    </w:p>
    <w:p w14:paraId="3004108B" w14:textId="447ACC11" w:rsidR="000103FE" w:rsidRPr="000F407A" w:rsidRDefault="004F1168" w:rsidP="000103FE">
      <w:pPr>
        <w:pStyle w:val="AntwortListe"/>
        <w:rPr>
          <w:color w:val="0076BD"/>
        </w:rPr>
      </w:pPr>
      <w:sdt>
        <w:sdtPr>
          <w:rPr>
            <w:color w:val="0076BD"/>
          </w:rPr>
          <w:id w:val="5102393"/>
          <w14:checkbox>
            <w14:checked w14:val="0"/>
            <w14:checkedState w14:val="2612" w14:font="MS Gothic"/>
            <w14:uncheckedState w14:val="2610" w14:font="MS Gothic"/>
          </w14:checkbox>
        </w:sdtPr>
        <w:sdtEndPr/>
        <w:sdtContent>
          <w:r w:rsidR="000103FE" w:rsidRPr="000F407A">
            <w:rPr>
              <w:rFonts w:ascii="MS Gothic" w:eastAsia="MS Gothic" w:hAnsi="MS Gothic" w:hint="eastAsia"/>
              <w:color w:val="0076BD"/>
            </w:rPr>
            <w:t>☐</w:t>
          </w:r>
        </w:sdtContent>
      </w:sdt>
      <w:r w:rsidR="000103FE" w:rsidRPr="000F407A">
        <w:rPr>
          <w:color w:val="0076BD"/>
        </w:rPr>
        <w:t xml:space="preserve"> </w:t>
      </w:r>
      <w:r w:rsidR="000103FE" w:rsidRPr="000F407A">
        <w:rPr>
          <w:rFonts w:ascii="Courier New" w:hAnsi="Courier New" w:cs="Courier New"/>
          <w:color w:val="0076BD"/>
        </w:rPr>
        <w:t>if (stripos($</w:t>
      </w:r>
      <w:r w:rsidR="00B9651E">
        <w:rPr>
          <w:rFonts w:ascii="Courier New" w:hAnsi="Courier New" w:cs="Courier New"/>
          <w:color w:val="0076BD"/>
        </w:rPr>
        <w:t>email</w:t>
      </w:r>
      <w:r w:rsidR="000103FE" w:rsidRPr="000F407A">
        <w:rPr>
          <w:rFonts w:ascii="Courier New" w:hAnsi="Courier New" w:cs="Courier New"/>
          <w:color w:val="0076BD"/>
        </w:rPr>
        <w:t xml:space="preserve">, </w:t>
      </w:r>
      <w:r w:rsidR="007F6163">
        <w:rPr>
          <w:rFonts w:ascii="Courier New" w:hAnsi="Courier New" w:cs="Courier New"/>
          <w:color w:val="0076BD"/>
        </w:rPr>
        <w:t>"@"</w:t>
      </w:r>
      <w:r w:rsidR="000103FE" w:rsidRPr="000F407A">
        <w:rPr>
          <w:rFonts w:ascii="Courier New" w:hAnsi="Courier New" w:cs="Courier New"/>
          <w:color w:val="0076BD"/>
        </w:rPr>
        <w:t>) &gt;=</w:t>
      </w:r>
      <w:r>
        <w:rPr>
          <w:rFonts w:ascii="Courier New" w:hAnsi="Courier New" w:cs="Courier New"/>
          <w:color w:val="0076BD"/>
        </w:rPr>
        <w:t>=</w:t>
      </w:r>
      <w:bookmarkStart w:id="26" w:name="_GoBack"/>
      <w:bookmarkEnd w:id="26"/>
      <w:r w:rsidR="000103FE" w:rsidRPr="000F407A">
        <w:rPr>
          <w:rFonts w:ascii="Courier New" w:hAnsi="Courier New" w:cs="Courier New"/>
          <w:color w:val="0076BD"/>
        </w:rPr>
        <w:t xml:space="preserve"> 0) {…}</w:t>
      </w:r>
    </w:p>
    <w:sdt>
      <w:sdtPr>
        <w:id w:val="-536503431"/>
        <w:placeholder>
          <w:docPart w:val="300D04EDC12740229C4F789B66CA1A3B"/>
        </w:placeholder>
      </w:sdtPr>
      <w:sdtEndPr/>
      <w:sdtContent>
        <w:sdt>
          <w:sdtPr>
            <w:id w:val="-909462553"/>
            <w:placeholder>
              <w:docPart w:val="9CE6AD629A134DF295A87A806C403C47"/>
            </w:placeholder>
          </w:sdtPr>
          <w:sdtEndPr/>
          <w:sdtContent>
            <w:p w14:paraId="26FB64A3" w14:textId="77777777" w:rsidR="000103FE" w:rsidRDefault="000103FE" w:rsidP="006B4C01">
              <w:pPr>
                <w:pStyle w:val="Anmerkungen"/>
              </w:pPr>
              <w:r>
                <w:t>Anmerkungen zur Frage oder Antwort? Einfach hier aufschreiben…!</w:t>
              </w:r>
            </w:p>
          </w:sdtContent>
        </w:sdt>
      </w:sdtContent>
    </w:sdt>
    <w:p w14:paraId="15508747" w14:textId="77777777" w:rsidR="005A35C7" w:rsidRDefault="005A35C7" w:rsidP="005A35C7">
      <w:pPr>
        <w:pStyle w:val="berschrift1"/>
      </w:pPr>
    </w:p>
    <w:p w14:paraId="4D625BE6" w14:textId="77777777" w:rsidR="005A35C7" w:rsidRDefault="005A35C7" w:rsidP="005A35C7">
      <w:pPr>
        <w:pStyle w:val="Frage"/>
      </w:pPr>
      <w:r>
        <w:t>Wenn man ungültige Formularinhalte (z. B. ungültige E-Mail-Adressen) per jQuery vermeiden möchte, muss man beachten, …</w:t>
      </w:r>
    </w:p>
    <w:p w14:paraId="516C6DBB" w14:textId="77777777" w:rsidR="005A35C7" w:rsidRPr="00707786" w:rsidRDefault="004F1168" w:rsidP="005A35C7">
      <w:pPr>
        <w:pStyle w:val="AntwortListe"/>
        <w:numPr>
          <w:ilvl w:val="1"/>
          <w:numId w:val="44"/>
        </w:numPr>
        <w:rPr>
          <w:color w:val="0076BD"/>
        </w:rPr>
      </w:pPr>
      <w:sdt>
        <w:sdtPr>
          <w:rPr>
            <w:rFonts w:ascii="MS Gothic" w:eastAsia="MS Gothic" w:hAnsi="MS Gothic" w:hint="eastAsia"/>
            <w:color w:val="0076BD"/>
            <w:lang w:val="en-US"/>
          </w:rPr>
          <w:id w:val="-324820485"/>
          <w14:checkbox>
            <w14:checked w14:val="0"/>
            <w14:checkedState w14:val="2612" w14:font="MS Gothic"/>
            <w14:uncheckedState w14:val="2610" w14:font="MS Gothic"/>
          </w14:checkbox>
        </w:sdtPr>
        <w:sdtEndPr/>
        <w:sdtContent>
          <w:r w:rsidR="005A35C7" w:rsidRPr="00707786">
            <w:rPr>
              <w:rFonts w:ascii="MS Gothic" w:eastAsia="MS Gothic" w:hAnsi="MS Gothic" w:hint="eastAsia"/>
              <w:color w:val="0076BD"/>
              <w:lang w:val="en-US"/>
            </w:rPr>
            <w:t>☐</w:t>
          </w:r>
        </w:sdtContent>
      </w:sdt>
      <w:r w:rsidR="005A35C7" w:rsidRPr="00707786">
        <w:rPr>
          <w:color w:val="0076BD"/>
          <w:lang w:val="en-US"/>
        </w:rPr>
        <w:t xml:space="preserve"> </w:t>
      </w:r>
      <w:r w:rsidR="005A35C7" w:rsidRPr="00707786">
        <w:rPr>
          <w:color w:val="0076BD"/>
        </w:rPr>
        <w:t xml:space="preserve">… dass man vorher die </w:t>
      </w:r>
      <w:r w:rsidR="005A35C7" w:rsidRPr="00707786">
        <w:rPr>
          <w:rFonts w:ascii="Courier New" w:hAnsi="Courier New" w:cs="Courier New"/>
          <w:color w:val="0076BD"/>
        </w:rPr>
        <w:t>jquery.js</w:t>
      </w:r>
      <w:r w:rsidR="005A35C7" w:rsidRPr="00707786">
        <w:rPr>
          <w:color w:val="0076BD"/>
        </w:rPr>
        <w:t xml:space="preserve"> inkludiert, wenn man möchte, dass alles bei 100% der Seitenbesucher lauffähig ist</w:t>
      </w:r>
    </w:p>
    <w:p w14:paraId="47BA7D58" w14:textId="77777777" w:rsidR="005A35C7" w:rsidRPr="008B6013" w:rsidRDefault="004F1168" w:rsidP="005A35C7">
      <w:pPr>
        <w:pStyle w:val="AntwortListe"/>
        <w:numPr>
          <w:ilvl w:val="1"/>
          <w:numId w:val="29"/>
        </w:numPr>
        <w:rPr>
          <w:color w:val="0076BD"/>
        </w:rPr>
      </w:pPr>
      <w:sdt>
        <w:sdtPr>
          <w:rPr>
            <w:rFonts w:ascii="MS Gothic" w:eastAsia="MS Gothic" w:hAnsi="MS Gothic" w:hint="eastAsia"/>
            <w:color w:val="0076BD"/>
            <w:lang w:val="en-US"/>
          </w:rPr>
          <w:id w:val="1768499923"/>
          <w14:checkbox>
            <w14:checked w14:val="0"/>
            <w14:checkedState w14:val="2612" w14:font="MS Gothic"/>
            <w14:uncheckedState w14:val="2610" w14:font="MS Gothic"/>
          </w14:checkbox>
        </w:sdtPr>
        <w:sdtEndPr/>
        <w:sdtContent>
          <w:r w:rsidR="005A35C7" w:rsidRPr="008B6013">
            <w:rPr>
              <w:rFonts w:ascii="MS Gothic" w:eastAsia="MS Gothic" w:hAnsi="MS Gothic" w:hint="eastAsia"/>
              <w:color w:val="0076BD"/>
              <w:lang w:val="en-US"/>
            </w:rPr>
            <w:t>☐</w:t>
          </w:r>
        </w:sdtContent>
      </w:sdt>
      <w:r w:rsidR="005A35C7" w:rsidRPr="008B6013">
        <w:rPr>
          <w:color w:val="0076BD"/>
          <w:lang w:val="en-US"/>
        </w:rPr>
        <w:t xml:space="preserve"> </w:t>
      </w:r>
      <w:r w:rsidR="005A35C7" w:rsidRPr="008B6013">
        <w:rPr>
          <w:color w:val="0076BD"/>
        </w:rPr>
        <w:t>… dass man zusätzlich serverseitigen JavaScript-Code schreiben sollte, für den Fall dass die clientseitige fehlschlägt</w:t>
      </w:r>
    </w:p>
    <w:p w14:paraId="58676DB6" w14:textId="77777777" w:rsidR="005A35C7" w:rsidRPr="008B6013" w:rsidRDefault="004F1168" w:rsidP="005A35C7">
      <w:pPr>
        <w:pStyle w:val="AntwortListe"/>
        <w:numPr>
          <w:ilvl w:val="1"/>
          <w:numId w:val="29"/>
        </w:numPr>
        <w:rPr>
          <w:color w:val="0076BD"/>
        </w:rPr>
      </w:pPr>
      <w:sdt>
        <w:sdtPr>
          <w:rPr>
            <w:rFonts w:ascii="MS Gothic" w:eastAsia="MS Gothic" w:hAnsi="MS Gothic" w:hint="eastAsia"/>
            <w:color w:val="0076BD"/>
          </w:rPr>
          <w:id w:val="859934229"/>
          <w14:checkbox>
            <w14:checked w14:val="0"/>
            <w14:checkedState w14:val="2612" w14:font="MS Gothic"/>
            <w14:uncheckedState w14:val="2610" w14:font="MS Gothic"/>
          </w14:checkbox>
        </w:sdtPr>
        <w:sdtEndPr/>
        <w:sdtContent>
          <w:r w:rsidR="005A35C7" w:rsidRPr="008B6013">
            <w:rPr>
              <w:rFonts w:ascii="MS Gothic" w:eastAsia="MS Gothic" w:hAnsi="MS Gothic" w:hint="eastAsia"/>
              <w:color w:val="0076BD"/>
            </w:rPr>
            <w:t>☐</w:t>
          </w:r>
        </w:sdtContent>
      </w:sdt>
      <w:r w:rsidR="005A35C7" w:rsidRPr="008B6013">
        <w:rPr>
          <w:color w:val="0076BD"/>
        </w:rPr>
        <w:t xml:space="preserve"> … dass man außerdem auch eine Validierung z. B. in PHP programmieren sollte</w:t>
      </w:r>
    </w:p>
    <w:p w14:paraId="12E8C9AB" w14:textId="77777777" w:rsidR="005A35C7" w:rsidRPr="008B6013" w:rsidRDefault="004F1168" w:rsidP="005A35C7">
      <w:pPr>
        <w:pStyle w:val="AntwortListe"/>
        <w:numPr>
          <w:ilvl w:val="1"/>
          <w:numId w:val="26"/>
        </w:numPr>
        <w:rPr>
          <w:color w:val="0076BD"/>
        </w:rPr>
      </w:pPr>
      <w:sdt>
        <w:sdtPr>
          <w:rPr>
            <w:rFonts w:ascii="MS Gothic" w:eastAsia="MS Gothic" w:hAnsi="MS Gothic" w:hint="eastAsia"/>
            <w:color w:val="0076BD"/>
          </w:rPr>
          <w:id w:val="399337323"/>
          <w14:checkbox>
            <w14:checked w14:val="0"/>
            <w14:checkedState w14:val="2612" w14:font="MS Gothic"/>
            <w14:uncheckedState w14:val="2610" w14:font="MS Gothic"/>
          </w14:checkbox>
        </w:sdtPr>
        <w:sdtEndPr/>
        <w:sdtContent>
          <w:r w:rsidR="005A35C7" w:rsidRPr="008B6013">
            <w:rPr>
              <w:rFonts w:ascii="MS Gothic" w:eastAsia="MS Gothic" w:hAnsi="MS Gothic" w:hint="eastAsia"/>
              <w:color w:val="0076BD"/>
            </w:rPr>
            <w:t>☐</w:t>
          </w:r>
        </w:sdtContent>
      </w:sdt>
      <w:r w:rsidR="005A35C7" w:rsidRPr="008B6013">
        <w:rPr>
          <w:color w:val="0076BD"/>
        </w:rPr>
        <w:t xml:space="preserve"> … dass man den Bedienkomfort durch so genannte „Input Types“ zusätzlich steigern kann</w:t>
      </w:r>
    </w:p>
    <w:p w14:paraId="078D63D7" w14:textId="77777777" w:rsidR="005A35C7" w:rsidRPr="008B6013" w:rsidRDefault="004F1168" w:rsidP="005A35C7">
      <w:pPr>
        <w:pStyle w:val="AntwortListe"/>
        <w:numPr>
          <w:ilvl w:val="1"/>
          <w:numId w:val="29"/>
        </w:numPr>
        <w:rPr>
          <w:color w:val="0076BD"/>
        </w:rPr>
      </w:pPr>
      <w:sdt>
        <w:sdtPr>
          <w:rPr>
            <w:color w:val="0076BD"/>
          </w:rPr>
          <w:id w:val="-585758877"/>
          <w14:checkbox>
            <w14:checked w14:val="0"/>
            <w14:checkedState w14:val="2612" w14:font="MS Gothic"/>
            <w14:uncheckedState w14:val="2610" w14:font="MS Gothic"/>
          </w14:checkbox>
        </w:sdtPr>
        <w:sdtEndPr/>
        <w:sdtContent>
          <w:r w:rsidR="005A35C7" w:rsidRPr="008B6013">
            <w:rPr>
              <w:rFonts w:ascii="MS Gothic" w:eastAsia="MS Gothic" w:hAnsi="MS Gothic" w:hint="eastAsia"/>
              <w:color w:val="0076BD"/>
            </w:rPr>
            <w:t>☐</w:t>
          </w:r>
        </w:sdtContent>
      </w:sdt>
      <w:r w:rsidR="005A35C7" w:rsidRPr="008B6013">
        <w:rPr>
          <w:color w:val="0076BD"/>
        </w:rPr>
        <w:t xml:space="preserve"> … dass man zur Minimierung des Entwicklungsaufwandes so genannte „reguläre Ausdrücke“ nutzt</w:t>
      </w:r>
    </w:p>
    <w:p w14:paraId="563BE3DB" w14:textId="77777777" w:rsidR="005A35C7" w:rsidRPr="008B6013" w:rsidRDefault="004F1168" w:rsidP="005A35C7">
      <w:pPr>
        <w:pStyle w:val="AntwortListe"/>
        <w:numPr>
          <w:ilvl w:val="1"/>
          <w:numId w:val="29"/>
        </w:numPr>
        <w:rPr>
          <w:color w:val="0076BD"/>
        </w:rPr>
      </w:pPr>
      <w:sdt>
        <w:sdtPr>
          <w:rPr>
            <w:color w:val="0076BD"/>
          </w:rPr>
          <w:id w:val="-1526012810"/>
          <w14:checkbox>
            <w14:checked w14:val="0"/>
            <w14:checkedState w14:val="2612" w14:font="MS Gothic"/>
            <w14:uncheckedState w14:val="2610" w14:font="MS Gothic"/>
          </w14:checkbox>
        </w:sdtPr>
        <w:sdtEndPr/>
        <w:sdtContent>
          <w:r w:rsidR="005A35C7" w:rsidRPr="008B6013">
            <w:rPr>
              <w:rFonts w:ascii="MS Gothic" w:eastAsia="MS Gothic" w:hAnsi="MS Gothic" w:hint="eastAsia"/>
              <w:color w:val="0076BD"/>
              <w:lang w:val="en-US"/>
            </w:rPr>
            <w:t>☐</w:t>
          </w:r>
        </w:sdtContent>
      </w:sdt>
      <w:r w:rsidR="005A35C7" w:rsidRPr="008B6013">
        <w:rPr>
          <w:color w:val="0076BD"/>
        </w:rPr>
        <w:t xml:space="preserve"> … dass man das </w:t>
      </w:r>
      <w:r w:rsidR="005A35C7" w:rsidRPr="008B6013">
        <w:rPr>
          <w:rFonts w:ascii="Courier New" w:hAnsi="Courier New" w:cs="Courier New"/>
          <w:color w:val="0076BD"/>
        </w:rPr>
        <w:t>&lt;form…validation="1"…&gt;</w:t>
      </w:r>
      <w:r w:rsidR="005A35C7" w:rsidRPr="008B6013">
        <w:rPr>
          <w:color w:val="0076BD"/>
        </w:rPr>
        <w:t xml:space="preserve"> nicht vergisst</w:t>
      </w:r>
    </w:p>
    <w:sdt>
      <w:sdtPr>
        <w:id w:val="-185679377"/>
        <w:placeholder>
          <w:docPart w:val="D49FC31C2A0546A7BB5A93F843184456"/>
        </w:placeholder>
        <w:showingPlcHdr/>
      </w:sdtPr>
      <w:sdtEndPr/>
      <w:sdtContent>
        <w:p w14:paraId="52A11D9A" w14:textId="77777777" w:rsidR="005A35C7" w:rsidRDefault="005A35C7" w:rsidP="005A35C7">
          <w:pPr>
            <w:pStyle w:val="Anmerkungen"/>
          </w:pPr>
          <w:r>
            <w:t>Du hast Anmerkungen zur Frage oder zu Deiner Antwort? Dann schreibe Sie einfach hier auf!</w:t>
          </w:r>
        </w:p>
      </w:sdtContent>
    </w:sdt>
    <w:p w14:paraId="09F97D02" w14:textId="77777777" w:rsidR="005E1196" w:rsidRDefault="005E1196" w:rsidP="005E1196">
      <w:pPr>
        <w:pStyle w:val="berschrift1"/>
      </w:pPr>
    </w:p>
    <w:p w14:paraId="433D63F5" w14:textId="77777777" w:rsidR="005E1196" w:rsidRDefault="005E1196" w:rsidP="005E1196">
      <w:pPr>
        <w:pStyle w:val="Frage"/>
      </w:pPr>
      <w:r>
        <w:t>Welche der folgenden Aussagen über „Call-By-Value“ bzw. „Call-By-Reference“ ist / sind in PHP korrekt?</w:t>
      </w:r>
    </w:p>
    <w:p w14:paraId="25308A9E" w14:textId="77777777" w:rsidR="005E1196" w:rsidRPr="005E1196" w:rsidRDefault="004F1168" w:rsidP="005E1196">
      <w:pPr>
        <w:pStyle w:val="AntwortListe"/>
        <w:numPr>
          <w:ilvl w:val="1"/>
          <w:numId w:val="47"/>
        </w:numPr>
        <w:rPr>
          <w:color w:val="0076BD"/>
        </w:rPr>
      </w:pPr>
      <w:sdt>
        <w:sdtPr>
          <w:rPr>
            <w:rFonts w:ascii="MS Gothic" w:eastAsia="MS Gothic" w:hAnsi="MS Gothic"/>
            <w:color w:val="0076BD"/>
            <w:lang w:val="en-US"/>
          </w:rPr>
          <w:id w:val="-260846489"/>
          <w14:checkbox>
            <w14:checked w14:val="0"/>
            <w14:checkedState w14:val="2612" w14:font="MS Gothic"/>
            <w14:uncheckedState w14:val="2610" w14:font="MS Gothic"/>
          </w14:checkbox>
        </w:sdtPr>
        <w:sdtEndPr/>
        <w:sdtContent>
          <w:r w:rsidR="005E1196" w:rsidRPr="005E1196">
            <w:rPr>
              <w:rFonts w:ascii="MS Gothic" w:eastAsia="MS Gothic" w:hAnsi="MS Gothic" w:hint="eastAsia"/>
              <w:color w:val="0076BD"/>
              <w:lang w:val="en-US"/>
            </w:rPr>
            <w:t>☐</w:t>
          </w:r>
        </w:sdtContent>
      </w:sdt>
      <w:r w:rsidR="005E1196" w:rsidRPr="005E1196">
        <w:rPr>
          <w:color w:val="0076BD"/>
        </w:rPr>
        <w:t xml:space="preserve"> PHP nutzt für alle Parameter von Funktionen / Methoden standardmäßig Call-By-Value</w:t>
      </w:r>
    </w:p>
    <w:p w14:paraId="5242965B" w14:textId="77777777" w:rsidR="005E1196" w:rsidRPr="005E1196" w:rsidRDefault="004F1168" w:rsidP="005E1196">
      <w:pPr>
        <w:pStyle w:val="AntwortListe"/>
        <w:numPr>
          <w:ilvl w:val="1"/>
          <w:numId w:val="29"/>
        </w:numPr>
        <w:rPr>
          <w:color w:val="0076BD"/>
        </w:rPr>
      </w:pPr>
      <w:sdt>
        <w:sdtPr>
          <w:rPr>
            <w:rFonts w:ascii="MS Gothic" w:eastAsia="MS Gothic" w:hAnsi="MS Gothic"/>
            <w:color w:val="0076BD"/>
            <w:lang w:val="en-US"/>
          </w:rPr>
          <w:id w:val="-927426099"/>
          <w14:checkbox>
            <w14:checked w14:val="0"/>
            <w14:checkedState w14:val="2612" w14:font="MS Gothic"/>
            <w14:uncheckedState w14:val="2610" w14:font="MS Gothic"/>
          </w14:checkbox>
        </w:sdtPr>
        <w:sdtEndPr/>
        <w:sdtContent>
          <w:r w:rsidR="005E1196" w:rsidRPr="005E1196">
            <w:rPr>
              <w:rFonts w:ascii="MS Gothic" w:eastAsia="MS Gothic" w:hAnsi="MS Gothic" w:hint="eastAsia"/>
              <w:color w:val="0076BD"/>
              <w:lang w:val="en-US"/>
            </w:rPr>
            <w:t>☐</w:t>
          </w:r>
        </w:sdtContent>
      </w:sdt>
      <w:r w:rsidR="005E1196" w:rsidRPr="005E1196">
        <w:rPr>
          <w:color w:val="0076BD"/>
        </w:rPr>
        <w:t xml:space="preserve"> PHP nutzt für alle Parameter standardmäßig Call-By-Value, für Objekte aber Call-By-Reference</w:t>
      </w:r>
    </w:p>
    <w:p w14:paraId="5F8EFB6C" w14:textId="77777777" w:rsidR="005E1196" w:rsidRPr="005E1196" w:rsidRDefault="004F1168" w:rsidP="005E1196">
      <w:pPr>
        <w:pStyle w:val="AntwortListe"/>
        <w:numPr>
          <w:ilvl w:val="1"/>
          <w:numId w:val="29"/>
        </w:numPr>
        <w:rPr>
          <w:color w:val="0076BD"/>
        </w:rPr>
      </w:pPr>
      <w:sdt>
        <w:sdtPr>
          <w:rPr>
            <w:rFonts w:ascii="MS Gothic" w:eastAsia="MS Gothic" w:hAnsi="MS Gothic"/>
            <w:color w:val="0076BD"/>
            <w:lang w:val="en-US"/>
          </w:rPr>
          <w:id w:val="-362977538"/>
          <w14:checkbox>
            <w14:checked w14:val="0"/>
            <w14:checkedState w14:val="2612" w14:font="MS Gothic"/>
            <w14:uncheckedState w14:val="2610" w14:font="MS Gothic"/>
          </w14:checkbox>
        </w:sdtPr>
        <w:sdtEndPr/>
        <w:sdtContent>
          <w:r w:rsidR="005E1196" w:rsidRPr="005E1196">
            <w:rPr>
              <w:rFonts w:ascii="MS Gothic" w:eastAsia="MS Gothic" w:hAnsi="MS Gothic" w:hint="eastAsia"/>
              <w:color w:val="0076BD"/>
              <w:lang w:val="en-US"/>
            </w:rPr>
            <w:t>☐</w:t>
          </w:r>
        </w:sdtContent>
      </w:sdt>
      <w:r w:rsidR="005E1196" w:rsidRPr="005E1196">
        <w:rPr>
          <w:color w:val="0076BD"/>
        </w:rPr>
        <w:t xml:space="preserve"> Es macht keinen Unterschied, ob Objekte per Call-By-Value oder Call-By-Reference übergeben werden</w:t>
      </w:r>
    </w:p>
    <w:p w14:paraId="0B503A53" w14:textId="77777777" w:rsidR="005E1196" w:rsidRPr="005E1196" w:rsidRDefault="004F1168" w:rsidP="005E1196">
      <w:pPr>
        <w:pStyle w:val="AntwortListe"/>
        <w:numPr>
          <w:ilvl w:val="1"/>
          <w:numId w:val="29"/>
        </w:numPr>
        <w:rPr>
          <w:color w:val="0076BD"/>
        </w:rPr>
      </w:pPr>
      <w:sdt>
        <w:sdtPr>
          <w:rPr>
            <w:rFonts w:ascii="MS Gothic" w:eastAsia="MS Gothic" w:hAnsi="MS Gothic"/>
            <w:color w:val="0076BD"/>
            <w:lang w:val="en-US"/>
          </w:rPr>
          <w:id w:val="-1738238991"/>
          <w14:checkbox>
            <w14:checked w14:val="0"/>
            <w14:checkedState w14:val="2612" w14:font="MS Gothic"/>
            <w14:uncheckedState w14:val="2610" w14:font="MS Gothic"/>
          </w14:checkbox>
        </w:sdtPr>
        <w:sdtEndPr/>
        <w:sdtContent>
          <w:r w:rsidR="005E1196" w:rsidRPr="005E1196">
            <w:rPr>
              <w:rFonts w:ascii="MS Gothic" w:eastAsia="MS Gothic" w:hAnsi="MS Gothic" w:hint="eastAsia"/>
              <w:color w:val="0076BD"/>
              <w:lang w:val="en-US"/>
            </w:rPr>
            <w:t>☐</w:t>
          </w:r>
        </w:sdtContent>
      </w:sdt>
      <w:r w:rsidR="005E1196" w:rsidRPr="005E1196">
        <w:rPr>
          <w:color w:val="0076BD"/>
        </w:rPr>
        <w:t xml:space="preserve"> Werden Objekte per Call-By-Value übergeben und in der Funktion / Methode geändert, ändert sich nur eine Kopie</w:t>
      </w:r>
    </w:p>
    <w:p w14:paraId="1FDA3EB2" w14:textId="77777777" w:rsidR="005E1196" w:rsidRPr="005E1196" w:rsidRDefault="004F1168" w:rsidP="005E1196">
      <w:pPr>
        <w:pStyle w:val="AntwortListe"/>
        <w:numPr>
          <w:ilvl w:val="1"/>
          <w:numId w:val="26"/>
        </w:numPr>
        <w:rPr>
          <w:color w:val="0076BD"/>
        </w:rPr>
      </w:pPr>
      <w:sdt>
        <w:sdtPr>
          <w:rPr>
            <w:rFonts w:ascii="MS Gothic" w:eastAsia="MS Gothic" w:hAnsi="MS Gothic" w:hint="eastAsia"/>
            <w:color w:val="0076BD"/>
          </w:rPr>
          <w:id w:val="710072058"/>
          <w14:checkbox>
            <w14:checked w14:val="0"/>
            <w14:checkedState w14:val="2612" w14:font="MS Gothic"/>
            <w14:uncheckedState w14:val="2610" w14:font="MS Gothic"/>
          </w14:checkbox>
        </w:sdtPr>
        <w:sdtEndPr/>
        <w:sdtContent>
          <w:r w:rsidR="005E1196" w:rsidRPr="005E1196">
            <w:rPr>
              <w:rFonts w:ascii="MS Gothic" w:eastAsia="MS Gothic" w:hAnsi="MS Gothic" w:hint="eastAsia"/>
              <w:color w:val="0076BD"/>
            </w:rPr>
            <w:t>☐</w:t>
          </w:r>
        </w:sdtContent>
      </w:sdt>
      <w:r w:rsidR="005E1196" w:rsidRPr="005E1196">
        <w:rPr>
          <w:color w:val="0076BD"/>
        </w:rPr>
        <w:t xml:space="preserve"> PHP-Arrays werden immer mittels Call-By-Value übergeben</w:t>
      </w:r>
    </w:p>
    <w:sdt>
      <w:sdtPr>
        <w:id w:val="-1228602467"/>
        <w:placeholder>
          <w:docPart w:val="A8B303F1989D4EEF9E58EC967E02F48B"/>
        </w:placeholder>
        <w:showingPlcHdr/>
      </w:sdtPr>
      <w:sdtEndPr/>
      <w:sdtContent>
        <w:p w14:paraId="12A40384" w14:textId="77777777" w:rsidR="005E1196" w:rsidRDefault="005E1196" w:rsidP="005E1196">
          <w:pPr>
            <w:pStyle w:val="Anmerkungen"/>
          </w:pPr>
          <w:r>
            <w:t>Du hast Anmerkungen zur Frage oder zu Deiner Antwort? Dann schreibe Sie einfach hier auf!</w:t>
          </w:r>
        </w:p>
      </w:sdtContent>
    </w:sdt>
    <w:p w14:paraId="3927920E" w14:textId="77777777" w:rsidR="00A07218" w:rsidRDefault="00A07218" w:rsidP="00A07218">
      <w:pPr>
        <w:pStyle w:val="berschrift1"/>
      </w:pPr>
    </w:p>
    <w:p w14:paraId="3E1AF848" w14:textId="77777777" w:rsidR="00A07218" w:rsidRDefault="00AF6587" w:rsidP="00A07218">
      <w:pPr>
        <w:pStyle w:val="Frage"/>
      </w:pPr>
      <w:r>
        <w:t>Du schreibst eine Backend-Funktion zur Mittelwert-Berechnung. Wie behandelst Du Fehler (z. B. nicht-numerische Eingaben)?</w:t>
      </w:r>
    </w:p>
    <w:p w14:paraId="2BB3A9CA" w14:textId="77777777" w:rsidR="00513FB9" w:rsidRPr="00A07218" w:rsidRDefault="004F1168" w:rsidP="00513FB9">
      <w:pPr>
        <w:pStyle w:val="AntwortListe"/>
        <w:numPr>
          <w:ilvl w:val="1"/>
          <w:numId w:val="48"/>
        </w:numPr>
        <w:rPr>
          <w:color w:val="0076BD"/>
        </w:rPr>
      </w:pPr>
      <w:sdt>
        <w:sdtPr>
          <w:rPr>
            <w:rFonts w:ascii="MS Gothic" w:eastAsia="MS Gothic" w:hAnsi="MS Gothic"/>
            <w:color w:val="0076BD"/>
            <w:lang w:val="en-US"/>
          </w:rPr>
          <w:id w:val="-896822695"/>
          <w14:checkbox>
            <w14:checked w14:val="0"/>
            <w14:checkedState w14:val="2612" w14:font="MS Gothic"/>
            <w14:uncheckedState w14:val="2610" w14:font="MS Gothic"/>
          </w14:checkbox>
        </w:sdtPr>
        <w:sdtEndPr/>
        <w:sdtContent>
          <w:r w:rsidR="00513FB9" w:rsidRPr="00A07218">
            <w:rPr>
              <w:rFonts w:ascii="MS Gothic" w:eastAsia="MS Gothic" w:hAnsi="MS Gothic" w:hint="eastAsia"/>
              <w:color w:val="0076BD"/>
              <w:lang w:val="en-US"/>
            </w:rPr>
            <w:t>☐</w:t>
          </w:r>
        </w:sdtContent>
      </w:sdt>
      <w:r w:rsidR="00513FB9" w:rsidRPr="00A07218">
        <w:rPr>
          <w:color w:val="0076BD"/>
        </w:rPr>
        <w:t xml:space="preserve"> </w:t>
      </w:r>
      <w:r w:rsidR="00513FB9" w:rsidRPr="00513FB9">
        <w:rPr>
          <w:color w:val="0076BD"/>
        </w:rPr>
        <w:t>Ich gebe per „echo …“ detaillierte Fehlerinformationen, um die spätere Fehlersuche zu vereinfachen</w:t>
      </w:r>
    </w:p>
    <w:p w14:paraId="268576BD" w14:textId="77777777" w:rsidR="00A07218" w:rsidRPr="00A07218" w:rsidRDefault="004F1168" w:rsidP="00A07218">
      <w:pPr>
        <w:pStyle w:val="AntwortListe"/>
        <w:numPr>
          <w:ilvl w:val="1"/>
          <w:numId w:val="48"/>
        </w:numPr>
        <w:rPr>
          <w:color w:val="0076BD"/>
        </w:rPr>
      </w:pPr>
      <w:sdt>
        <w:sdtPr>
          <w:rPr>
            <w:rFonts w:ascii="MS Gothic" w:eastAsia="MS Gothic" w:hAnsi="MS Gothic"/>
            <w:color w:val="0076BD"/>
            <w:lang w:val="en-US"/>
          </w:rPr>
          <w:id w:val="-1951694430"/>
          <w14:checkbox>
            <w14:checked w14:val="0"/>
            <w14:checkedState w14:val="2612" w14:font="MS Gothic"/>
            <w14:uncheckedState w14:val="2610" w14:font="MS Gothic"/>
          </w14:checkbox>
        </w:sdtPr>
        <w:sdtEndPr/>
        <w:sdtContent>
          <w:r w:rsidR="00A07218" w:rsidRPr="00A07218">
            <w:rPr>
              <w:rFonts w:ascii="MS Gothic" w:eastAsia="MS Gothic" w:hAnsi="MS Gothic" w:hint="eastAsia"/>
              <w:color w:val="0076BD"/>
              <w:lang w:val="en-US"/>
            </w:rPr>
            <w:t>☐</w:t>
          </w:r>
        </w:sdtContent>
      </w:sdt>
      <w:r w:rsidR="00A07218" w:rsidRPr="00A07218">
        <w:rPr>
          <w:color w:val="0076BD"/>
        </w:rPr>
        <w:t xml:space="preserve"> Ich werfe eine PHP-Exception, die der Aufrufer fangen und auswerten kann, sofern gewünscht</w:t>
      </w:r>
    </w:p>
    <w:p w14:paraId="6928E7A8" w14:textId="77777777" w:rsidR="00A07218" w:rsidRPr="00A07218" w:rsidRDefault="004F1168" w:rsidP="00A07218">
      <w:pPr>
        <w:pStyle w:val="AntwortListe"/>
        <w:numPr>
          <w:ilvl w:val="1"/>
          <w:numId w:val="29"/>
        </w:numPr>
        <w:rPr>
          <w:color w:val="0076BD"/>
        </w:rPr>
      </w:pPr>
      <w:sdt>
        <w:sdtPr>
          <w:rPr>
            <w:rFonts w:ascii="MS Gothic" w:eastAsia="MS Gothic" w:hAnsi="MS Gothic"/>
            <w:color w:val="0076BD"/>
            <w:lang w:val="en-US"/>
          </w:rPr>
          <w:id w:val="-1990858739"/>
          <w14:checkbox>
            <w14:checked w14:val="0"/>
            <w14:checkedState w14:val="2612" w14:font="MS Gothic"/>
            <w14:uncheckedState w14:val="2610" w14:font="MS Gothic"/>
          </w14:checkbox>
        </w:sdtPr>
        <w:sdtEndPr/>
        <w:sdtContent>
          <w:r w:rsidR="00A07218" w:rsidRPr="00A07218">
            <w:rPr>
              <w:rFonts w:ascii="MS Gothic" w:eastAsia="MS Gothic" w:hAnsi="MS Gothic" w:hint="eastAsia"/>
              <w:color w:val="0076BD"/>
              <w:lang w:val="en-US"/>
            </w:rPr>
            <w:t>☐</w:t>
          </w:r>
        </w:sdtContent>
      </w:sdt>
      <w:r w:rsidR="00A07218" w:rsidRPr="00A07218">
        <w:rPr>
          <w:color w:val="0076BD"/>
        </w:rPr>
        <w:t xml:space="preserve"> Ich gebe </w:t>
      </w:r>
      <w:r w:rsidR="00085609">
        <w:rPr>
          <w:color w:val="0076BD"/>
        </w:rPr>
        <w:t>0</w:t>
      </w:r>
      <w:r w:rsidR="00A07218" w:rsidRPr="00A07218">
        <w:rPr>
          <w:color w:val="0076BD"/>
        </w:rPr>
        <w:t xml:space="preserve"> zurück, weil ich dem Aufrufer so das komplizierte Exception-Handling erspare</w:t>
      </w:r>
    </w:p>
    <w:p w14:paraId="614BFE4F" w14:textId="77777777" w:rsidR="00A07218" w:rsidRPr="00A07218" w:rsidRDefault="004F1168" w:rsidP="00A07218">
      <w:pPr>
        <w:pStyle w:val="AntwortListe"/>
        <w:numPr>
          <w:ilvl w:val="1"/>
          <w:numId w:val="29"/>
        </w:numPr>
        <w:rPr>
          <w:color w:val="0076BD"/>
        </w:rPr>
      </w:pPr>
      <w:sdt>
        <w:sdtPr>
          <w:rPr>
            <w:rFonts w:ascii="MS Gothic" w:eastAsia="MS Gothic" w:hAnsi="MS Gothic"/>
            <w:color w:val="0076BD"/>
            <w:lang w:val="en-US"/>
          </w:rPr>
          <w:id w:val="-1297979680"/>
          <w14:checkbox>
            <w14:checked w14:val="0"/>
            <w14:checkedState w14:val="2612" w14:font="MS Gothic"/>
            <w14:uncheckedState w14:val="2610" w14:font="MS Gothic"/>
          </w14:checkbox>
        </w:sdtPr>
        <w:sdtEndPr/>
        <w:sdtContent>
          <w:r w:rsidR="00A07218" w:rsidRPr="00A07218">
            <w:rPr>
              <w:rFonts w:ascii="MS Gothic" w:eastAsia="MS Gothic" w:hAnsi="MS Gothic" w:hint="eastAsia"/>
              <w:color w:val="0076BD"/>
              <w:lang w:val="en-US"/>
            </w:rPr>
            <w:t>☐</w:t>
          </w:r>
        </w:sdtContent>
      </w:sdt>
      <w:r w:rsidR="00A07218" w:rsidRPr="00A07218">
        <w:rPr>
          <w:color w:val="0076BD"/>
        </w:rPr>
        <w:t xml:space="preserve"> Ich werfe (wie in PHP üblich) einen PHP-Fehler mittels </w:t>
      </w:r>
      <w:r w:rsidR="00A07218" w:rsidRPr="00A07218">
        <w:rPr>
          <w:rFonts w:ascii="Courier New" w:hAnsi="Courier New" w:cs="Courier New"/>
          <w:color w:val="0076BD"/>
        </w:rPr>
        <w:t>trigger_error()</w:t>
      </w:r>
    </w:p>
    <w:sdt>
      <w:sdtPr>
        <w:id w:val="95304619"/>
        <w:placeholder>
          <w:docPart w:val="0DC2D57BE3E64FB5A9E4F4BDB3353E66"/>
        </w:placeholder>
        <w:showingPlcHdr/>
      </w:sdtPr>
      <w:sdtEndPr/>
      <w:sdtContent>
        <w:p w14:paraId="3B67F437" w14:textId="77777777" w:rsidR="00A07218" w:rsidRDefault="00A07218" w:rsidP="00A07218">
          <w:pPr>
            <w:pStyle w:val="Anmerkungen"/>
          </w:pPr>
          <w:r>
            <w:t>Du hast Anmerkungen zur Frage oder zu Deiner Antwort? Dann schreibe Sie einfach hier auf!</w:t>
          </w:r>
        </w:p>
      </w:sdtContent>
    </w:sdt>
    <w:p w14:paraId="1E10C1D1" w14:textId="77777777" w:rsidR="00806411" w:rsidRDefault="00806411" w:rsidP="00806411">
      <w:pPr>
        <w:pStyle w:val="berschrift1"/>
      </w:pPr>
    </w:p>
    <w:p w14:paraId="03E82E9E" w14:textId="77777777" w:rsidR="00806411" w:rsidRDefault="00806411" w:rsidP="00806411">
      <w:pPr>
        <w:pStyle w:val="Frage"/>
      </w:pPr>
      <w:r>
        <w:t>Abschließend eine Quizfrage, die gar keine Quizfrage ist – aber nicht weniger einfach: welche Themen magst Du, welche nicht? Auch hier gilt: bitte Hand auf’s Herz, denn auch im Vorstellungsgespräch sprechen wir vielleicht über diese Themenbereiche. Gerne kannst Du auch das Freitextfeld benutzen, um Deine Antwort zusätzlich etwas zu begründen!</w:t>
      </w:r>
    </w:p>
    <w:p w14:paraId="7D512602" w14:textId="77777777" w:rsidR="00806411" w:rsidRPr="00906304" w:rsidRDefault="004F1168" w:rsidP="00906304">
      <w:pPr>
        <w:pStyle w:val="AntwortListe"/>
        <w:numPr>
          <w:ilvl w:val="1"/>
          <w:numId w:val="45"/>
        </w:numPr>
        <w:rPr>
          <w:color w:val="0076BD"/>
        </w:rPr>
      </w:pPr>
      <w:sdt>
        <w:sdtPr>
          <w:rPr>
            <w:rFonts w:ascii="MS Gothic" w:eastAsia="MS Gothic" w:hAnsi="MS Gothic" w:hint="eastAsia"/>
            <w:color w:val="0076BD"/>
            <w:lang w:val="en-US"/>
          </w:rPr>
          <w:id w:val="-2018147732"/>
          <w14:checkbox>
            <w14:checked w14:val="0"/>
            <w14:checkedState w14:val="2612" w14:font="MS Gothic"/>
            <w14:uncheckedState w14:val="2610" w14:font="MS Gothic"/>
          </w14:checkbox>
        </w:sdtPr>
        <w:sdtEndPr/>
        <w:sdtContent>
          <w:r w:rsidR="00806411" w:rsidRPr="00906304">
            <w:rPr>
              <w:rFonts w:ascii="MS Gothic" w:eastAsia="MS Gothic" w:hAnsi="MS Gothic" w:hint="eastAsia"/>
              <w:color w:val="0076BD"/>
              <w:lang w:val="en-US"/>
            </w:rPr>
            <w:t>☐</w:t>
          </w:r>
        </w:sdtContent>
      </w:sdt>
      <w:r w:rsidR="00806411" w:rsidRPr="00906304">
        <w:rPr>
          <w:color w:val="0076BD"/>
          <w:lang w:val="en-US"/>
        </w:rPr>
        <w:t xml:space="preserve"> </w:t>
      </w:r>
      <w:r w:rsidR="00806411" w:rsidRPr="00906304">
        <w:rPr>
          <w:color w:val="0076BD"/>
        </w:rPr>
        <w:t>Frontend-Entwicklung</w:t>
      </w:r>
      <w:r w:rsidR="00806411" w:rsidRPr="00906304">
        <w:rPr>
          <w:color w:val="0076BD"/>
        </w:rPr>
        <w:tab/>
        <w:t>(Masken / Dialoge / Formulare, Eingabevalidierung, Navigationsfluss, Benutzerinteraktion, …)</w:t>
      </w:r>
    </w:p>
    <w:p w14:paraId="2D2C06ED" w14:textId="77777777" w:rsidR="00806411" w:rsidRPr="008B6013" w:rsidRDefault="004F1168" w:rsidP="00806411">
      <w:pPr>
        <w:pStyle w:val="AntwortListe"/>
        <w:numPr>
          <w:ilvl w:val="1"/>
          <w:numId w:val="29"/>
        </w:numPr>
        <w:rPr>
          <w:color w:val="0076BD"/>
        </w:rPr>
      </w:pPr>
      <w:sdt>
        <w:sdtPr>
          <w:rPr>
            <w:rFonts w:ascii="MS Gothic" w:eastAsia="MS Gothic" w:hAnsi="MS Gothic" w:hint="eastAsia"/>
            <w:color w:val="0076BD"/>
            <w:lang w:val="en-US"/>
          </w:rPr>
          <w:id w:val="-743870580"/>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lang w:val="en-US"/>
            </w:rPr>
            <w:t>☐</w:t>
          </w:r>
        </w:sdtContent>
      </w:sdt>
      <w:r w:rsidR="00806411" w:rsidRPr="008B6013">
        <w:rPr>
          <w:color w:val="0076BD"/>
          <w:lang w:val="en-US"/>
        </w:rPr>
        <w:t xml:space="preserve"> </w:t>
      </w:r>
      <w:r w:rsidR="00806411">
        <w:rPr>
          <w:color w:val="0076BD"/>
        </w:rPr>
        <w:t>Backend-Entwicklung</w:t>
      </w:r>
      <w:r w:rsidR="00806411">
        <w:rPr>
          <w:color w:val="0076BD"/>
        </w:rPr>
        <w:tab/>
        <w:t>(ER-Modelle, Schnittstellen, Datenvalidierung, Datenpersistenz, Fachlogik, …)</w:t>
      </w:r>
    </w:p>
    <w:p w14:paraId="0D1270AB" w14:textId="77777777" w:rsidR="00806411" w:rsidRPr="008B6013" w:rsidRDefault="004F1168" w:rsidP="00806411">
      <w:pPr>
        <w:pStyle w:val="AntwortListe"/>
        <w:numPr>
          <w:ilvl w:val="1"/>
          <w:numId w:val="29"/>
        </w:numPr>
        <w:rPr>
          <w:color w:val="0076BD"/>
        </w:rPr>
      </w:pPr>
      <w:sdt>
        <w:sdtPr>
          <w:rPr>
            <w:rFonts w:ascii="MS Gothic" w:eastAsia="MS Gothic" w:hAnsi="MS Gothic" w:hint="eastAsia"/>
            <w:color w:val="0076BD"/>
          </w:rPr>
          <w:id w:val="-1320570174"/>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rPr>
            <w:t>☐</w:t>
          </w:r>
        </w:sdtContent>
      </w:sdt>
      <w:r w:rsidR="00806411" w:rsidRPr="008B6013">
        <w:rPr>
          <w:color w:val="0076BD"/>
        </w:rPr>
        <w:t xml:space="preserve"> </w:t>
      </w:r>
      <w:r w:rsidR="00806411">
        <w:rPr>
          <w:color w:val="0076BD"/>
        </w:rPr>
        <w:t>Konzeption</w:t>
      </w:r>
      <w:r w:rsidR="00806411">
        <w:rPr>
          <w:color w:val="0076BD"/>
        </w:rPr>
        <w:tab/>
      </w:r>
      <w:r w:rsidR="00806411">
        <w:rPr>
          <w:color w:val="0076BD"/>
        </w:rPr>
        <w:tab/>
        <w:t>(Kundenberatung, Architektur, Anforderungsaufnahme und -dokumentation, …)</w:t>
      </w:r>
    </w:p>
    <w:p w14:paraId="1778F6F0" w14:textId="77777777" w:rsidR="00806411" w:rsidRPr="008B6013" w:rsidRDefault="004F1168" w:rsidP="00806411">
      <w:pPr>
        <w:pStyle w:val="AntwortListe"/>
        <w:numPr>
          <w:ilvl w:val="1"/>
          <w:numId w:val="26"/>
        </w:numPr>
        <w:rPr>
          <w:color w:val="0076BD"/>
        </w:rPr>
      </w:pPr>
      <w:sdt>
        <w:sdtPr>
          <w:rPr>
            <w:rFonts w:ascii="MS Gothic" w:eastAsia="MS Gothic" w:hAnsi="MS Gothic" w:hint="eastAsia"/>
            <w:color w:val="0076BD"/>
          </w:rPr>
          <w:id w:val="844055572"/>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rPr>
            <w:t>☐</w:t>
          </w:r>
        </w:sdtContent>
      </w:sdt>
      <w:r w:rsidR="00806411" w:rsidRPr="008B6013">
        <w:rPr>
          <w:color w:val="0076BD"/>
        </w:rPr>
        <w:t xml:space="preserve"> </w:t>
      </w:r>
      <w:r w:rsidR="00806411">
        <w:rPr>
          <w:color w:val="0076BD"/>
        </w:rPr>
        <w:t>Dokumentation</w:t>
      </w:r>
      <w:r w:rsidR="00806411">
        <w:rPr>
          <w:color w:val="0076BD"/>
        </w:rPr>
        <w:tab/>
      </w:r>
      <w:r w:rsidR="00806411">
        <w:rPr>
          <w:color w:val="0076BD"/>
        </w:rPr>
        <w:tab/>
        <w:t>(Quellcode-Dokumentation, Handbücher, ReadMe‘s, …)</w:t>
      </w:r>
    </w:p>
    <w:p w14:paraId="16A60C1D" w14:textId="77777777" w:rsidR="00806411" w:rsidRPr="008B6013" w:rsidRDefault="004F1168" w:rsidP="00806411">
      <w:pPr>
        <w:pStyle w:val="AntwortListe"/>
        <w:numPr>
          <w:ilvl w:val="1"/>
          <w:numId w:val="29"/>
        </w:numPr>
        <w:rPr>
          <w:color w:val="0076BD"/>
        </w:rPr>
      </w:pPr>
      <w:sdt>
        <w:sdtPr>
          <w:rPr>
            <w:color w:val="0076BD"/>
          </w:rPr>
          <w:id w:val="-48461798"/>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rPr>
            <w:t>☐</w:t>
          </w:r>
        </w:sdtContent>
      </w:sdt>
      <w:r w:rsidR="00806411" w:rsidRPr="008B6013">
        <w:rPr>
          <w:color w:val="0076BD"/>
        </w:rPr>
        <w:t xml:space="preserve"> </w:t>
      </w:r>
      <w:r w:rsidR="00806411">
        <w:rPr>
          <w:color w:val="0076BD"/>
        </w:rPr>
        <w:t>Qualitätssicherung</w:t>
      </w:r>
      <w:r w:rsidR="00806411">
        <w:rPr>
          <w:color w:val="0076BD"/>
        </w:rPr>
        <w:tab/>
        <w:t>(Unit-Testing, interaktive Tests, Planung / Erarbeitung / Ausführung von Testplänen, …)</w:t>
      </w:r>
    </w:p>
    <w:p w14:paraId="7B2B6D7A" w14:textId="77777777" w:rsidR="00806411" w:rsidRPr="008B6013" w:rsidRDefault="004F1168" w:rsidP="00806411">
      <w:pPr>
        <w:pStyle w:val="AntwortListe"/>
        <w:numPr>
          <w:ilvl w:val="1"/>
          <w:numId w:val="29"/>
        </w:numPr>
        <w:rPr>
          <w:color w:val="0076BD"/>
        </w:rPr>
      </w:pPr>
      <w:sdt>
        <w:sdtPr>
          <w:rPr>
            <w:color w:val="0076BD"/>
          </w:rPr>
          <w:id w:val="11739379"/>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lang w:val="en-US"/>
            </w:rPr>
            <w:t>☐</w:t>
          </w:r>
        </w:sdtContent>
      </w:sdt>
      <w:r w:rsidR="00806411" w:rsidRPr="008B6013">
        <w:rPr>
          <w:color w:val="0076BD"/>
        </w:rPr>
        <w:t xml:space="preserve"> </w:t>
      </w:r>
      <w:r w:rsidR="00806411">
        <w:rPr>
          <w:color w:val="0076BD"/>
        </w:rPr>
        <w:t>Projektleitung</w:t>
      </w:r>
      <w:r w:rsidR="00806411">
        <w:rPr>
          <w:color w:val="0076BD"/>
        </w:rPr>
        <w:tab/>
      </w:r>
      <w:r w:rsidR="00806411">
        <w:rPr>
          <w:color w:val="0076BD"/>
        </w:rPr>
        <w:tab/>
        <w:t>(Zeitplan-Erstellung und -Überwachung, Reporting, …)</w:t>
      </w:r>
    </w:p>
    <w:p w14:paraId="4C13E352" w14:textId="77777777" w:rsidR="00806411" w:rsidRPr="008B6013" w:rsidRDefault="004F1168" w:rsidP="00806411">
      <w:pPr>
        <w:pStyle w:val="AntwortListe"/>
        <w:numPr>
          <w:ilvl w:val="1"/>
          <w:numId w:val="29"/>
        </w:numPr>
        <w:rPr>
          <w:color w:val="0076BD"/>
        </w:rPr>
      </w:pPr>
      <w:sdt>
        <w:sdtPr>
          <w:rPr>
            <w:color w:val="0076BD"/>
          </w:rPr>
          <w:id w:val="1384915663"/>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lang w:val="en-US"/>
            </w:rPr>
            <w:t>☐</w:t>
          </w:r>
        </w:sdtContent>
      </w:sdt>
      <w:r w:rsidR="00806411" w:rsidRPr="008B6013">
        <w:rPr>
          <w:color w:val="0076BD"/>
        </w:rPr>
        <w:t xml:space="preserve"> </w:t>
      </w:r>
      <w:r w:rsidR="00806411">
        <w:rPr>
          <w:color w:val="0076BD"/>
        </w:rPr>
        <w:t>Kreation</w:t>
      </w:r>
      <w:r w:rsidR="00806411">
        <w:rPr>
          <w:color w:val="0076BD"/>
        </w:rPr>
        <w:tab/>
      </w:r>
      <w:r w:rsidR="00806411">
        <w:rPr>
          <w:color w:val="0076BD"/>
        </w:rPr>
        <w:tab/>
        <w:t>(Grafikdesign, Textgestaltung, Content-Erarbeitung, …)</w:t>
      </w:r>
    </w:p>
    <w:p w14:paraId="3204A053" w14:textId="77777777" w:rsidR="00806411" w:rsidRPr="008B6013" w:rsidRDefault="004F1168" w:rsidP="00806411">
      <w:pPr>
        <w:pStyle w:val="AntwortListe"/>
        <w:numPr>
          <w:ilvl w:val="1"/>
          <w:numId w:val="29"/>
        </w:numPr>
        <w:rPr>
          <w:color w:val="0076BD"/>
        </w:rPr>
      </w:pPr>
      <w:sdt>
        <w:sdtPr>
          <w:rPr>
            <w:color w:val="0076BD"/>
          </w:rPr>
          <w:id w:val="-1184587172"/>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lang w:val="en-US"/>
            </w:rPr>
            <w:t>☐</w:t>
          </w:r>
        </w:sdtContent>
      </w:sdt>
      <w:r w:rsidR="00806411" w:rsidRPr="008B6013">
        <w:rPr>
          <w:color w:val="0076BD"/>
        </w:rPr>
        <w:t xml:space="preserve"> </w:t>
      </w:r>
      <w:r w:rsidR="00806411">
        <w:rPr>
          <w:color w:val="0076BD"/>
        </w:rPr>
        <w:t>Akquise</w:t>
      </w:r>
      <w:r w:rsidR="00806411">
        <w:rPr>
          <w:color w:val="0076BD"/>
        </w:rPr>
        <w:tab/>
      </w:r>
      <w:r w:rsidR="00806411">
        <w:rPr>
          <w:color w:val="0076BD"/>
        </w:rPr>
        <w:tab/>
      </w:r>
      <w:r w:rsidR="00806411">
        <w:rPr>
          <w:color w:val="0076BD"/>
        </w:rPr>
        <w:tab/>
        <w:t>(Erstberatung von anfragenden Neukunden, Zeitschätzung, Kostenkalkulation, Planung, …)</w:t>
      </w:r>
    </w:p>
    <w:p w14:paraId="76875A54" w14:textId="77777777" w:rsidR="00806411" w:rsidRPr="008B6013" w:rsidRDefault="004F1168" w:rsidP="00806411">
      <w:pPr>
        <w:pStyle w:val="AntwortListe"/>
        <w:numPr>
          <w:ilvl w:val="1"/>
          <w:numId w:val="29"/>
        </w:numPr>
        <w:rPr>
          <w:color w:val="0076BD"/>
        </w:rPr>
      </w:pPr>
      <w:sdt>
        <w:sdtPr>
          <w:rPr>
            <w:color w:val="0076BD"/>
          </w:rPr>
          <w:id w:val="225586127"/>
          <w14:checkbox>
            <w14:checked w14:val="0"/>
            <w14:checkedState w14:val="2612" w14:font="MS Gothic"/>
            <w14:uncheckedState w14:val="2610" w14:font="MS Gothic"/>
          </w14:checkbox>
        </w:sdtPr>
        <w:sdtEndPr/>
        <w:sdtContent>
          <w:r w:rsidR="00806411" w:rsidRPr="008B6013">
            <w:rPr>
              <w:rFonts w:ascii="MS Gothic" w:eastAsia="MS Gothic" w:hAnsi="MS Gothic" w:hint="eastAsia"/>
              <w:color w:val="0076BD"/>
              <w:lang w:val="en-US"/>
            </w:rPr>
            <w:t>☐</w:t>
          </w:r>
        </w:sdtContent>
      </w:sdt>
      <w:r w:rsidR="00806411" w:rsidRPr="008B6013">
        <w:rPr>
          <w:color w:val="0076BD"/>
        </w:rPr>
        <w:t xml:space="preserve"> </w:t>
      </w:r>
      <w:r w:rsidR="00806411">
        <w:rPr>
          <w:color w:val="0076BD"/>
        </w:rPr>
        <w:t>Kommunikation</w:t>
      </w:r>
      <w:r w:rsidR="00806411">
        <w:rPr>
          <w:color w:val="0076BD"/>
        </w:rPr>
        <w:tab/>
      </w:r>
      <w:r w:rsidR="00806411">
        <w:rPr>
          <w:color w:val="0076BD"/>
        </w:rPr>
        <w:tab/>
        <w:t>(E-Mail-Verkehr mit Kunden, Ticket-Beantwortung, Telefonische Kundenberatung, …)</w:t>
      </w:r>
    </w:p>
    <w:sdt>
      <w:sdtPr>
        <w:id w:val="1062983371"/>
        <w:placeholder>
          <w:docPart w:val="D69EC56E47744862A7F71F2EB7F5FA40"/>
        </w:placeholder>
        <w:showingPlcHdr/>
      </w:sdtPr>
      <w:sdtEndPr/>
      <w:sdtContent>
        <w:p w14:paraId="41A141FA" w14:textId="77777777" w:rsidR="00806411" w:rsidRDefault="00806411" w:rsidP="00806411">
          <w:pPr>
            <w:pStyle w:val="Anmerkungen"/>
            <w:rPr>
              <w:lang w:val="de-DE"/>
            </w:rPr>
          </w:pPr>
          <w:r>
            <w:t>Du hast Anmerkungen zur Frage oder zu Deiner Antwort? Dann schreibe Sie einfach hier auf!</w:t>
          </w:r>
        </w:p>
      </w:sdtContent>
    </w:sdt>
    <w:p w14:paraId="626CD83A" w14:textId="77777777" w:rsidR="00806411" w:rsidRPr="00707786" w:rsidRDefault="00806411" w:rsidP="00806411">
      <w:pPr>
        <w:pStyle w:val="Textkrperberschrift"/>
        <w:spacing w:before="720"/>
      </w:pPr>
      <w:r>
        <w:t>Geschafft! Nun noch dieses Dokument speichern und ab an’s eWorks-Jobs-Team: jobs@eworks.de. Wir freuen uns!</w:t>
      </w:r>
    </w:p>
    <w:sectPr w:rsidR="00806411" w:rsidRPr="00707786" w:rsidSect="00F555AE">
      <w:headerReference w:type="default" r:id="rId8"/>
      <w:footerReference w:type="default" r:id="rId9"/>
      <w:headerReference w:type="first" r:id="rId10"/>
      <w:footerReference w:type="first" r:id="rId11"/>
      <w:pgSz w:w="11906" w:h="16838" w:code="9"/>
      <w:pgMar w:top="1418" w:right="1418" w:bottom="1531" w:left="1418" w:header="39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953A" w14:textId="77777777" w:rsidR="003268F2" w:rsidRDefault="003268F2" w:rsidP="00BA361C">
      <w:r>
        <w:separator/>
      </w:r>
    </w:p>
  </w:endnote>
  <w:endnote w:type="continuationSeparator" w:id="0">
    <w:p w14:paraId="2C991879" w14:textId="77777777" w:rsidR="003268F2" w:rsidRDefault="003268F2" w:rsidP="00BA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1"/>
      <w:tblpPr w:leftFromText="142" w:rightFromText="142" w:vertAnchor="page" w:tblpY="16104"/>
      <w:tblOverlap w:val="never"/>
      <w:tblW w:w="9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41"/>
      <w:gridCol w:w="5754"/>
      <w:gridCol w:w="1657"/>
    </w:tblGrid>
    <w:tr w:rsidR="00982C7D" w:rsidRPr="009C1A57" w14:paraId="7A1E89B6" w14:textId="77777777" w:rsidTr="00EB695C">
      <w:trPr>
        <w:cantSplit/>
      </w:trPr>
      <w:tc>
        <w:tcPr>
          <w:tcW w:w="1701" w:type="dxa"/>
          <w:shd w:val="clear" w:color="auto" w:fill="auto"/>
          <w:vAlign w:val="center"/>
        </w:tcPr>
        <w:p w14:paraId="340BF7BB" w14:textId="77777777" w:rsidR="00982C7D" w:rsidRPr="008826CC" w:rsidRDefault="00982C7D" w:rsidP="00982C7D">
          <w:pPr>
            <w:pStyle w:val="Fuzeile"/>
            <w:jc w:val="left"/>
          </w:pPr>
          <w:r w:rsidRPr="008826CC">
            <w:t>eWorks GmbH</w:t>
          </w:r>
        </w:p>
      </w:tc>
      <w:tc>
        <w:tcPr>
          <w:tcW w:w="6537" w:type="dxa"/>
          <w:shd w:val="clear" w:color="auto" w:fill="auto"/>
          <w:vAlign w:val="center"/>
        </w:tcPr>
        <w:p w14:paraId="4A2B8545" w14:textId="77777777" w:rsidR="00982C7D" w:rsidRPr="009C1A57" w:rsidRDefault="00982C7D" w:rsidP="00982C7D">
          <w:pPr>
            <w:pStyle w:val="Fuzeile"/>
            <w:jc w:val="left"/>
            <w:rPr>
              <w:lang w:eastAsia="en-US"/>
            </w:rPr>
          </w:pPr>
        </w:p>
      </w:tc>
      <w:tc>
        <w:tcPr>
          <w:tcW w:w="1701" w:type="dxa"/>
          <w:shd w:val="clear" w:color="auto" w:fill="auto"/>
          <w:vAlign w:val="center"/>
        </w:tcPr>
        <w:p w14:paraId="02A474B9" w14:textId="77777777" w:rsidR="00982C7D" w:rsidRPr="008826CC" w:rsidRDefault="00982C7D" w:rsidP="00982C7D">
          <w:pPr>
            <w:pStyle w:val="Fuzeile"/>
            <w:jc w:val="right"/>
          </w:pPr>
          <w:r>
            <w:t>https://jobs</w:t>
          </w:r>
          <w:r w:rsidRPr="008826CC">
            <w:t>.e</w:t>
          </w:r>
          <w:r>
            <w:t>w</w:t>
          </w:r>
          <w:r w:rsidRPr="008826CC">
            <w:t>orks.de</w:t>
          </w:r>
        </w:p>
      </w:tc>
    </w:tr>
    <w:tr w:rsidR="00982C7D" w:rsidRPr="009C1A57" w14:paraId="4AE1A130" w14:textId="77777777" w:rsidTr="00EB695C">
      <w:trPr>
        <w:cantSplit/>
      </w:trPr>
      <w:tc>
        <w:tcPr>
          <w:tcW w:w="1701" w:type="dxa"/>
          <w:shd w:val="clear" w:color="auto" w:fill="auto"/>
          <w:vAlign w:val="center"/>
        </w:tcPr>
        <w:p w14:paraId="00960748" w14:textId="77777777" w:rsidR="00982C7D" w:rsidRPr="008826CC" w:rsidRDefault="00982C7D" w:rsidP="00982C7D">
          <w:pPr>
            <w:pStyle w:val="Fuzeile"/>
            <w:jc w:val="left"/>
          </w:pPr>
          <w:r w:rsidRPr="008826CC">
            <w:t>Neue Börsenstraße 6</w:t>
          </w:r>
        </w:p>
      </w:tc>
      <w:tc>
        <w:tcPr>
          <w:tcW w:w="6537" w:type="dxa"/>
          <w:shd w:val="clear" w:color="auto" w:fill="auto"/>
          <w:vAlign w:val="center"/>
        </w:tcPr>
        <w:p w14:paraId="16A1F873" w14:textId="77777777" w:rsidR="00982C7D" w:rsidRPr="009C1A57" w:rsidRDefault="00982C7D" w:rsidP="00982C7D">
          <w:pPr>
            <w:pStyle w:val="Fuzeile"/>
            <w:jc w:val="left"/>
            <w:rPr>
              <w:lang w:eastAsia="en-US"/>
            </w:rPr>
          </w:pPr>
        </w:p>
      </w:tc>
      <w:tc>
        <w:tcPr>
          <w:tcW w:w="1701" w:type="dxa"/>
          <w:shd w:val="clear" w:color="auto" w:fill="auto"/>
          <w:vAlign w:val="center"/>
        </w:tcPr>
        <w:p w14:paraId="5EC51C75" w14:textId="77777777" w:rsidR="00982C7D" w:rsidRPr="008826CC" w:rsidRDefault="00982C7D" w:rsidP="00982C7D">
          <w:pPr>
            <w:pStyle w:val="Fuzeile"/>
            <w:jc w:val="right"/>
          </w:pPr>
          <w:r w:rsidRPr="008826CC">
            <w:t>jobs@e</w:t>
          </w:r>
          <w:r>
            <w:t>w</w:t>
          </w:r>
          <w:r w:rsidRPr="008826CC">
            <w:t>orks.de</w:t>
          </w:r>
        </w:p>
      </w:tc>
    </w:tr>
    <w:tr w:rsidR="00982C7D" w:rsidRPr="009C1A57" w14:paraId="7E68A9F1" w14:textId="77777777" w:rsidTr="00EB695C">
      <w:trPr>
        <w:cantSplit/>
      </w:trPr>
      <w:tc>
        <w:tcPr>
          <w:tcW w:w="1701" w:type="dxa"/>
          <w:shd w:val="clear" w:color="auto" w:fill="auto"/>
          <w:vAlign w:val="center"/>
        </w:tcPr>
        <w:p w14:paraId="4CF18727" w14:textId="77777777" w:rsidR="00982C7D" w:rsidRPr="008826CC" w:rsidRDefault="00982C7D" w:rsidP="00982C7D">
          <w:pPr>
            <w:pStyle w:val="Fuzeile"/>
            <w:jc w:val="left"/>
          </w:pPr>
          <w:r w:rsidRPr="008826CC">
            <w:t>60487 Frankfurt a</w:t>
          </w:r>
          <w:r>
            <w:t>m Main</w:t>
          </w:r>
        </w:p>
      </w:tc>
      <w:tc>
        <w:tcPr>
          <w:tcW w:w="6537" w:type="dxa"/>
          <w:shd w:val="clear" w:color="auto" w:fill="auto"/>
          <w:vAlign w:val="center"/>
        </w:tcPr>
        <w:p w14:paraId="68DABF67" w14:textId="77777777" w:rsidR="00982C7D" w:rsidRPr="009C1A57" w:rsidRDefault="00982C7D" w:rsidP="00982C7D">
          <w:pPr>
            <w:pStyle w:val="Fuzeile"/>
            <w:rPr>
              <w:lang w:eastAsia="en-US"/>
            </w:rPr>
          </w:pPr>
          <w:r w:rsidRPr="005A23D8">
            <w:t xml:space="preserve">Seite </w:t>
          </w:r>
          <w:r w:rsidRPr="005A23D8">
            <w:rPr>
              <w:b/>
              <w:bCs/>
            </w:rPr>
            <w:fldChar w:fldCharType="begin"/>
          </w:r>
          <w:r w:rsidRPr="005A23D8">
            <w:rPr>
              <w:b/>
              <w:bCs/>
            </w:rPr>
            <w:instrText>PAGE  \* Arabic  \* MERGEFORMAT</w:instrText>
          </w:r>
          <w:r w:rsidRPr="005A23D8">
            <w:rPr>
              <w:b/>
              <w:bCs/>
            </w:rPr>
            <w:fldChar w:fldCharType="separate"/>
          </w:r>
          <w:r>
            <w:rPr>
              <w:b/>
              <w:bCs/>
            </w:rPr>
            <w:t>1</w:t>
          </w:r>
          <w:r w:rsidRPr="005A23D8">
            <w:rPr>
              <w:b/>
              <w:bCs/>
            </w:rPr>
            <w:fldChar w:fldCharType="end"/>
          </w:r>
          <w:r w:rsidRPr="005A23D8">
            <w:t xml:space="preserve"> von </w:t>
          </w:r>
          <w:r w:rsidRPr="005A23D8">
            <w:rPr>
              <w:b/>
              <w:bCs/>
            </w:rPr>
            <w:fldChar w:fldCharType="begin"/>
          </w:r>
          <w:r w:rsidRPr="005A23D8">
            <w:rPr>
              <w:b/>
              <w:bCs/>
            </w:rPr>
            <w:instrText>NUMPAGES  \* Arabic  \* MERGEFORMAT</w:instrText>
          </w:r>
          <w:r w:rsidRPr="005A23D8">
            <w:rPr>
              <w:b/>
              <w:bCs/>
            </w:rPr>
            <w:fldChar w:fldCharType="separate"/>
          </w:r>
          <w:r>
            <w:rPr>
              <w:b/>
              <w:bCs/>
            </w:rPr>
            <w:t>4</w:t>
          </w:r>
          <w:r w:rsidRPr="005A23D8">
            <w:rPr>
              <w:b/>
              <w:bCs/>
            </w:rPr>
            <w:fldChar w:fldCharType="end"/>
          </w:r>
        </w:p>
      </w:tc>
      <w:tc>
        <w:tcPr>
          <w:tcW w:w="1701" w:type="dxa"/>
          <w:shd w:val="clear" w:color="auto" w:fill="auto"/>
          <w:vAlign w:val="center"/>
        </w:tcPr>
        <w:p w14:paraId="2AEDC343" w14:textId="77777777" w:rsidR="00982C7D" w:rsidRPr="008826CC" w:rsidRDefault="00982C7D" w:rsidP="00982C7D">
          <w:pPr>
            <w:pStyle w:val="Fuzeile"/>
            <w:jc w:val="right"/>
          </w:pPr>
          <w:r w:rsidRPr="008826CC">
            <w:t>069</w:t>
          </w:r>
          <w:r>
            <w:t>/</w:t>
          </w:r>
          <w:r w:rsidRPr="008826CC">
            <w:t>9637250</w:t>
          </w:r>
          <w:r>
            <w:t>-202</w:t>
          </w:r>
        </w:p>
      </w:tc>
    </w:tr>
  </w:tbl>
  <w:p w14:paraId="104C8322" w14:textId="77777777" w:rsidR="00982C7D" w:rsidRPr="00AC27F9" w:rsidRDefault="00982C7D" w:rsidP="00982C7D">
    <w:pPr>
      <w:tabs>
        <w:tab w:val="right" w:pos="9923"/>
      </w:tabs>
      <w:rPr>
        <w:rFonts w:cstheme="minorHAnsi"/>
        <w:color w:val="000000" w:themeColor="text1"/>
        <w:kern w:val="12"/>
        <w:sz w:val="12"/>
      </w:rPr>
    </w:pPr>
    <w:r w:rsidRPr="00A25681">
      <w:rPr>
        <w:rFonts w:cstheme="minorHAnsi"/>
        <w:color w:val="000000" w:themeColor="text1"/>
        <w:kern w:val="12"/>
        <w:sz w:val="12"/>
      </w:rPr>
      <w:drawing>
        <wp:anchor distT="0" distB="0" distL="114300" distR="114300" simplePos="0" relativeHeight="251719680" behindDoc="1" locked="0" layoutInCell="1" allowOverlap="1" wp14:anchorId="63072868" wp14:editId="24A5FC6B">
          <wp:simplePos x="0" y="0"/>
          <wp:positionH relativeFrom="column">
            <wp:posOffset>3103245</wp:posOffset>
          </wp:positionH>
          <wp:positionV relativeFrom="page">
            <wp:posOffset>9808845</wp:posOffset>
          </wp:positionV>
          <wp:extent cx="279400" cy="279400"/>
          <wp:effectExtent l="0" t="0" r="6350" b="6350"/>
          <wp:wrapNone/>
          <wp:docPr id="3" name="Grafik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18656" behindDoc="1" locked="0" layoutInCell="1" allowOverlap="1" wp14:anchorId="0ED15829" wp14:editId="102FD4B8">
          <wp:simplePos x="0" y="0"/>
          <wp:positionH relativeFrom="column">
            <wp:posOffset>2353945</wp:posOffset>
          </wp:positionH>
          <wp:positionV relativeFrom="page">
            <wp:posOffset>9802495</wp:posOffset>
          </wp:positionV>
          <wp:extent cx="280035" cy="279400"/>
          <wp:effectExtent l="0" t="0" r="5715" b="6350"/>
          <wp:wrapNone/>
          <wp:docPr id="4" name="Grafik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280035"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20704" behindDoc="1" locked="0" layoutInCell="1" allowOverlap="1" wp14:anchorId="160056AF" wp14:editId="260A4820">
          <wp:simplePos x="0" y="0"/>
          <wp:positionH relativeFrom="column">
            <wp:posOffset>2738755</wp:posOffset>
          </wp:positionH>
          <wp:positionV relativeFrom="page">
            <wp:posOffset>9802058</wp:posOffset>
          </wp:positionV>
          <wp:extent cx="279400" cy="279400"/>
          <wp:effectExtent l="0" t="0" r="6350" b="6350"/>
          <wp:wrapNone/>
          <wp:docPr id="5" name="Grafik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17632" behindDoc="1" locked="0" layoutInCell="1" allowOverlap="1" wp14:anchorId="737DB137" wp14:editId="380470A9">
          <wp:simplePos x="0" y="0"/>
          <wp:positionH relativeFrom="column">
            <wp:posOffset>-906040</wp:posOffset>
          </wp:positionH>
          <wp:positionV relativeFrom="page">
            <wp:posOffset>9699372</wp:posOffset>
          </wp:positionV>
          <wp:extent cx="7704688" cy="1030858"/>
          <wp:effectExtent l="0" t="0" r="0" b="0"/>
          <wp:wrapNone/>
          <wp:docPr id="6" name="Grafik 6">
            <a:extLst xmlns:a="http://schemas.openxmlformats.org/drawingml/2006/main">
              <a:ext uri="{FF2B5EF4-FFF2-40B4-BE49-F238E27FC236}">
                <a16:creationId xmlns:a16="http://schemas.microsoft.com/office/drawing/2014/main" id="{1E995374-17C6-4D1C-8294-C60194CD8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1E995374-17C6-4D1C-8294-C60194CD8791}"/>
                      </a:ext>
                    </a:extLst>
                  </pic:cNvPr>
                  <pic:cNvPicPr>
                    <a:picLocks noChangeAspect="1"/>
                  </pic:cNvPicPr>
                </pic:nvPicPr>
                <pic:blipFill rotWithShape="1">
                  <a:blip r:embed="rId7">
                    <a:extLst>
                      <a:ext uri="{28A0092B-C50C-407E-A947-70E740481C1C}">
                        <a14:useLocalDpi xmlns:a14="http://schemas.microsoft.com/office/drawing/2010/main" val="0"/>
                      </a:ext>
                    </a:extLst>
                  </a:blip>
                  <a:srcRect b="24270"/>
                  <a:stretch/>
                </pic:blipFill>
                <pic:spPr>
                  <a:xfrm>
                    <a:off x="0" y="0"/>
                    <a:ext cx="7704688" cy="1030858"/>
                  </a:xfrm>
                  <a:prstGeom prst="rect">
                    <a:avLst/>
                  </a:prstGeom>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1"/>
      <w:tblpPr w:leftFromText="142" w:rightFromText="142" w:vertAnchor="page" w:tblpY="16104"/>
      <w:tblOverlap w:val="never"/>
      <w:tblW w:w="9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41"/>
      <w:gridCol w:w="5754"/>
      <w:gridCol w:w="1657"/>
    </w:tblGrid>
    <w:tr w:rsidR="00AC27F9" w:rsidRPr="009C1A57" w14:paraId="0A6B148A" w14:textId="77777777" w:rsidTr="00EB695C">
      <w:trPr>
        <w:cantSplit/>
      </w:trPr>
      <w:tc>
        <w:tcPr>
          <w:tcW w:w="1701" w:type="dxa"/>
          <w:shd w:val="clear" w:color="auto" w:fill="auto"/>
          <w:vAlign w:val="center"/>
        </w:tcPr>
        <w:p w14:paraId="6E640C36" w14:textId="77777777" w:rsidR="00AC27F9" w:rsidRPr="008826CC" w:rsidRDefault="00AC27F9" w:rsidP="00AC27F9">
          <w:pPr>
            <w:pStyle w:val="Fuzeile"/>
            <w:jc w:val="left"/>
          </w:pPr>
          <w:r w:rsidRPr="008826CC">
            <w:t>eWorks GmbH</w:t>
          </w:r>
        </w:p>
      </w:tc>
      <w:tc>
        <w:tcPr>
          <w:tcW w:w="6537" w:type="dxa"/>
          <w:shd w:val="clear" w:color="auto" w:fill="auto"/>
          <w:vAlign w:val="center"/>
        </w:tcPr>
        <w:p w14:paraId="0F355DDE" w14:textId="77777777" w:rsidR="00AC27F9" w:rsidRPr="009C1A57" w:rsidRDefault="00AC27F9" w:rsidP="00AC27F9">
          <w:pPr>
            <w:pStyle w:val="Fuzeile"/>
            <w:jc w:val="left"/>
            <w:rPr>
              <w:lang w:eastAsia="en-US"/>
            </w:rPr>
          </w:pPr>
        </w:p>
      </w:tc>
      <w:tc>
        <w:tcPr>
          <w:tcW w:w="1701" w:type="dxa"/>
          <w:shd w:val="clear" w:color="auto" w:fill="auto"/>
          <w:vAlign w:val="center"/>
        </w:tcPr>
        <w:p w14:paraId="0D5ED702" w14:textId="77777777" w:rsidR="00AC27F9" w:rsidRPr="008826CC" w:rsidRDefault="00AC27F9" w:rsidP="00AC27F9">
          <w:pPr>
            <w:pStyle w:val="Fuzeile"/>
            <w:jc w:val="right"/>
          </w:pPr>
          <w:r>
            <w:t>https://jobs</w:t>
          </w:r>
          <w:r w:rsidRPr="008826CC">
            <w:t>.e</w:t>
          </w:r>
          <w:r>
            <w:t>w</w:t>
          </w:r>
          <w:r w:rsidRPr="008826CC">
            <w:t>orks.de</w:t>
          </w:r>
        </w:p>
      </w:tc>
    </w:tr>
    <w:tr w:rsidR="00AC27F9" w:rsidRPr="009C1A57" w14:paraId="4C4C904F" w14:textId="77777777" w:rsidTr="00EB695C">
      <w:trPr>
        <w:cantSplit/>
      </w:trPr>
      <w:tc>
        <w:tcPr>
          <w:tcW w:w="1701" w:type="dxa"/>
          <w:shd w:val="clear" w:color="auto" w:fill="auto"/>
          <w:vAlign w:val="center"/>
        </w:tcPr>
        <w:p w14:paraId="48FF9712" w14:textId="77777777" w:rsidR="00AC27F9" w:rsidRPr="008826CC" w:rsidRDefault="00AC27F9" w:rsidP="00AC27F9">
          <w:pPr>
            <w:pStyle w:val="Fuzeile"/>
            <w:jc w:val="left"/>
          </w:pPr>
          <w:r w:rsidRPr="008826CC">
            <w:t>Neue Börsenstraße 6</w:t>
          </w:r>
        </w:p>
      </w:tc>
      <w:tc>
        <w:tcPr>
          <w:tcW w:w="6537" w:type="dxa"/>
          <w:shd w:val="clear" w:color="auto" w:fill="auto"/>
          <w:vAlign w:val="center"/>
        </w:tcPr>
        <w:p w14:paraId="10537C70" w14:textId="77777777" w:rsidR="00AC27F9" w:rsidRPr="009C1A57" w:rsidRDefault="00AC27F9" w:rsidP="00AC27F9">
          <w:pPr>
            <w:pStyle w:val="Fuzeile"/>
            <w:jc w:val="left"/>
            <w:rPr>
              <w:lang w:eastAsia="en-US"/>
            </w:rPr>
          </w:pPr>
        </w:p>
      </w:tc>
      <w:tc>
        <w:tcPr>
          <w:tcW w:w="1701" w:type="dxa"/>
          <w:shd w:val="clear" w:color="auto" w:fill="auto"/>
          <w:vAlign w:val="center"/>
        </w:tcPr>
        <w:p w14:paraId="6DD98191" w14:textId="77777777" w:rsidR="00AC27F9" w:rsidRPr="008826CC" w:rsidRDefault="00AC27F9" w:rsidP="00AC27F9">
          <w:pPr>
            <w:pStyle w:val="Fuzeile"/>
            <w:jc w:val="right"/>
          </w:pPr>
          <w:r w:rsidRPr="008826CC">
            <w:t>jobs@e</w:t>
          </w:r>
          <w:r>
            <w:t>w</w:t>
          </w:r>
          <w:r w:rsidRPr="008826CC">
            <w:t>orks.de</w:t>
          </w:r>
        </w:p>
      </w:tc>
    </w:tr>
    <w:tr w:rsidR="00AC27F9" w:rsidRPr="009C1A57" w14:paraId="29BB7C9A" w14:textId="77777777" w:rsidTr="00EB695C">
      <w:trPr>
        <w:cantSplit/>
      </w:trPr>
      <w:tc>
        <w:tcPr>
          <w:tcW w:w="1701" w:type="dxa"/>
          <w:shd w:val="clear" w:color="auto" w:fill="auto"/>
          <w:vAlign w:val="center"/>
        </w:tcPr>
        <w:p w14:paraId="304911A0" w14:textId="77777777" w:rsidR="00AC27F9" w:rsidRPr="008826CC" w:rsidRDefault="00AC27F9" w:rsidP="00AC27F9">
          <w:pPr>
            <w:pStyle w:val="Fuzeile"/>
            <w:jc w:val="left"/>
          </w:pPr>
          <w:r w:rsidRPr="008826CC">
            <w:t>60487 Frankfurt a</w:t>
          </w:r>
          <w:r>
            <w:t>m Main</w:t>
          </w:r>
        </w:p>
      </w:tc>
      <w:tc>
        <w:tcPr>
          <w:tcW w:w="6537" w:type="dxa"/>
          <w:shd w:val="clear" w:color="auto" w:fill="auto"/>
          <w:vAlign w:val="center"/>
        </w:tcPr>
        <w:p w14:paraId="7E35E251" w14:textId="77777777" w:rsidR="00AC27F9" w:rsidRPr="009C1A57" w:rsidRDefault="00AC27F9" w:rsidP="00AC27F9">
          <w:pPr>
            <w:pStyle w:val="Fuzeile"/>
            <w:rPr>
              <w:lang w:eastAsia="en-US"/>
            </w:rPr>
          </w:pPr>
          <w:r w:rsidRPr="005A23D8">
            <w:t xml:space="preserve">Seite </w:t>
          </w:r>
          <w:r w:rsidRPr="005A23D8">
            <w:rPr>
              <w:b/>
              <w:bCs/>
            </w:rPr>
            <w:fldChar w:fldCharType="begin"/>
          </w:r>
          <w:r w:rsidRPr="005A23D8">
            <w:rPr>
              <w:b/>
              <w:bCs/>
            </w:rPr>
            <w:instrText>PAGE  \* Arabic  \* MERGEFORMAT</w:instrText>
          </w:r>
          <w:r w:rsidRPr="005A23D8">
            <w:rPr>
              <w:b/>
              <w:bCs/>
            </w:rPr>
            <w:fldChar w:fldCharType="separate"/>
          </w:r>
          <w:r>
            <w:rPr>
              <w:b/>
              <w:bCs/>
            </w:rPr>
            <w:t>1</w:t>
          </w:r>
          <w:r w:rsidRPr="005A23D8">
            <w:rPr>
              <w:b/>
              <w:bCs/>
            </w:rPr>
            <w:fldChar w:fldCharType="end"/>
          </w:r>
          <w:r w:rsidRPr="005A23D8">
            <w:t xml:space="preserve"> von </w:t>
          </w:r>
          <w:r w:rsidRPr="005A23D8">
            <w:rPr>
              <w:b/>
              <w:bCs/>
            </w:rPr>
            <w:fldChar w:fldCharType="begin"/>
          </w:r>
          <w:r w:rsidRPr="005A23D8">
            <w:rPr>
              <w:b/>
              <w:bCs/>
            </w:rPr>
            <w:instrText>NUMPAGES  \* Arabic  \* MERGEFORMAT</w:instrText>
          </w:r>
          <w:r w:rsidRPr="005A23D8">
            <w:rPr>
              <w:b/>
              <w:bCs/>
            </w:rPr>
            <w:fldChar w:fldCharType="separate"/>
          </w:r>
          <w:r>
            <w:rPr>
              <w:b/>
              <w:bCs/>
            </w:rPr>
            <w:t>5</w:t>
          </w:r>
          <w:r w:rsidRPr="005A23D8">
            <w:rPr>
              <w:b/>
              <w:bCs/>
            </w:rPr>
            <w:fldChar w:fldCharType="end"/>
          </w:r>
        </w:p>
      </w:tc>
      <w:tc>
        <w:tcPr>
          <w:tcW w:w="1701" w:type="dxa"/>
          <w:shd w:val="clear" w:color="auto" w:fill="auto"/>
          <w:vAlign w:val="center"/>
        </w:tcPr>
        <w:p w14:paraId="74382A4B" w14:textId="77777777" w:rsidR="00AC27F9" w:rsidRPr="008826CC" w:rsidRDefault="00AC27F9" w:rsidP="00AC27F9">
          <w:pPr>
            <w:pStyle w:val="Fuzeile"/>
            <w:jc w:val="right"/>
          </w:pPr>
          <w:r w:rsidRPr="008826CC">
            <w:t>069</w:t>
          </w:r>
          <w:r>
            <w:t>/</w:t>
          </w:r>
          <w:r w:rsidRPr="008826CC">
            <w:t>9637250</w:t>
          </w:r>
          <w:r>
            <w:t>-202</w:t>
          </w:r>
        </w:p>
      </w:tc>
    </w:tr>
  </w:tbl>
  <w:p w14:paraId="18A7F571" w14:textId="77777777" w:rsidR="0033650B" w:rsidRPr="00AC27F9" w:rsidRDefault="00AC27F9" w:rsidP="00AC27F9">
    <w:pPr>
      <w:tabs>
        <w:tab w:val="right" w:pos="9923"/>
      </w:tabs>
      <w:rPr>
        <w:rFonts w:cstheme="minorHAnsi"/>
        <w:color w:val="000000" w:themeColor="text1"/>
        <w:kern w:val="12"/>
        <w:sz w:val="12"/>
      </w:rPr>
    </w:pPr>
    <w:r w:rsidRPr="00A25681">
      <w:rPr>
        <w:rFonts w:cstheme="minorHAnsi"/>
        <w:color w:val="000000" w:themeColor="text1"/>
        <w:kern w:val="12"/>
        <w:sz w:val="12"/>
      </w:rPr>
      <w:drawing>
        <wp:anchor distT="0" distB="0" distL="114300" distR="114300" simplePos="0" relativeHeight="251714560" behindDoc="1" locked="0" layoutInCell="1" allowOverlap="1" wp14:anchorId="651CB3BC" wp14:editId="192821BE">
          <wp:simplePos x="0" y="0"/>
          <wp:positionH relativeFrom="column">
            <wp:posOffset>3103245</wp:posOffset>
          </wp:positionH>
          <wp:positionV relativeFrom="page">
            <wp:posOffset>9808845</wp:posOffset>
          </wp:positionV>
          <wp:extent cx="279400" cy="279400"/>
          <wp:effectExtent l="0" t="0" r="6350" b="6350"/>
          <wp:wrapNone/>
          <wp:docPr id="32" name="Grafik 3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13536" behindDoc="1" locked="0" layoutInCell="1" allowOverlap="1" wp14:anchorId="33A345D3" wp14:editId="19BA744A">
          <wp:simplePos x="0" y="0"/>
          <wp:positionH relativeFrom="column">
            <wp:posOffset>2353945</wp:posOffset>
          </wp:positionH>
          <wp:positionV relativeFrom="page">
            <wp:posOffset>9802495</wp:posOffset>
          </wp:positionV>
          <wp:extent cx="280035" cy="279400"/>
          <wp:effectExtent l="0" t="0" r="5715" b="6350"/>
          <wp:wrapNone/>
          <wp:docPr id="33" name="Grafik 3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280035"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15584" behindDoc="1" locked="0" layoutInCell="1" allowOverlap="1" wp14:anchorId="210BFD0C" wp14:editId="63F777BE">
          <wp:simplePos x="0" y="0"/>
          <wp:positionH relativeFrom="column">
            <wp:posOffset>2738755</wp:posOffset>
          </wp:positionH>
          <wp:positionV relativeFrom="page">
            <wp:posOffset>9802058</wp:posOffset>
          </wp:positionV>
          <wp:extent cx="279400" cy="279400"/>
          <wp:effectExtent l="0" t="0" r="6350" b="6350"/>
          <wp:wrapNone/>
          <wp:docPr id="34" name="Grafik 3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r w:rsidRPr="00A25681">
      <w:rPr>
        <w:rFonts w:cstheme="minorHAnsi"/>
        <w:color w:val="000000" w:themeColor="text1"/>
        <w:kern w:val="12"/>
        <w:sz w:val="12"/>
      </w:rPr>
      <w:drawing>
        <wp:anchor distT="0" distB="0" distL="114300" distR="114300" simplePos="0" relativeHeight="251712512" behindDoc="1" locked="0" layoutInCell="1" allowOverlap="1" wp14:anchorId="27B9B1AE" wp14:editId="19E22B24">
          <wp:simplePos x="0" y="0"/>
          <wp:positionH relativeFrom="column">
            <wp:posOffset>-906040</wp:posOffset>
          </wp:positionH>
          <wp:positionV relativeFrom="page">
            <wp:posOffset>9699372</wp:posOffset>
          </wp:positionV>
          <wp:extent cx="7704688" cy="1030858"/>
          <wp:effectExtent l="0" t="0" r="0" b="0"/>
          <wp:wrapNone/>
          <wp:docPr id="35" name="Grafik 35">
            <a:extLst xmlns:a="http://schemas.openxmlformats.org/drawingml/2006/main">
              <a:ext uri="{FF2B5EF4-FFF2-40B4-BE49-F238E27FC236}">
                <a16:creationId xmlns:a16="http://schemas.microsoft.com/office/drawing/2014/main" id="{1E995374-17C6-4D1C-8294-C60194CD8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1E995374-17C6-4D1C-8294-C60194CD8791}"/>
                      </a:ext>
                    </a:extLst>
                  </pic:cNvPr>
                  <pic:cNvPicPr>
                    <a:picLocks noChangeAspect="1"/>
                  </pic:cNvPicPr>
                </pic:nvPicPr>
                <pic:blipFill rotWithShape="1">
                  <a:blip r:embed="rId7">
                    <a:extLst>
                      <a:ext uri="{28A0092B-C50C-407E-A947-70E740481C1C}">
                        <a14:useLocalDpi xmlns:a14="http://schemas.microsoft.com/office/drawing/2010/main" val="0"/>
                      </a:ext>
                    </a:extLst>
                  </a:blip>
                  <a:srcRect b="24270"/>
                  <a:stretch/>
                </pic:blipFill>
                <pic:spPr>
                  <a:xfrm>
                    <a:off x="0" y="0"/>
                    <a:ext cx="7704688" cy="1030858"/>
                  </a:xfrm>
                  <a:prstGeom prst="rect">
                    <a:avLst/>
                  </a:prstGeom>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D9ED5" w14:textId="77777777" w:rsidR="003268F2" w:rsidRDefault="003268F2" w:rsidP="00BA361C">
      <w:r>
        <w:separator/>
      </w:r>
    </w:p>
  </w:footnote>
  <w:footnote w:type="continuationSeparator" w:id="0">
    <w:p w14:paraId="48D0B94A" w14:textId="77777777" w:rsidR="003268F2" w:rsidRDefault="003268F2" w:rsidP="00BA3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839C" w14:textId="77777777" w:rsidR="00BA361C" w:rsidRDefault="0096091A" w:rsidP="0076056D">
    <w:bookmarkStart w:id="27" w:name="_Hlk497994443"/>
    <w:bookmarkStart w:id="28" w:name="_Hlk497994444"/>
    <w:r w:rsidRPr="00E44FDE">
      <w:rPr>
        <w:sz w:val="24"/>
        <w:szCs w:val="24"/>
        <w:lang w:eastAsia="de-DE"/>
      </w:rPr>
      <w:drawing>
        <wp:anchor distT="0" distB="0" distL="114300" distR="114300" simplePos="0" relativeHeight="251705344" behindDoc="0" locked="0" layoutInCell="1" allowOverlap="0" wp14:anchorId="19FAF8D8" wp14:editId="4C292F44">
          <wp:simplePos x="0" y="0"/>
          <wp:positionH relativeFrom="page">
            <wp:posOffset>3175635</wp:posOffset>
          </wp:positionH>
          <wp:positionV relativeFrom="page">
            <wp:posOffset>327660</wp:posOffset>
          </wp:positionV>
          <wp:extent cx="1219680" cy="289080"/>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orks_Logo_RGB_color.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680" cy="289080"/>
                  </a:xfrm>
                  <a:prstGeom prst="rect">
                    <a:avLst/>
                  </a:prstGeom>
                </pic:spPr>
              </pic:pic>
            </a:graphicData>
          </a:graphic>
          <wp14:sizeRelH relativeFrom="margin">
            <wp14:pctWidth>0</wp14:pctWidth>
          </wp14:sizeRelH>
          <wp14:sizeRelV relativeFrom="margin">
            <wp14:pctHeight>0</wp14:pctHeight>
          </wp14:sizeRelV>
        </wp:anchor>
      </w:drawing>
    </w:r>
    <w:bookmarkEnd w:id="27"/>
    <w:bookmarkEnd w:id="2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C4DD" w14:textId="77777777" w:rsidR="0096091A" w:rsidRDefault="0096091A" w:rsidP="00A21968">
    <w:pPr>
      <w:spacing w:after="360"/>
    </w:pPr>
    <w:r w:rsidRPr="00E44FDE">
      <w:rPr>
        <w:sz w:val="24"/>
        <w:szCs w:val="24"/>
        <w:lang w:eastAsia="de-DE"/>
      </w:rPr>
      <w:drawing>
        <wp:anchor distT="0" distB="0" distL="114300" distR="114300" simplePos="0" relativeHeight="251707392" behindDoc="0" locked="0" layoutInCell="1" allowOverlap="0" wp14:anchorId="1D62C99B" wp14:editId="71DCFA59">
          <wp:simplePos x="0" y="0"/>
          <wp:positionH relativeFrom="page">
            <wp:posOffset>3186430</wp:posOffset>
          </wp:positionH>
          <wp:positionV relativeFrom="page">
            <wp:posOffset>327660</wp:posOffset>
          </wp:positionV>
          <wp:extent cx="1219680" cy="289080"/>
          <wp:effectExtent l="0" t="0" r="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orks_Logo_RGB_color.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680" cy="289080"/>
                  </a:xfrm>
                  <a:prstGeom prst="rect">
                    <a:avLst/>
                  </a:prstGeom>
                </pic:spPr>
              </pic:pic>
            </a:graphicData>
          </a:graphic>
          <wp14:sizeRelH relativeFrom="margin">
            <wp14:pctWidth>0</wp14:pctWidth>
          </wp14:sizeRelH>
          <wp14:sizeRelV relativeFrom="margin">
            <wp14:pctHeight>0</wp14:pctHeight>
          </wp14:sizeRelV>
        </wp:anchor>
      </w:drawing>
    </w:r>
  </w:p>
  <w:p w14:paraId="4F632262" w14:textId="77777777" w:rsidR="00E45486" w:rsidRDefault="00613A78" w:rsidP="00A21968">
    <w:pPr>
      <w:spacing w:after="360"/>
    </w:pPr>
    <w:r>
      <mc:AlternateContent>
        <mc:Choice Requires="wps">
          <w:drawing>
            <wp:anchor distT="0" distB="0" distL="0" distR="0" simplePos="0" relativeHeight="251708416" behindDoc="0" locked="0" layoutInCell="1" allowOverlap="1" wp14:anchorId="457D2DA1" wp14:editId="6E4C58B8">
              <wp:simplePos x="0" y="0"/>
              <wp:positionH relativeFrom="column">
                <wp:posOffset>4445</wp:posOffset>
              </wp:positionH>
              <wp:positionV relativeFrom="paragraph">
                <wp:posOffset>969010</wp:posOffset>
              </wp:positionV>
              <wp:extent cx="5759450" cy="370205"/>
              <wp:effectExtent l="0" t="0" r="12700" b="10795"/>
              <wp:wrapSquare wrapText="bothSides"/>
              <wp:docPr id="1" name="Textfeld 1"/>
              <wp:cNvGraphicFramePr/>
              <a:graphic xmlns:a="http://schemas.openxmlformats.org/drawingml/2006/main">
                <a:graphicData uri="http://schemas.microsoft.com/office/word/2010/wordprocessingShape">
                  <wps:wsp>
                    <wps:cNvSpPr txBox="1"/>
                    <wps:spPr>
                      <a:xfrm>
                        <a:off x="0" y="0"/>
                        <a:ext cx="5759450" cy="370205"/>
                      </a:xfrm>
                      <a:prstGeom prst="rect">
                        <a:avLst/>
                      </a:prstGeom>
                      <a:noFill/>
                      <a:ln w="6350">
                        <a:noFill/>
                      </a:ln>
                    </wps:spPr>
                    <wps:txbx>
                      <w:txbxContent>
                        <w:p w14:paraId="149DD022" w14:textId="77777777" w:rsidR="00613A78" w:rsidRPr="00B34C30" w:rsidRDefault="00666596" w:rsidP="00B34C30">
                          <w:pPr>
                            <w:pStyle w:val="TITELwei"/>
                          </w:pPr>
                          <w:r>
                            <w:t>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D2DA1" id="_x0000_t202" coordsize="21600,21600" o:spt="202" path="m,l,21600r21600,l21600,xe">
              <v:stroke joinstyle="miter"/>
              <v:path gradientshapeok="t" o:connecttype="rect"/>
            </v:shapetype>
            <v:shape id="Textfeld 1" o:spid="_x0000_s1026" type="#_x0000_t202" style="position:absolute;margin-left:.35pt;margin-top:76.3pt;width:453.5pt;height:29.15pt;z-index:251708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" filled="f" stroked="f" strokeweight=".5pt">
              <v:textbox inset="0,0,0,0">
                <w:txbxContent>
                  <w:p w14:paraId="149DD022" w14:textId="77777777" w:rsidR="00613A78" w:rsidRPr="00B34C30" w:rsidRDefault="00666596" w:rsidP="00B34C30">
                    <w:pPr>
                      <w:pStyle w:val="TITELwei"/>
                    </w:pPr>
                    <w:r>
                      <w:t>PHP</w:t>
                    </w:r>
                  </w:p>
                </w:txbxContent>
              </v:textbox>
              <w10:wrap type="square"/>
            </v:shape>
          </w:pict>
        </mc:Fallback>
      </mc:AlternateContent>
    </w:r>
    <w:r>
      <mc:AlternateContent>
        <mc:Choice Requires="wps">
          <w:drawing>
            <wp:anchor distT="0" distB="0" distL="0" distR="0" simplePos="0" relativeHeight="251710464" behindDoc="0" locked="0" layoutInCell="1" allowOverlap="1" wp14:anchorId="01F485E1" wp14:editId="1CC0C61B">
              <wp:simplePos x="0" y="0"/>
              <wp:positionH relativeFrom="column">
                <wp:posOffset>2470150</wp:posOffset>
              </wp:positionH>
              <wp:positionV relativeFrom="paragraph">
                <wp:posOffset>1300480</wp:posOffset>
              </wp:positionV>
              <wp:extent cx="824230" cy="263525"/>
              <wp:effectExtent l="0" t="0" r="13970" b="3175"/>
              <wp:wrapSquare wrapText="bothSides"/>
              <wp:docPr id="2" name="Textfeld 2"/>
              <wp:cNvGraphicFramePr/>
              <a:graphic xmlns:a="http://schemas.openxmlformats.org/drawingml/2006/main">
                <a:graphicData uri="http://schemas.microsoft.com/office/word/2010/wordprocessingShape">
                  <wps:wsp>
                    <wps:cNvSpPr txBox="1"/>
                    <wps:spPr>
                      <a:xfrm>
                        <a:off x="0" y="0"/>
                        <a:ext cx="824230" cy="263525"/>
                      </a:xfrm>
                      <a:prstGeom prst="rect">
                        <a:avLst/>
                      </a:prstGeom>
                      <a:noFill/>
                      <a:ln w="6350">
                        <a:noFill/>
                      </a:ln>
                    </wps:spPr>
                    <wps:txbx>
                      <w:txbxContent>
                        <w:p w14:paraId="79572D80" w14:textId="77777777" w:rsidR="00613A78" w:rsidRPr="00613A78" w:rsidRDefault="00613A78" w:rsidP="00613A78">
                          <w:pPr>
                            <w:pStyle w:val="TITELgelb"/>
                          </w:pPr>
                          <w:r w:rsidRPr="00613A78">
                            <w:t>QUIZ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485E1" id="Textfeld 2" o:spid="_x0000_s1027" type="#_x0000_t202" style="position:absolute;margin-left:194.5pt;margin-top:102.4pt;width:64.9pt;height:20.75pt;z-index:251710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" filled="f" stroked="f" strokeweight=".5pt">
              <v:textbox inset="0,0,0,0">
                <w:txbxContent>
                  <w:p w14:paraId="79572D80" w14:textId="77777777" w:rsidR="00613A78" w:rsidRPr="00613A78" w:rsidRDefault="00613A78" w:rsidP="00613A78">
                    <w:pPr>
                      <w:pStyle w:val="TITELgelb"/>
                    </w:pPr>
                    <w:r w:rsidRPr="00613A78">
                      <w:t>QUIZ</w:t>
                    </w:r>
                  </w:p>
                </w:txbxContent>
              </v:textbox>
              <w10:wrap type="square"/>
            </v:shape>
          </w:pict>
        </mc:Fallback>
      </mc:AlternateContent>
    </w:r>
    <w:r w:rsidR="008A1D8C">
      <w:drawing>
        <wp:anchor distT="0" distB="0" distL="114300" distR="114300" simplePos="0" relativeHeight="251687936" behindDoc="1" locked="1" layoutInCell="1" allowOverlap="1" wp14:anchorId="2A7CCA96" wp14:editId="10749FA2">
          <wp:simplePos x="0" y="0"/>
          <wp:positionH relativeFrom="column">
            <wp:posOffset>3810</wp:posOffset>
          </wp:positionH>
          <wp:positionV relativeFrom="paragraph">
            <wp:posOffset>524510</wp:posOffset>
          </wp:positionV>
          <wp:extent cx="5759450" cy="1473835"/>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2">
                    <a:extLst>
                      <a:ext uri="{28A0092B-C50C-407E-A947-70E740481C1C}">
                        <a14:useLocalDpi xmlns:a14="http://schemas.microsoft.com/office/drawing/2010/main" val="0"/>
                      </a:ext>
                    </a:extLst>
                  </a:blip>
                  <a:stretch>
                    <a:fillRect/>
                  </a:stretch>
                </pic:blipFill>
                <pic:spPr>
                  <a:xfrm>
                    <a:off x="0" y="0"/>
                    <a:ext cx="5759450"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5233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CB2E1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E3CCC2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D3E529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6AC3DD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6F1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66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1C7A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2477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34CB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A279A1"/>
    <w:multiLevelType w:val="multilevel"/>
    <w:tmpl w:val="E33623A0"/>
    <w:lvl w:ilvl="0">
      <w:start w:val="1"/>
      <w:numFmt w:val="decimal"/>
      <w:lvlText w:val="Frage %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5267E56"/>
    <w:multiLevelType w:val="multilevel"/>
    <w:tmpl w:val="77F44D8A"/>
    <w:lvl w:ilvl="0">
      <w:start w:val="1"/>
      <w:numFmt w:val="decimal"/>
      <w:suff w:val="nothing"/>
      <w:lvlText w:val="Frage %1"/>
      <w:lvlJc w:val="left"/>
      <w:pPr>
        <w:ind w:left="170" w:hanging="170"/>
      </w:pPr>
      <w:rPr>
        <w:rFonts w:hint="default"/>
      </w:rPr>
    </w:lvl>
    <w:lvl w:ilvl="1">
      <w:start w:val="1"/>
      <w:numFmt w:val="lowerLetter"/>
      <w:pStyle w:val="AntwortListe"/>
      <w:lvlText w:val="%2)"/>
      <w:lvlJc w:val="left"/>
      <w:pPr>
        <w:tabs>
          <w:tab w:val="num" w:pos="357"/>
        </w:tabs>
        <w:ind w:left="35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6AA356D"/>
    <w:multiLevelType w:val="multilevel"/>
    <w:tmpl w:val="FC2CB364"/>
    <w:lvl w:ilvl="0">
      <w:start w:val="1"/>
      <w:numFmt w:val="decimal"/>
      <w:pStyle w:val="berschrift1"/>
      <w:lvlText w:val="Frage %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2112293"/>
    <w:multiLevelType w:val="multilevel"/>
    <w:tmpl w:val="CAD28A78"/>
    <w:styleLink w:val="Quizlist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264E66"/>
    <w:multiLevelType w:val="hybridMultilevel"/>
    <w:tmpl w:val="6D70B904"/>
    <w:lvl w:ilvl="0" w:tplc="98E2BC12">
      <w:start w:val="1"/>
      <w:numFmt w:val="decimal"/>
      <w:lvlText w:val="%1 "/>
      <w:lvlJc w:val="left"/>
      <w:pPr>
        <w:ind w:left="360" w:hanging="360"/>
      </w:pPr>
      <w:rPr>
        <w:rFonts w:hint="default"/>
      </w:r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5" w15:restartNumberingAfterBreak="0">
    <w:nsid w:val="31E97EA5"/>
    <w:multiLevelType w:val="hybridMultilevel"/>
    <w:tmpl w:val="97C038C4"/>
    <w:lvl w:ilvl="0" w:tplc="94449430">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981A67"/>
    <w:multiLevelType w:val="multilevel"/>
    <w:tmpl w:val="342288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C3C6272"/>
    <w:multiLevelType w:val="hybridMultilevel"/>
    <w:tmpl w:val="1B866E8E"/>
    <w:lvl w:ilvl="0" w:tplc="B4BAE1B8">
      <w:start w:val="1"/>
      <w:numFmt w:val="decimal"/>
      <w:lvlText w:val="Frag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5"/>
    <w:lvlOverride w:ilvl="0">
      <w:startOverride w:val="1"/>
    </w:lvlOverride>
  </w:num>
  <w:num w:numId="15">
    <w:abstractNumId w:val="15"/>
    <w:lvlOverride w:ilvl="0">
      <w:startOverride w:val="1"/>
    </w:lvlOverride>
  </w:num>
  <w:num w:numId="16">
    <w:abstractNumId w:val="15"/>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3"/>
  </w:num>
  <w:num w:numId="25">
    <w:abstractNumId w:val="11"/>
  </w:num>
  <w:num w:numId="26">
    <w:abstractNumId w:val="11"/>
    <w:lvlOverride w:ilvl="0">
      <w:startOverride w:val="1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linkStyles/>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autoFormatOverride/>
  <w:defaultTabStop w:val="567"/>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96"/>
    <w:rsid w:val="000040C7"/>
    <w:rsid w:val="0000470D"/>
    <w:rsid w:val="000047BD"/>
    <w:rsid w:val="00004C07"/>
    <w:rsid w:val="000103FE"/>
    <w:rsid w:val="00014360"/>
    <w:rsid w:val="00015461"/>
    <w:rsid w:val="00016427"/>
    <w:rsid w:val="00032C68"/>
    <w:rsid w:val="00032DAA"/>
    <w:rsid w:val="000422BE"/>
    <w:rsid w:val="000432DE"/>
    <w:rsid w:val="00054758"/>
    <w:rsid w:val="00056865"/>
    <w:rsid w:val="0006538F"/>
    <w:rsid w:val="00073BBB"/>
    <w:rsid w:val="00085609"/>
    <w:rsid w:val="00085D58"/>
    <w:rsid w:val="00087265"/>
    <w:rsid w:val="00095CF2"/>
    <w:rsid w:val="000A3F6C"/>
    <w:rsid w:val="000A5A77"/>
    <w:rsid w:val="000B0822"/>
    <w:rsid w:val="000B377A"/>
    <w:rsid w:val="000B6733"/>
    <w:rsid w:val="000D34DB"/>
    <w:rsid w:val="000D5AFA"/>
    <w:rsid w:val="000D702B"/>
    <w:rsid w:val="000D7071"/>
    <w:rsid w:val="000E230D"/>
    <w:rsid w:val="000E24BD"/>
    <w:rsid w:val="000E25E4"/>
    <w:rsid w:val="000E6DD3"/>
    <w:rsid w:val="000F407A"/>
    <w:rsid w:val="000F41BA"/>
    <w:rsid w:val="00103444"/>
    <w:rsid w:val="001060B4"/>
    <w:rsid w:val="0011020E"/>
    <w:rsid w:val="00112533"/>
    <w:rsid w:val="00112A91"/>
    <w:rsid w:val="00117D7F"/>
    <w:rsid w:val="001322DE"/>
    <w:rsid w:val="0013468E"/>
    <w:rsid w:val="001369F0"/>
    <w:rsid w:val="001422C2"/>
    <w:rsid w:val="00154A8C"/>
    <w:rsid w:val="001571C1"/>
    <w:rsid w:val="001613F9"/>
    <w:rsid w:val="001618C4"/>
    <w:rsid w:val="0016270F"/>
    <w:rsid w:val="0016783F"/>
    <w:rsid w:val="00197E9F"/>
    <w:rsid w:val="001A1217"/>
    <w:rsid w:val="001A6DAE"/>
    <w:rsid w:val="001B4E81"/>
    <w:rsid w:val="001B65F5"/>
    <w:rsid w:val="001C020C"/>
    <w:rsid w:val="001C1599"/>
    <w:rsid w:val="001C3064"/>
    <w:rsid w:val="001C6B78"/>
    <w:rsid w:val="001D23F2"/>
    <w:rsid w:val="001D2E9E"/>
    <w:rsid w:val="001D3D76"/>
    <w:rsid w:val="001D771B"/>
    <w:rsid w:val="001E02CA"/>
    <w:rsid w:val="001E0A18"/>
    <w:rsid w:val="001E7E88"/>
    <w:rsid w:val="00207E5A"/>
    <w:rsid w:val="00210B14"/>
    <w:rsid w:val="00221177"/>
    <w:rsid w:val="0022174D"/>
    <w:rsid w:val="00224A4D"/>
    <w:rsid w:val="00227A2D"/>
    <w:rsid w:val="00227C67"/>
    <w:rsid w:val="00242F81"/>
    <w:rsid w:val="00254EA5"/>
    <w:rsid w:val="00257BC0"/>
    <w:rsid w:val="00270055"/>
    <w:rsid w:val="00270C74"/>
    <w:rsid w:val="00275BE6"/>
    <w:rsid w:val="00276F99"/>
    <w:rsid w:val="002804A5"/>
    <w:rsid w:val="002866FA"/>
    <w:rsid w:val="002875D8"/>
    <w:rsid w:val="002942D9"/>
    <w:rsid w:val="00296F3B"/>
    <w:rsid w:val="002A1870"/>
    <w:rsid w:val="002B3216"/>
    <w:rsid w:val="002B35A8"/>
    <w:rsid w:val="002B681C"/>
    <w:rsid w:val="002D2617"/>
    <w:rsid w:val="002D3361"/>
    <w:rsid w:val="002D4882"/>
    <w:rsid w:val="002E4AC1"/>
    <w:rsid w:val="002E53E8"/>
    <w:rsid w:val="002F12AB"/>
    <w:rsid w:val="003012E9"/>
    <w:rsid w:val="003033B7"/>
    <w:rsid w:val="0031639C"/>
    <w:rsid w:val="00322F39"/>
    <w:rsid w:val="00325CF8"/>
    <w:rsid w:val="003268F2"/>
    <w:rsid w:val="003269B2"/>
    <w:rsid w:val="00330C34"/>
    <w:rsid w:val="0033650B"/>
    <w:rsid w:val="003436C7"/>
    <w:rsid w:val="00345FE4"/>
    <w:rsid w:val="0034742D"/>
    <w:rsid w:val="00352634"/>
    <w:rsid w:val="003574C9"/>
    <w:rsid w:val="00382257"/>
    <w:rsid w:val="0038383B"/>
    <w:rsid w:val="00386DC5"/>
    <w:rsid w:val="003A3753"/>
    <w:rsid w:val="003A7195"/>
    <w:rsid w:val="003A7A98"/>
    <w:rsid w:val="003D4C91"/>
    <w:rsid w:val="003D6713"/>
    <w:rsid w:val="003F2C2A"/>
    <w:rsid w:val="0041271B"/>
    <w:rsid w:val="00413D9A"/>
    <w:rsid w:val="00414A63"/>
    <w:rsid w:val="00415ED7"/>
    <w:rsid w:val="004466F3"/>
    <w:rsid w:val="0045130D"/>
    <w:rsid w:val="00452A23"/>
    <w:rsid w:val="0045562C"/>
    <w:rsid w:val="004557EB"/>
    <w:rsid w:val="00465447"/>
    <w:rsid w:val="00466F03"/>
    <w:rsid w:val="00484FD4"/>
    <w:rsid w:val="004867CE"/>
    <w:rsid w:val="00491E04"/>
    <w:rsid w:val="00492115"/>
    <w:rsid w:val="004970E4"/>
    <w:rsid w:val="004A3D7A"/>
    <w:rsid w:val="004A5D8E"/>
    <w:rsid w:val="004A6D7F"/>
    <w:rsid w:val="004B3A23"/>
    <w:rsid w:val="004C078B"/>
    <w:rsid w:val="004C33E2"/>
    <w:rsid w:val="004C3EF6"/>
    <w:rsid w:val="004C4586"/>
    <w:rsid w:val="004D046B"/>
    <w:rsid w:val="004D3171"/>
    <w:rsid w:val="004D4A5F"/>
    <w:rsid w:val="004D7D45"/>
    <w:rsid w:val="004E4DAC"/>
    <w:rsid w:val="004F1168"/>
    <w:rsid w:val="004F3BC5"/>
    <w:rsid w:val="004F7552"/>
    <w:rsid w:val="005005EC"/>
    <w:rsid w:val="0050528E"/>
    <w:rsid w:val="00507810"/>
    <w:rsid w:val="00513FB9"/>
    <w:rsid w:val="00514E34"/>
    <w:rsid w:val="00520DD0"/>
    <w:rsid w:val="00532866"/>
    <w:rsid w:val="00532C85"/>
    <w:rsid w:val="00533A9C"/>
    <w:rsid w:val="00537ABF"/>
    <w:rsid w:val="00540CBA"/>
    <w:rsid w:val="005410C5"/>
    <w:rsid w:val="005431A6"/>
    <w:rsid w:val="00543DDE"/>
    <w:rsid w:val="0055128C"/>
    <w:rsid w:val="00552C57"/>
    <w:rsid w:val="00557058"/>
    <w:rsid w:val="00557540"/>
    <w:rsid w:val="00564533"/>
    <w:rsid w:val="0056619F"/>
    <w:rsid w:val="005663E1"/>
    <w:rsid w:val="00570642"/>
    <w:rsid w:val="00577A83"/>
    <w:rsid w:val="00583276"/>
    <w:rsid w:val="00597DB1"/>
    <w:rsid w:val="005A23D8"/>
    <w:rsid w:val="005A35C7"/>
    <w:rsid w:val="005B495A"/>
    <w:rsid w:val="005E0F03"/>
    <w:rsid w:val="005E1196"/>
    <w:rsid w:val="005F52F4"/>
    <w:rsid w:val="00600365"/>
    <w:rsid w:val="006027DA"/>
    <w:rsid w:val="006112F3"/>
    <w:rsid w:val="00613A78"/>
    <w:rsid w:val="00632961"/>
    <w:rsid w:val="00635443"/>
    <w:rsid w:val="00646599"/>
    <w:rsid w:val="0065008F"/>
    <w:rsid w:val="00655EA0"/>
    <w:rsid w:val="0066133C"/>
    <w:rsid w:val="00663769"/>
    <w:rsid w:val="00665012"/>
    <w:rsid w:val="00666596"/>
    <w:rsid w:val="00670B86"/>
    <w:rsid w:val="00672F7C"/>
    <w:rsid w:val="006848D3"/>
    <w:rsid w:val="00686269"/>
    <w:rsid w:val="00686330"/>
    <w:rsid w:val="00691A1F"/>
    <w:rsid w:val="00691CEA"/>
    <w:rsid w:val="006A023C"/>
    <w:rsid w:val="006A70B6"/>
    <w:rsid w:val="006B4C01"/>
    <w:rsid w:val="006B6A91"/>
    <w:rsid w:val="006B7327"/>
    <w:rsid w:val="006B7CD2"/>
    <w:rsid w:val="006C19D9"/>
    <w:rsid w:val="006C45DE"/>
    <w:rsid w:val="006C4AF9"/>
    <w:rsid w:val="006D5E86"/>
    <w:rsid w:val="006E0270"/>
    <w:rsid w:val="006E4AC2"/>
    <w:rsid w:val="006F08D5"/>
    <w:rsid w:val="006F4C5D"/>
    <w:rsid w:val="006F656D"/>
    <w:rsid w:val="0070049E"/>
    <w:rsid w:val="007057F4"/>
    <w:rsid w:val="007060D6"/>
    <w:rsid w:val="00707786"/>
    <w:rsid w:val="00707C2D"/>
    <w:rsid w:val="00713911"/>
    <w:rsid w:val="0071659C"/>
    <w:rsid w:val="00716F8B"/>
    <w:rsid w:val="00730BC7"/>
    <w:rsid w:val="00731432"/>
    <w:rsid w:val="00751B0D"/>
    <w:rsid w:val="007530FF"/>
    <w:rsid w:val="00760475"/>
    <w:rsid w:val="0076056D"/>
    <w:rsid w:val="00763174"/>
    <w:rsid w:val="007652B0"/>
    <w:rsid w:val="007652B6"/>
    <w:rsid w:val="0076718E"/>
    <w:rsid w:val="0076764B"/>
    <w:rsid w:val="00767C18"/>
    <w:rsid w:val="00770819"/>
    <w:rsid w:val="00775187"/>
    <w:rsid w:val="00794B1B"/>
    <w:rsid w:val="007959E4"/>
    <w:rsid w:val="007B18F7"/>
    <w:rsid w:val="007B1C04"/>
    <w:rsid w:val="007B37E3"/>
    <w:rsid w:val="007B5789"/>
    <w:rsid w:val="007C031A"/>
    <w:rsid w:val="007C053E"/>
    <w:rsid w:val="007C4E24"/>
    <w:rsid w:val="007D0EE1"/>
    <w:rsid w:val="007D4B95"/>
    <w:rsid w:val="007E0FB1"/>
    <w:rsid w:val="007F3E58"/>
    <w:rsid w:val="007F6163"/>
    <w:rsid w:val="00801706"/>
    <w:rsid w:val="00803A44"/>
    <w:rsid w:val="008042EC"/>
    <w:rsid w:val="00805C95"/>
    <w:rsid w:val="00806411"/>
    <w:rsid w:val="00811713"/>
    <w:rsid w:val="00814005"/>
    <w:rsid w:val="008170BC"/>
    <w:rsid w:val="00826E4E"/>
    <w:rsid w:val="008331A0"/>
    <w:rsid w:val="00833C2A"/>
    <w:rsid w:val="00837C60"/>
    <w:rsid w:val="0084015C"/>
    <w:rsid w:val="00840E74"/>
    <w:rsid w:val="008461B1"/>
    <w:rsid w:val="008643F6"/>
    <w:rsid w:val="0086474A"/>
    <w:rsid w:val="0086773A"/>
    <w:rsid w:val="00867A46"/>
    <w:rsid w:val="008733C5"/>
    <w:rsid w:val="00877914"/>
    <w:rsid w:val="008826CC"/>
    <w:rsid w:val="00886051"/>
    <w:rsid w:val="00890929"/>
    <w:rsid w:val="00892B5B"/>
    <w:rsid w:val="008962DD"/>
    <w:rsid w:val="00897693"/>
    <w:rsid w:val="008A1D8C"/>
    <w:rsid w:val="008A76A8"/>
    <w:rsid w:val="008C28EA"/>
    <w:rsid w:val="008C66FA"/>
    <w:rsid w:val="008D379B"/>
    <w:rsid w:val="008D4A10"/>
    <w:rsid w:val="008D4F7C"/>
    <w:rsid w:val="008F4649"/>
    <w:rsid w:val="008F6CF0"/>
    <w:rsid w:val="009002CF"/>
    <w:rsid w:val="009011FD"/>
    <w:rsid w:val="00906304"/>
    <w:rsid w:val="009108A7"/>
    <w:rsid w:val="00916EB9"/>
    <w:rsid w:val="00926BB3"/>
    <w:rsid w:val="00934648"/>
    <w:rsid w:val="009510C3"/>
    <w:rsid w:val="009510DB"/>
    <w:rsid w:val="00953C72"/>
    <w:rsid w:val="00953E39"/>
    <w:rsid w:val="0096091A"/>
    <w:rsid w:val="00961F0E"/>
    <w:rsid w:val="00964037"/>
    <w:rsid w:val="00967581"/>
    <w:rsid w:val="009745D6"/>
    <w:rsid w:val="00975EE9"/>
    <w:rsid w:val="009763A9"/>
    <w:rsid w:val="00977A83"/>
    <w:rsid w:val="00982C7D"/>
    <w:rsid w:val="00986281"/>
    <w:rsid w:val="00996405"/>
    <w:rsid w:val="009A038F"/>
    <w:rsid w:val="009B6024"/>
    <w:rsid w:val="009C1A57"/>
    <w:rsid w:val="009D0113"/>
    <w:rsid w:val="009D3E9B"/>
    <w:rsid w:val="009D7551"/>
    <w:rsid w:val="009E0652"/>
    <w:rsid w:val="009E4802"/>
    <w:rsid w:val="009E6B06"/>
    <w:rsid w:val="009F18A5"/>
    <w:rsid w:val="009F3684"/>
    <w:rsid w:val="00A07218"/>
    <w:rsid w:val="00A136E6"/>
    <w:rsid w:val="00A21968"/>
    <w:rsid w:val="00A23E11"/>
    <w:rsid w:val="00A24E75"/>
    <w:rsid w:val="00A25681"/>
    <w:rsid w:val="00A26533"/>
    <w:rsid w:val="00A32455"/>
    <w:rsid w:val="00A33890"/>
    <w:rsid w:val="00A35D54"/>
    <w:rsid w:val="00A41872"/>
    <w:rsid w:val="00A53FFB"/>
    <w:rsid w:val="00A57594"/>
    <w:rsid w:val="00A57C07"/>
    <w:rsid w:val="00A61DF7"/>
    <w:rsid w:val="00A7458A"/>
    <w:rsid w:val="00A7708A"/>
    <w:rsid w:val="00A87EB0"/>
    <w:rsid w:val="00A915DB"/>
    <w:rsid w:val="00A947CE"/>
    <w:rsid w:val="00A9506D"/>
    <w:rsid w:val="00A9596D"/>
    <w:rsid w:val="00A95FE2"/>
    <w:rsid w:val="00AA0283"/>
    <w:rsid w:val="00AC27F9"/>
    <w:rsid w:val="00AC36A9"/>
    <w:rsid w:val="00AC6468"/>
    <w:rsid w:val="00AD18A1"/>
    <w:rsid w:val="00AE6AF4"/>
    <w:rsid w:val="00AF0F4A"/>
    <w:rsid w:val="00AF50DD"/>
    <w:rsid w:val="00AF5F9C"/>
    <w:rsid w:val="00AF6587"/>
    <w:rsid w:val="00B05A90"/>
    <w:rsid w:val="00B077EA"/>
    <w:rsid w:val="00B121B4"/>
    <w:rsid w:val="00B127CA"/>
    <w:rsid w:val="00B13A5B"/>
    <w:rsid w:val="00B25194"/>
    <w:rsid w:val="00B34C30"/>
    <w:rsid w:val="00B41B20"/>
    <w:rsid w:val="00B52845"/>
    <w:rsid w:val="00B53789"/>
    <w:rsid w:val="00B66168"/>
    <w:rsid w:val="00B7094F"/>
    <w:rsid w:val="00B748DD"/>
    <w:rsid w:val="00B8147C"/>
    <w:rsid w:val="00B8501A"/>
    <w:rsid w:val="00B85D65"/>
    <w:rsid w:val="00B9651E"/>
    <w:rsid w:val="00BA361C"/>
    <w:rsid w:val="00BA64FE"/>
    <w:rsid w:val="00BB0B39"/>
    <w:rsid w:val="00BC6CD2"/>
    <w:rsid w:val="00BC7EC8"/>
    <w:rsid w:val="00BD2D9B"/>
    <w:rsid w:val="00BF1199"/>
    <w:rsid w:val="00BF56A0"/>
    <w:rsid w:val="00C1232C"/>
    <w:rsid w:val="00C16A81"/>
    <w:rsid w:val="00C20565"/>
    <w:rsid w:val="00C23A54"/>
    <w:rsid w:val="00C30D9B"/>
    <w:rsid w:val="00C454EF"/>
    <w:rsid w:val="00C476AC"/>
    <w:rsid w:val="00C514E1"/>
    <w:rsid w:val="00C573B4"/>
    <w:rsid w:val="00C643BD"/>
    <w:rsid w:val="00C64440"/>
    <w:rsid w:val="00C77AA7"/>
    <w:rsid w:val="00C80D83"/>
    <w:rsid w:val="00C94284"/>
    <w:rsid w:val="00C962B7"/>
    <w:rsid w:val="00CA1F3B"/>
    <w:rsid w:val="00CA2FB2"/>
    <w:rsid w:val="00CA3B26"/>
    <w:rsid w:val="00CA6F9B"/>
    <w:rsid w:val="00CA7DE8"/>
    <w:rsid w:val="00CB0428"/>
    <w:rsid w:val="00CB297F"/>
    <w:rsid w:val="00CB2D38"/>
    <w:rsid w:val="00CB45E1"/>
    <w:rsid w:val="00CB49E0"/>
    <w:rsid w:val="00CB4BD8"/>
    <w:rsid w:val="00CB4D22"/>
    <w:rsid w:val="00CC087F"/>
    <w:rsid w:val="00CC1252"/>
    <w:rsid w:val="00CC14CF"/>
    <w:rsid w:val="00CC14EA"/>
    <w:rsid w:val="00CD2D15"/>
    <w:rsid w:val="00CD6268"/>
    <w:rsid w:val="00CE027A"/>
    <w:rsid w:val="00CE02CA"/>
    <w:rsid w:val="00CE217E"/>
    <w:rsid w:val="00CE5F1B"/>
    <w:rsid w:val="00CE679B"/>
    <w:rsid w:val="00CF2C3F"/>
    <w:rsid w:val="00CF2E47"/>
    <w:rsid w:val="00CF33BF"/>
    <w:rsid w:val="00D02673"/>
    <w:rsid w:val="00D05619"/>
    <w:rsid w:val="00D14D4E"/>
    <w:rsid w:val="00D15802"/>
    <w:rsid w:val="00D20811"/>
    <w:rsid w:val="00D21242"/>
    <w:rsid w:val="00D22827"/>
    <w:rsid w:val="00D22E24"/>
    <w:rsid w:val="00D3550C"/>
    <w:rsid w:val="00D35F6E"/>
    <w:rsid w:val="00D36015"/>
    <w:rsid w:val="00D4702E"/>
    <w:rsid w:val="00D66B42"/>
    <w:rsid w:val="00D81802"/>
    <w:rsid w:val="00D9648A"/>
    <w:rsid w:val="00D967FD"/>
    <w:rsid w:val="00DA7533"/>
    <w:rsid w:val="00DB5FA8"/>
    <w:rsid w:val="00DD26AD"/>
    <w:rsid w:val="00DD2B62"/>
    <w:rsid w:val="00DD5329"/>
    <w:rsid w:val="00DD61CA"/>
    <w:rsid w:val="00DD6963"/>
    <w:rsid w:val="00DD7CA1"/>
    <w:rsid w:val="00DE2A85"/>
    <w:rsid w:val="00DE33C3"/>
    <w:rsid w:val="00DE4D0A"/>
    <w:rsid w:val="00DE7397"/>
    <w:rsid w:val="00DF1FBD"/>
    <w:rsid w:val="00DF3CB6"/>
    <w:rsid w:val="00DF4221"/>
    <w:rsid w:val="00DF7435"/>
    <w:rsid w:val="00E01927"/>
    <w:rsid w:val="00E023BF"/>
    <w:rsid w:val="00E023C3"/>
    <w:rsid w:val="00E0300B"/>
    <w:rsid w:val="00E045A3"/>
    <w:rsid w:val="00E063A0"/>
    <w:rsid w:val="00E10519"/>
    <w:rsid w:val="00E25E69"/>
    <w:rsid w:val="00E30A05"/>
    <w:rsid w:val="00E31F81"/>
    <w:rsid w:val="00E3591E"/>
    <w:rsid w:val="00E44947"/>
    <w:rsid w:val="00E45486"/>
    <w:rsid w:val="00E538E6"/>
    <w:rsid w:val="00E53B97"/>
    <w:rsid w:val="00E63669"/>
    <w:rsid w:val="00E7125D"/>
    <w:rsid w:val="00E823EC"/>
    <w:rsid w:val="00E87D8E"/>
    <w:rsid w:val="00E90095"/>
    <w:rsid w:val="00E91F4D"/>
    <w:rsid w:val="00EA586D"/>
    <w:rsid w:val="00EC7000"/>
    <w:rsid w:val="00ED1077"/>
    <w:rsid w:val="00EE065C"/>
    <w:rsid w:val="00EE6A82"/>
    <w:rsid w:val="00EE72C6"/>
    <w:rsid w:val="00EE7D29"/>
    <w:rsid w:val="00EF6241"/>
    <w:rsid w:val="00F02BF0"/>
    <w:rsid w:val="00F063C6"/>
    <w:rsid w:val="00F27B09"/>
    <w:rsid w:val="00F37AA3"/>
    <w:rsid w:val="00F41ACB"/>
    <w:rsid w:val="00F555AE"/>
    <w:rsid w:val="00F57EF5"/>
    <w:rsid w:val="00F65767"/>
    <w:rsid w:val="00F66A4D"/>
    <w:rsid w:val="00F66B9F"/>
    <w:rsid w:val="00F74C4B"/>
    <w:rsid w:val="00F861CF"/>
    <w:rsid w:val="00F92F08"/>
    <w:rsid w:val="00F97C4E"/>
    <w:rsid w:val="00FB32F5"/>
    <w:rsid w:val="00FB4928"/>
    <w:rsid w:val="00FC4EF2"/>
    <w:rsid w:val="00FD597C"/>
    <w:rsid w:val="00FD7933"/>
    <w:rsid w:val="00FF5284"/>
    <w:rsid w:val="00FF5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0BB987EE"/>
  <w15:chartTrackingRefBased/>
  <w15:docId w15:val="{AB17402C-92D9-4710-9DB6-F5056232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qFormat="1"/>
    <w:lsdException w:name="Strong" w:uiPriority="22"/>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locked="0" w:uiPriority="39"/>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lsdException w:name="Intense Quote" w:locked="0"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rsid w:val="0013468E"/>
    <w:pPr>
      <w:spacing w:after="120" w:line="200" w:lineRule="exact"/>
      <w:contextualSpacing/>
    </w:pPr>
    <w:rPr>
      <w:noProof/>
      <w:color w:val="555555"/>
      <w:sz w:val="16"/>
    </w:rPr>
  </w:style>
  <w:style w:type="paragraph" w:styleId="berschrift1">
    <w:name w:val="heading 1"/>
    <w:basedOn w:val="berschrift"/>
    <w:next w:val="Frage"/>
    <w:link w:val="berschrift1Zchn"/>
    <w:uiPriority w:val="9"/>
    <w:qFormat/>
    <w:locked/>
    <w:rsid w:val="0013468E"/>
    <w:pPr>
      <w:numPr>
        <w:numId w:val="28"/>
      </w:numPr>
      <w:spacing w:line="240" w:lineRule="auto"/>
      <w:outlineLvl w:val="0"/>
    </w:pPr>
    <w:rPr>
      <w:sz w:val="24"/>
    </w:rPr>
  </w:style>
  <w:style w:type="paragraph" w:styleId="berschrift2">
    <w:name w:val="heading 2"/>
    <w:basedOn w:val="Standard"/>
    <w:next w:val="Standard"/>
    <w:link w:val="berschrift2Zchn"/>
    <w:uiPriority w:val="9"/>
    <w:unhideWhenUsed/>
    <w:locked/>
    <w:rsid w:val="0013468E"/>
    <w:pPr>
      <w:keepNext/>
      <w:keepLines/>
      <w:spacing w:before="40"/>
      <w:outlineLvl w:val="1"/>
    </w:pPr>
    <w:rPr>
      <w:rFonts w:asciiTheme="majorHAnsi" w:eastAsiaTheme="majorEastAsia" w:hAnsiTheme="majorHAnsi" w:cstheme="majorBidi"/>
      <w:color w:val="3F3F3F" w:themeColor="accent1" w:themeShade="BF"/>
      <w:sz w:val="26"/>
      <w:szCs w:val="26"/>
    </w:rPr>
  </w:style>
  <w:style w:type="paragraph" w:styleId="berschrift3">
    <w:name w:val="heading 3"/>
    <w:basedOn w:val="Standard"/>
    <w:next w:val="Standard"/>
    <w:link w:val="berschrift3Zchn"/>
    <w:uiPriority w:val="9"/>
    <w:semiHidden/>
    <w:unhideWhenUsed/>
    <w:qFormat/>
    <w:locked/>
    <w:rsid w:val="0013468E"/>
    <w:pPr>
      <w:keepNext/>
      <w:keepLines/>
      <w:spacing w:before="40"/>
      <w:outlineLvl w:val="2"/>
    </w:pPr>
    <w:rPr>
      <w:rFonts w:asciiTheme="majorHAnsi" w:eastAsiaTheme="majorEastAsia" w:hAnsiTheme="majorHAnsi" w:cstheme="majorBidi"/>
      <w:color w:val="2A2A2A" w:themeColor="accent1" w:themeShade="7F"/>
      <w:sz w:val="24"/>
      <w:szCs w:val="24"/>
    </w:rPr>
  </w:style>
  <w:style w:type="paragraph" w:styleId="berschrift4">
    <w:name w:val="heading 4"/>
    <w:basedOn w:val="Standard"/>
    <w:next w:val="Standard"/>
    <w:link w:val="berschrift4Zchn"/>
    <w:uiPriority w:val="9"/>
    <w:semiHidden/>
    <w:unhideWhenUsed/>
    <w:qFormat/>
    <w:locked/>
    <w:rsid w:val="0013468E"/>
    <w:pPr>
      <w:keepNext/>
      <w:keepLines/>
      <w:spacing w:before="40"/>
      <w:outlineLvl w:val="3"/>
    </w:pPr>
    <w:rPr>
      <w:rFonts w:asciiTheme="majorHAnsi" w:eastAsiaTheme="majorEastAsia" w:hAnsiTheme="majorHAnsi" w:cstheme="majorBidi"/>
      <w:i/>
      <w:iCs/>
      <w:color w:val="3F3F3F" w:themeColor="accent1" w:themeShade="BF"/>
    </w:rPr>
  </w:style>
  <w:style w:type="paragraph" w:styleId="berschrift5">
    <w:name w:val="heading 5"/>
    <w:basedOn w:val="Standard"/>
    <w:next w:val="Standard"/>
    <w:link w:val="berschrift5Zchn"/>
    <w:uiPriority w:val="9"/>
    <w:semiHidden/>
    <w:unhideWhenUsed/>
    <w:qFormat/>
    <w:locked/>
    <w:rsid w:val="0013468E"/>
    <w:pPr>
      <w:keepNext/>
      <w:keepLines/>
      <w:spacing w:before="40"/>
      <w:outlineLvl w:val="4"/>
    </w:pPr>
    <w:rPr>
      <w:rFonts w:asciiTheme="majorHAnsi" w:eastAsiaTheme="majorEastAsia" w:hAnsiTheme="majorHAnsi" w:cstheme="majorBidi"/>
      <w:color w:val="3F3F3F" w:themeColor="accent1" w:themeShade="BF"/>
    </w:rPr>
  </w:style>
  <w:style w:type="paragraph" w:styleId="berschrift6">
    <w:name w:val="heading 6"/>
    <w:basedOn w:val="Standard"/>
    <w:next w:val="Standard"/>
    <w:link w:val="berschrift6Zchn"/>
    <w:uiPriority w:val="9"/>
    <w:semiHidden/>
    <w:unhideWhenUsed/>
    <w:qFormat/>
    <w:locked/>
    <w:rsid w:val="0013468E"/>
    <w:pPr>
      <w:keepNext/>
      <w:keepLines/>
      <w:spacing w:before="40"/>
      <w:outlineLvl w:val="5"/>
    </w:pPr>
    <w:rPr>
      <w:rFonts w:asciiTheme="majorHAnsi" w:eastAsiaTheme="majorEastAsia" w:hAnsiTheme="majorHAnsi" w:cstheme="majorBidi"/>
      <w:color w:val="2A2A2A" w:themeColor="accent1" w:themeShade="7F"/>
    </w:rPr>
  </w:style>
  <w:style w:type="paragraph" w:styleId="berschrift7">
    <w:name w:val="heading 7"/>
    <w:basedOn w:val="Standard"/>
    <w:next w:val="Standard"/>
    <w:link w:val="berschrift7Zchn"/>
    <w:uiPriority w:val="9"/>
    <w:semiHidden/>
    <w:unhideWhenUsed/>
    <w:qFormat/>
    <w:locked/>
    <w:rsid w:val="0013468E"/>
    <w:pPr>
      <w:keepNext/>
      <w:keepLines/>
      <w:spacing w:before="200" w:line="264" w:lineRule="auto"/>
      <w:outlineLvl w:val="6"/>
    </w:pPr>
    <w:rPr>
      <w:rFonts w:asciiTheme="majorHAnsi" w:eastAsiaTheme="majorEastAsia" w:hAnsiTheme="majorHAnsi" w:cstheme="majorBidi"/>
      <w:i/>
      <w:iCs/>
      <w:noProof w:val="0"/>
      <w:color w:val="000000" w:themeColor="text1"/>
      <w:sz w:val="22"/>
      <w:lang w:eastAsia="de-DE"/>
    </w:rPr>
  </w:style>
  <w:style w:type="paragraph" w:styleId="berschrift8">
    <w:name w:val="heading 8"/>
    <w:basedOn w:val="Standard"/>
    <w:next w:val="Standard"/>
    <w:link w:val="berschrift8Zchn"/>
    <w:uiPriority w:val="9"/>
    <w:semiHidden/>
    <w:unhideWhenUsed/>
    <w:qFormat/>
    <w:locked/>
    <w:rsid w:val="001346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locked/>
    <w:rsid w:val="001346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rsid w:val="0013468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3468E"/>
  </w:style>
  <w:style w:type="paragraph" w:customStyle="1" w:styleId="Gru">
    <w:name w:val="Gruß"/>
    <w:basedOn w:val="Standard"/>
    <w:next w:val="Standard"/>
    <w:locked/>
    <w:rsid w:val="0013468E"/>
    <w:pPr>
      <w:keepNext/>
      <w:spacing w:before="480" w:after="480"/>
    </w:pPr>
  </w:style>
  <w:style w:type="paragraph" w:customStyle="1" w:styleId="Begrung">
    <w:name w:val="Begrüßung"/>
    <w:basedOn w:val="Standard"/>
    <w:next w:val="Standard"/>
    <w:link w:val="BegrungZchn"/>
    <w:locked/>
    <w:rsid w:val="0013468E"/>
    <w:pPr>
      <w:spacing w:before="400" w:after="260"/>
    </w:pPr>
    <w:rPr>
      <w:color w:val="000000" w:themeColor="text1"/>
      <w:spacing w:val="-10"/>
      <w:sz w:val="24"/>
    </w:rPr>
  </w:style>
  <w:style w:type="character" w:customStyle="1" w:styleId="BegrungZchn">
    <w:name w:val="Begrüßung Zchn"/>
    <w:basedOn w:val="Absatz-Standardschriftart"/>
    <w:link w:val="Begrung"/>
    <w:rsid w:val="0013468E"/>
    <w:rPr>
      <w:noProof/>
      <w:color w:val="000000" w:themeColor="text1"/>
      <w:spacing w:val="-10"/>
      <w:sz w:val="24"/>
    </w:rPr>
  </w:style>
  <w:style w:type="character" w:customStyle="1" w:styleId="Link">
    <w:name w:val="Link"/>
    <w:basedOn w:val="Absatz-Standardschriftart"/>
    <w:uiPriority w:val="1"/>
    <w:locked/>
    <w:rsid w:val="0013468E"/>
    <w:rPr>
      <w:rFonts w:asciiTheme="minorHAnsi" w:hAnsiTheme="minorHAnsi"/>
      <w:color w:val="AAAAAA" w:themeColor="accent3"/>
      <w:sz w:val="12"/>
    </w:rPr>
  </w:style>
  <w:style w:type="character" w:customStyle="1" w:styleId="berschrift2Zchn">
    <w:name w:val="Überschrift 2 Zchn"/>
    <w:basedOn w:val="Absatz-Standardschriftart"/>
    <w:link w:val="berschrift2"/>
    <w:uiPriority w:val="9"/>
    <w:rsid w:val="0013468E"/>
    <w:rPr>
      <w:rFonts w:asciiTheme="majorHAnsi" w:eastAsiaTheme="majorEastAsia" w:hAnsiTheme="majorHAnsi" w:cstheme="majorBidi"/>
      <w:noProof/>
      <w:color w:val="3F3F3F" w:themeColor="accent1" w:themeShade="BF"/>
      <w:sz w:val="26"/>
      <w:szCs w:val="26"/>
    </w:rPr>
  </w:style>
  <w:style w:type="character" w:customStyle="1" w:styleId="berschrift7Zchn">
    <w:name w:val="Überschrift 7 Zchn"/>
    <w:basedOn w:val="Absatz-Standardschriftart"/>
    <w:link w:val="berschrift7"/>
    <w:uiPriority w:val="9"/>
    <w:semiHidden/>
    <w:rsid w:val="0013468E"/>
    <w:rPr>
      <w:rFonts w:asciiTheme="majorHAnsi" w:eastAsiaTheme="majorEastAsia" w:hAnsiTheme="majorHAnsi" w:cstheme="majorBidi"/>
      <w:i/>
      <w:iCs/>
      <w:color w:val="000000" w:themeColor="text1"/>
      <w:lang w:eastAsia="de-DE"/>
    </w:rPr>
  </w:style>
  <w:style w:type="paragraph" w:styleId="Kopfzeile">
    <w:name w:val="header"/>
    <w:basedOn w:val="Standard"/>
    <w:link w:val="KopfzeileZchn"/>
    <w:uiPriority w:val="99"/>
    <w:unhideWhenUsed/>
    <w:locked/>
    <w:rsid w:val="0013468E"/>
    <w:pPr>
      <w:tabs>
        <w:tab w:val="center" w:pos="4536"/>
        <w:tab w:val="right" w:pos="9072"/>
      </w:tabs>
    </w:pPr>
  </w:style>
  <w:style w:type="character" w:customStyle="1" w:styleId="KopfzeileZchn">
    <w:name w:val="Kopfzeile Zchn"/>
    <w:basedOn w:val="Absatz-Standardschriftart"/>
    <w:link w:val="Kopfzeile"/>
    <w:uiPriority w:val="99"/>
    <w:rsid w:val="0013468E"/>
    <w:rPr>
      <w:noProof/>
      <w:color w:val="555555"/>
      <w:sz w:val="16"/>
    </w:rPr>
  </w:style>
  <w:style w:type="paragraph" w:styleId="Fuzeile">
    <w:name w:val="footer"/>
    <w:basedOn w:val="Standard"/>
    <w:link w:val="FuzeileZchn"/>
    <w:uiPriority w:val="99"/>
    <w:unhideWhenUsed/>
    <w:locked/>
    <w:rsid w:val="0013468E"/>
    <w:pPr>
      <w:tabs>
        <w:tab w:val="right" w:pos="9923"/>
      </w:tabs>
      <w:spacing w:after="0" w:line="240" w:lineRule="auto"/>
      <w:jc w:val="center"/>
    </w:pPr>
    <w:rPr>
      <w:rFonts w:ascii="Arial" w:hAnsi="Arial"/>
      <w:color w:val="FFFFFF" w:themeColor="background1"/>
      <w:sz w:val="14"/>
    </w:rPr>
  </w:style>
  <w:style w:type="character" w:customStyle="1" w:styleId="FuzeileZchn">
    <w:name w:val="Fußzeile Zchn"/>
    <w:basedOn w:val="Absatz-Standardschriftart"/>
    <w:link w:val="Fuzeile"/>
    <w:uiPriority w:val="99"/>
    <w:rsid w:val="0013468E"/>
    <w:rPr>
      <w:rFonts w:ascii="Arial" w:hAnsi="Arial"/>
      <w:noProof/>
      <w:color w:val="FFFFFF" w:themeColor="background1"/>
      <w:sz w:val="14"/>
    </w:rPr>
  </w:style>
  <w:style w:type="paragraph" w:styleId="Beschriftung">
    <w:name w:val="caption"/>
    <w:basedOn w:val="Standard"/>
    <w:next w:val="Standard"/>
    <w:uiPriority w:val="35"/>
    <w:semiHidden/>
    <w:unhideWhenUsed/>
    <w:qFormat/>
    <w:locked/>
    <w:rsid w:val="0013468E"/>
    <w:rPr>
      <w:rFonts w:eastAsiaTheme="minorEastAsia"/>
      <w:b/>
      <w:bCs/>
      <w:smallCaps/>
      <w:noProof w:val="0"/>
      <w:color w:val="0076BD" w:themeColor="text2"/>
      <w:spacing w:val="6"/>
      <w:szCs w:val="18"/>
      <w:lang w:eastAsia="de-DE"/>
    </w:rPr>
  </w:style>
  <w:style w:type="character" w:styleId="Hyperlink">
    <w:name w:val="Hyperlink"/>
    <w:basedOn w:val="Absatz-Standardschriftart"/>
    <w:uiPriority w:val="99"/>
    <w:unhideWhenUsed/>
    <w:locked/>
    <w:rsid w:val="0013468E"/>
    <w:rPr>
      <w:color w:val="000000" w:themeColor="hyperlink"/>
      <w:u w:val="single"/>
    </w:rPr>
  </w:style>
  <w:style w:type="character" w:styleId="BesuchterLink">
    <w:name w:val="FollowedHyperlink"/>
    <w:basedOn w:val="Absatz-Standardschriftart"/>
    <w:uiPriority w:val="99"/>
    <w:semiHidden/>
    <w:unhideWhenUsed/>
    <w:qFormat/>
    <w:locked/>
    <w:rsid w:val="0013468E"/>
    <w:rPr>
      <w:color w:val="000000" w:themeColor="followedHyperlink"/>
      <w:u w:val="single"/>
    </w:rPr>
  </w:style>
  <w:style w:type="table" w:styleId="Tabellenraster">
    <w:name w:val="Table Grid"/>
    <w:basedOn w:val="NormaleTabelle"/>
    <w:uiPriority w:val="39"/>
    <w:locked/>
    <w:rsid w:val="00134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locked/>
    <w:rsid w:val="0013468E"/>
    <w:pPr>
      <w:spacing w:after="0"/>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locked/>
    <w:rsid w:val="0013468E"/>
  </w:style>
  <w:style w:type="paragraph" w:styleId="Anrede">
    <w:name w:val="Salutation"/>
    <w:basedOn w:val="Standard"/>
    <w:next w:val="Standard"/>
    <w:link w:val="AnredeZchn"/>
    <w:uiPriority w:val="99"/>
    <w:semiHidden/>
    <w:unhideWhenUsed/>
    <w:locked/>
    <w:rsid w:val="0013468E"/>
  </w:style>
  <w:style w:type="character" w:customStyle="1" w:styleId="AnredeZchn">
    <w:name w:val="Anrede Zchn"/>
    <w:basedOn w:val="Absatz-Standardschriftart"/>
    <w:link w:val="Anrede"/>
    <w:uiPriority w:val="99"/>
    <w:semiHidden/>
    <w:rsid w:val="0013468E"/>
    <w:rPr>
      <w:noProof/>
      <w:color w:val="555555"/>
      <w:sz w:val="16"/>
    </w:rPr>
  </w:style>
  <w:style w:type="paragraph" w:styleId="Aufzhlungszeichen">
    <w:name w:val="List Bullet"/>
    <w:basedOn w:val="Standard"/>
    <w:uiPriority w:val="99"/>
    <w:semiHidden/>
    <w:unhideWhenUsed/>
    <w:locked/>
    <w:rsid w:val="0013468E"/>
    <w:pPr>
      <w:numPr>
        <w:numId w:val="1"/>
      </w:numPr>
    </w:pPr>
  </w:style>
  <w:style w:type="paragraph" w:styleId="Aufzhlungszeichen2">
    <w:name w:val="List Bullet 2"/>
    <w:basedOn w:val="Standard"/>
    <w:uiPriority w:val="99"/>
    <w:semiHidden/>
    <w:unhideWhenUsed/>
    <w:locked/>
    <w:rsid w:val="0013468E"/>
    <w:pPr>
      <w:numPr>
        <w:numId w:val="2"/>
      </w:numPr>
    </w:pPr>
  </w:style>
  <w:style w:type="paragraph" w:styleId="Aufzhlungszeichen3">
    <w:name w:val="List Bullet 3"/>
    <w:basedOn w:val="Standard"/>
    <w:uiPriority w:val="99"/>
    <w:unhideWhenUsed/>
    <w:locked/>
    <w:rsid w:val="0013468E"/>
    <w:pPr>
      <w:numPr>
        <w:numId w:val="3"/>
      </w:numPr>
    </w:pPr>
  </w:style>
  <w:style w:type="paragraph" w:styleId="Aufzhlungszeichen4">
    <w:name w:val="List Bullet 4"/>
    <w:basedOn w:val="Standard"/>
    <w:uiPriority w:val="99"/>
    <w:semiHidden/>
    <w:unhideWhenUsed/>
    <w:locked/>
    <w:rsid w:val="0013468E"/>
    <w:pPr>
      <w:numPr>
        <w:numId w:val="4"/>
      </w:numPr>
    </w:pPr>
  </w:style>
  <w:style w:type="paragraph" w:styleId="Aufzhlungszeichen5">
    <w:name w:val="List Bullet 5"/>
    <w:basedOn w:val="Standard"/>
    <w:uiPriority w:val="99"/>
    <w:semiHidden/>
    <w:unhideWhenUsed/>
    <w:locked/>
    <w:rsid w:val="0013468E"/>
    <w:pPr>
      <w:numPr>
        <w:numId w:val="5"/>
      </w:numPr>
    </w:pPr>
  </w:style>
  <w:style w:type="paragraph" w:styleId="Blocktext">
    <w:name w:val="Block Text"/>
    <w:basedOn w:val="Standard"/>
    <w:uiPriority w:val="99"/>
    <w:semiHidden/>
    <w:unhideWhenUsed/>
    <w:locked/>
    <w:rsid w:val="0013468E"/>
    <w:pPr>
      <w:pBdr>
        <w:top w:val="single" w:sz="2" w:space="10" w:color="555555" w:themeColor="accent1"/>
        <w:left w:val="single" w:sz="2" w:space="10" w:color="555555" w:themeColor="accent1"/>
        <w:bottom w:val="single" w:sz="2" w:space="10" w:color="555555" w:themeColor="accent1"/>
        <w:right w:val="single" w:sz="2" w:space="10" w:color="555555" w:themeColor="accent1"/>
      </w:pBdr>
      <w:ind w:left="1152" w:right="1152"/>
    </w:pPr>
    <w:rPr>
      <w:rFonts w:eastAsiaTheme="minorEastAsia"/>
      <w:i/>
      <w:iCs/>
      <w:color w:val="555555" w:themeColor="accent1"/>
    </w:rPr>
  </w:style>
  <w:style w:type="paragraph" w:styleId="Datum">
    <w:name w:val="Date"/>
    <w:basedOn w:val="Standard"/>
    <w:next w:val="Standard"/>
    <w:link w:val="DatumZchn"/>
    <w:uiPriority w:val="99"/>
    <w:semiHidden/>
    <w:unhideWhenUsed/>
    <w:locked/>
    <w:rsid w:val="0013468E"/>
  </w:style>
  <w:style w:type="character" w:customStyle="1" w:styleId="DatumZchn">
    <w:name w:val="Datum Zchn"/>
    <w:basedOn w:val="Absatz-Standardschriftart"/>
    <w:link w:val="Datum"/>
    <w:uiPriority w:val="99"/>
    <w:semiHidden/>
    <w:rsid w:val="0013468E"/>
    <w:rPr>
      <w:noProof/>
      <w:color w:val="555555"/>
      <w:sz w:val="16"/>
    </w:rPr>
  </w:style>
  <w:style w:type="paragraph" w:styleId="Dokumentstruktur">
    <w:name w:val="Document Map"/>
    <w:basedOn w:val="Standard"/>
    <w:link w:val="DokumentstrukturZchn"/>
    <w:uiPriority w:val="99"/>
    <w:semiHidden/>
    <w:unhideWhenUsed/>
    <w:locked/>
    <w:rsid w:val="0013468E"/>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3468E"/>
    <w:rPr>
      <w:rFonts w:ascii="Segoe UI" w:hAnsi="Segoe UI" w:cs="Segoe UI"/>
      <w:noProof/>
      <w:color w:val="555555"/>
      <w:sz w:val="16"/>
      <w:szCs w:val="16"/>
    </w:rPr>
  </w:style>
  <w:style w:type="paragraph" w:styleId="E-Mail-Signatur">
    <w:name w:val="E-mail Signature"/>
    <w:basedOn w:val="Standard"/>
    <w:link w:val="E-Mail-SignaturZchn"/>
    <w:uiPriority w:val="99"/>
    <w:semiHidden/>
    <w:unhideWhenUsed/>
    <w:locked/>
    <w:rsid w:val="0013468E"/>
  </w:style>
  <w:style w:type="character" w:customStyle="1" w:styleId="E-Mail-SignaturZchn">
    <w:name w:val="E-Mail-Signatur Zchn"/>
    <w:basedOn w:val="Absatz-Standardschriftart"/>
    <w:link w:val="E-Mail-Signatur"/>
    <w:uiPriority w:val="99"/>
    <w:semiHidden/>
    <w:rsid w:val="0013468E"/>
    <w:rPr>
      <w:noProof/>
      <w:color w:val="555555"/>
      <w:sz w:val="16"/>
    </w:rPr>
  </w:style>
  <w:style w:type="paragraph" w:styleId="Endnotentext">
    <w:name w:val="endnote text"/>
    <w:basedOn w:val="Standard"/>
    <w:link w:val="EndnotentextZchn"/>
    <w:uiPriority w:val="99"/>
    <w:semiHidden/>
    <w:unhideWhenUsed/>
    <w:locked/>
    <w:rsid w:val="0013468E"/>
    <w:rPr>
      <w:szCs w:val="20"/>
    </w:rPr>
  </w:style>
  <w:style w:type="character" w:customStyle="1" w:styleId="EndnotentextZchn">
    <w:name w:val="Endnotentext Zchn"/>
    <w:basedOn w:val="Absatz-Standardschriftart"/>
    <w:link w:val="Endnotentext"/>
    <w:uiPriority w:val="99"/>
    <w:semiHidden/>
    <w:rsid w:val="0013468E"/>
    <w:rPr>
      <w:noProof/>
      <w:color w:val="555555"/>
      <w:sz w:val="16"/>
      <w:szCs w:val="20"/>
    </w:rPr>
  </w:style>
  <w:style w:type="paragraph" w:styleId="Fu-Endnotenberschrift">
    <w:name w:val="Note Heading"/>
    <w:basedOn w:val="Standard"/>
    <w:next w:val="Standard"/>
    <w:link w:val="Fu-EndnotenberschriftZchn"/>
    <w:uiPriority w:val="99"/>
    <w:semiHidden/>
    <w:unhideWhenUsed/>
    <w:locked/>
    <w:rsid w:val="0013468E"/>
  </w:style>
  <w:style w:type="character" w:customStyle="1" w:styleId="Fu-EndnotenberschriftZchn">
    <w:name w:val="Fuß/-Endnotenüberschrift Zchn"/>
    <w:basedOn w:val="Absatz-Standardschriftart"/>
    <w:link w:val="Fu-Endnotenberschrift"/>
    <w:uiPriority w:val="99"/>
    <w:semiHidden/>
    <w:rsid w:val="0013468E"/>
    <w:rPr>
      <w:noProof/>
      <w:color w:val="555555"/>
      <w:sz w:val="16"/>
    </w:rPr>
  </w:style>
  <w:style w:type="paragraph" w:styleId="Funotentext">
    <w:name w:val="footnote text"/>
    <w:basedOn w:val="Standard"/>
    <w:link w:val="FunotentextZchn"/>
    <w:uiPriority w:val="99"/>
    <w:semiHidden/>
    <w:unhideWhenUsed/>
    <w:locked/>
    <w:rsid w:val="0013468E"/>
    <w:rPr>
      <w:szCs w:val="20"/>
    </w:rPr>
  </w:style>
  <w:style w:type="character" w:customStyle="1" w:styleId="FunotentextZchn">
    <w:name w:val="Fußnotentext Zchn"/>
    <w:basedOn w:val="Absatz-Standardschriftart"/>
    <w:link w:val="Funotentext"/>
    <w:uiPriority w:val="99"/>
    <w:semiHidden/>
    <w:rsid w:val="0013468E"/>
    <w:rPr>
      <w:noProof/>
      <w:color w:val="555555"/>
      <w:sz w:val="16"/>
      <w:szCs w:val="20"/>
    </w:rPr>
  </w:style>
  <w:style w:type="paragraph" w:styleId="Gruformel">
    <w:name w:val="Closing"/>
    <w:basedOn w:val="Standard"/>
    <w:link w:val="GruformelZchn"/>
    <w:uiPriority w:val="99"/>
    <w:semiHidden/>
    <w:unhideWhenUsed/>
    <w:locked/>
    <w:rsid w:val="0013468E"/>
    <w:pPr>
      <w:ind w:left="4252"/>
    </w:pPr>
  </w:style>
  <w:style w:type="character" w:customStyle="1" w:styleId="GruformelZchn">
    <w:name w:val="Grußformel Zchn"/>
    <w:basedOn w:val="Absatz-Standardschriftart"/>
    <w:link w:val="Gruformel"/>
    <w:uiPriority w:val="99"/>
    <w:semiHidden/>
    <w:rsid w:val="0013468E"/>
    <w:rPr>
      <w:noProof/>
      <w:color w:val="555555"/>
      <w:sz w:val="16"/>
    </w:rPr>
  </w:style>
  <w:style w:type="paragraph" w:styleId="HTMLAdresse">
    <w:name w:val="HTML Address"/>
    <w:basedOn w:val="Standard"/>
    <w:link w:val="HTMLAdresseZchn"/>
    <w:uiPriority w:val="99"/>
    <w:semiHidden/>
    <w:unhideWhenUsed/>
    <w:locked/>
    <w:rsid w:val="0013468E"/>
    <w:rPr>
      <w:i/>
      <w:iCs/>
    </w:rPr>
  </w:style>
  <w:style w:type="character" w:customStyle="1" w:styleId="HTMLAdresseZchn">
    <w:name w:val="HTML Adresse Zchn"/>
    <w:basedOn w:val="Absatz-Standardschriftart"/>
    <w:link w:val="HTMLAdresse"/>
    <w:uiPriority w:val="99"/>
    <w:semiHidden/>
    <w:rsid w:val="0013468E"/>
    <w:rPr>
      <w:i/>
      <w:iCs/>
      <w:noProof/>
      <w:color w:val="555555"/>
      <w:sz w:val="16"/>
    </w:rPr>
  </w:style>
  <w:style w:type="paragraph" w:styleId="HTMLVorformatiert">
    <w:name w:val="HTML Preformatted"/>
    <w:basedOn w:val="Standard"/>
    <w:link w:val="HTMLVorformatiertZchn"/>
    <w:uiPriority w:val="99"/>
    <w:semiHidden/>
    <w:unhideWhenUsed/>
    <w:locked/>
    <w:rsid w:val="0013468E"/>
    <w:rPr>
      <w:rFonts w:ascii="Consolas" w:hAnsi="Consolas"/>
      <w:szCs w:val="20"/>
    </w:rPr>
  </w:style>
  <w:style w:type="character" w:customStyle="1" w:styleId="HTMLVorformatiertZchn">
    <w:name w:val="HTML Vorformatiert Zchn"/>
    <w:basedOn w:val="Absatz-Standardschriftart"/>
    <w:link w:val="HTMLVorformatiert"/>
    <w:uiPriority w:val="99"/>
    <w:semiHidden/>
    <w:rsid w:val="0013468E"/>
    <w:rPr>
      <w:rFonts w:ascii="Consolas" w:hAnsi="Consolas"/>
      <w:noProof/>
      <w:color w:val="555555"/>
      <w:sz w:val="16"/>
      <w:szCs w:val="20"/>
    </w:rPr>
  </w:style>
  <w:style w:type="paragraph" w:styleId="Index1">
    <w:name w:val="index 1"/>
    <w:basedOn w:val="Standard"/>
    <w:next w:val="Standard"/>
    <w:autoRedefine/>
    <w:uiPriority w:val="99"/>
    <w:semiHidden/>
    <w:unhideWhenUsed/>
    <w:locked/>
    <w:rsid w:val="0013468E"/>
    <w:pPr>
      <w:ind w:left="200" w:hanging="200"/>
    </w:pPr>
  </w:style>
  <w:style w:type="paragraph" w:styleId="Index2">
    <w:name w:val="index 2"/>
    <w:basedOn w:val="Standard"/>
    <w:next w:val="Standard"/>
    <w:autoRedefine/>
    <w:uiPriority w:val="99"/>
    <w:semiHidden/>
    <w:unhideWhenUsed/>
    <w:locked/>
    <w:rsid w:val="0013468E"/>
    <w:pPr>
      <w:ind w:left="400" w:hanging="200"/>
    </w:pPr>
  </w:style>
  <w:style w:type="paragraph" w:styleId="Index3">
    <w:name w:val="index 3"/>
    <w:basedOn w:val="Standard"/>
    <w:next w:val="Standard"/>
    <w:autoRedefine/>
    <w:uiPriority w:val="99"/>
    <w:semiHidden/>
    <w:unhideWhenUsed/>
    <w:locked/>
    <w:rsid w:val="0013468E"/>
    <w:pPr>
      <w:ind w:left="600" w:hanging="200"/>
    </w:pPr>
  </w:style>
  <w:style w:type="paragraph" w:styleId="Index4">
    <w:name w:val="index 4"/>
    <w:basedOn w:val="Standard"/>
    <w:next w:val="Standard"/>
    <w:autoRedefine/>
    <w:uiPriority w:val="99"/>
    <w:semiHidden/>
    <w:unhideWhenUsed/>
    <w:locked/>
    <w:rsid w:val="0013468E"/>
    <w:pPr>
      <w:ind w:left="800" w:hanging="200"/>
    </w:pPr>
  </w:style>
  <w:style w:type="paragraph" w:styleId="Index5">
    <w:name w:val="index 5"/>
    <w:basedOn w:val="Standard"/>
    <w:next w:val="Standard"/>
    <w:autoRedefine/>
    <w:uiPriority w:val="99"/>
    <w:semiHidden/>
    <w:unhideWhenUsed/>
    <w:locked/>
    <w:rsid w:val="0013468E"/>
    <w:pPr>
      <w:ind w:left="1000" w:hanging="200"/>
    </w:pPr>
  </w:style>
  <w:style w:type="paragraph" w:styleId="Index6">
    <w:name w:val="index 6"/>
    <w:basedOn w:val="Standard"/>
    <w:next w:val="Standard"/>
    <w:autoRedefine/>
    <w:uiPriority w:val="99"/>
    <w:semiHidden/>
    <w:unhideWhenUsed/>
    <w:locked/>
    <w:rsid w:val="0013468E"/>
    <w:pPr>
      <w:ind w:left="1200" w:hanging="200"/>
    </w:pPr>
  </w:style>
  <w:style w:type="paragraph" w:styleId="Index7">
    <w:name w:val="index 7"/>
    <w:basedOn w:val="Standard"/>
    <w:next w:val="Standard"/>
    <w:autoRedefine/>
    <w:uiPriority w:val="99"/>
    <w:semiHidden/>
    <w:unhideWhenUsed/>
    <w:locked/>
    <w:rsid w:val="0013468E"/>
    <w:pPr>
      <w:ind w:left="1400" w:hanging="200"/>
    </w:pPr>
  </w:style>
  <w:style w:type="paragraph" w:styleId="Index8">
    <w:name w:val="index 8"/>
    <w:basedOn w:val="Standard"/>
    <w:next w:val="Standard"/>
    <w:autoRedefine/>
    <w:uiPriority w:val="99"/>
    <w:semiHidden/>
    <w:unhideWhenUsed/>
    <w:locked/>
    <w:rsid w:val="0013468E"/>
    <w:pPr>
      <w:ind w:left="1600" w:hanging="200"/>
    </w:pPr>
  </w:style>
  <w:style w:type="paragraph" w:styleId="Index9">
    <w:name w:val="index 9"/>
    <w:basedOn w:val="Standard"/>
    <w:next w:val="Standard"/>
    <w:autoRedefine/>
    <w:uiPriority w:val="99"/>
    <w:semiHidden/>
    <w:unhideWhenUsed/>
    <w:locked/>
    <w:rsid w:val="0013468E"/>
    <w:pPr>
      <w:ind w:left="1800" w:hanging="200"/>
    </w:pPr>
  </w:style>
  <w:style w:type="paragraph" w:styleId="Indexberschrift">
    <w:name w:val="index heading"/>
    <w:basedOn w:val="Standard"/>
    <w:next w:val="Index1"/>
    <w:uiPriority w:val="99"/>
    <w:semiHidden/>
    <w:unhideWhenUsed/>
    <w:locked/>
    <w:rsid w:val="0013468E"/>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13468E"/>
    <w:rPr>
      <w:noProof/>
      <w:color w:val="0076BD" w:themeColor="text2"/>
      <w:sz w:val="24"/>
    </w:rPr>
  </w:style>
  <w:style w:type="paragraph" w:styleId="Inhaltsverzeichnisberschrift">
    <w:name w:val="TOC Heading"/>
    <w:basedOn w:val="berschrift1"/>
    <w:next w:val="Standard"/>
    <w:uiPriority w:val="39"/>
    <w:semiHidden/>
    <w:unhideWhenUsed/>
    <w:qFormat/>
    <w:locked/>
    <w:rsid w:val="0013468E"/>
    <w:pPr>
      <w:outlineLvl w:val="9"/>
    </w:pPr>
  </w:style>
  <w:style w:type="paragraph" w:styleId="IntensivesZitat">
    <w:name w:val="Intense Quote"/>
    <w:basedOn w:val="Standard"/>
    <w:next w:val="Standard"/>
    <w:link w:val="IntensivesZitatZchn"/>
    <w:uiPriority w:val="30"/>
    <w:locked/>
    <w:rsid w:val="0013468E"/>
    <w:pPr>
      <w:pBdr>
        <w:top w:val="single" w:sz="4" w:space="10" w:color="555555" w:themeColor="accent1"/>
        <w:bottom w:val="single" w:sz="4" w:space="10" w:color="555555" w:themeColor="accent1"/>
      </w:pBdr>
      <w:spacing w:before="360" w:after="360"/>
      <w:ind w:left="864" w:right="864"/>
      <w:jc w:val="center"/>
    </w:pPr>
    <w:rPr>
      <w:i/>
      <w:iCs/>
      <w:color w:val="555555" w:themeColor="accent1"/>
    </w:rPr>
  </w:style>
  <w:style w:type="character" w:customStyle="1" w:styleId="IntensivesZitatZchn">
    <w:name w:val="Intensives Zitat Zchn"/>
    <w:basedOn w:val="Absatz-Standardschriftart"/>
    <w:link w:val="IntensivesZitat"/>
    <w:uiPriority w:val="30"/>
    <w:rsid w:val="0013468E"/>
    <w:rPr>
      <w:i/>
      <w:iCs/>
      <w:noProof/>
      <w:color w:val="555555" w:themeColor="accent1"/>
      <w:sz w:val="16"/>
    </w:rPr>
  </w:style>
  <w:style w:type="paragraph" w:styleId="KeinLeerraum">
    <w:name w:val="No Spacing"/>
    <w:uiPriority w:val="1"/>
    <w:locked/>
    <w:rsid w:val="0013468E"/>
    <w:pPr>
      <w:spacing w:after="0"/>
      <w:contextualSpacing/>
    </w:pPr>
    <w:rPr>
      <w:noProof/>
      <w:color w:val="555555"/>
      <w:sz w:val="20"/>
    </w:rPr>
  </w:style>
  <w:style w:type="paragraph" w:styleId="Kommentartext">
    <w:name w:val="annotation text"/>
    <w:basedOn w:val="Standard"/>
    <w:link w:val="KommentartextZchn"/>
    <w:uiPriority w:val="99"/>
    <w:semiHidden/>
    <w:unhideWhenUsed/>
    <w:locked/>
    <w:rsid w:val="0013468E"/>
    <w:rPr>
      <w:szCs w:val="20"/>
    </w:rPr>
  </w:style>
  <w:style w:type="character" w:customStyle="1" w:styleId="KommentartextZchn">
    <w:name w:val="Kommentartext Zchn"/>
    <w:basedOn w:val="Absatz-Standardschriftart"/>
    <w:link w:val="Kommentartext"/>
    <w:uiPriority w:val="99"/>
    <w:semiHidden/>
    <w:rsid w:val="0013468E"/>
    <w:rPr>
      <w:noProof/>
      <w:color w:val="555555"/>
      <w:sz w:val="16"/>
      <w:szCs w:val="20"/>
    </w:rPr>
  </w:style>
  <w:style w:type="paragraph" w:styleId="Kommentarthema">
    <w:name w:val="annotation subject"/>
    <w:basedOn w:val="Kommentartext"/>
    <w:next w:val="Kommentartext"/>
    <w:link w:val="KommentarthemaZchn"/>
    <w:uiPriority w:val="99"/>
    <w:semiHidden/>
    <w:unhideWhenUsed/>
    <w:locked/>
    <w:rsid w:val="0013468E"/>
    <w:rPr>
      <w:b/>
      <w:bCs/>
    </w:rPr>
  </w:style>
  <w:style w:type="character" w:customStyle="1" w:styleId="KommentarthemaZchn">
    <w:name w:val="Kommentarthema Zchn"/>
    <w:basedOn w:val="KommentartextZchn"/>
    <w:link w:val="Kommentarthema"/>
    <w:uiPriority w:val="99"/>
    <w:semiHidden/>
    <w:rsid w:val="0013468E"/>
    <w:rPr>
      <w:b/>
      <w:bCs/>
      <w:noProof/>
      <w:color w:val="555555"/>
      <w:sz w:val="16"/>
      <w:szCs w:val="20"/>
    </w:rPr>
  </w:style>
  <w:style w:type="paragraph" w:styleId="Liste">
    <w:name w:val="List"/>
    <w:basedOn w:val="Standard"/>
    <w:uiPriority w:val="99"/>
    <w:semiHidden/>
    <w:unhideWhenUsed/>
    <w:locked/>
    <w:rsid w:val="0013468E"/>
    <w:pPr>
      <w:ind w:left="283" w:hanging="283"/>
    </w:pPr>
  </w:style>
  <w:style w:type="paragraph" w:styleId="Liste2">
    <w:name w:val="List 2"/>
    <w:basedOn w:val="Standard"/>
    <w:uiPriority w:val="99"/>
    <w:semiHidden/>
    <w:unhideWhenUsed/>
    <w:locked/>
    <w:rsid w:val="0013468E"/>
    <w:pPr>
      <w:ind w:left="566" w:hanging="283"/>
    </w:pPr>
  </w:style>
  <w:style w:type="paragraph" w:styleId="Liste3">
    <w:name w:val="List 3"/>
    <w:basedOn w:val="Standard"/>
    <w:uiPriority w:val="99"/>
    <w:semiHidden/>
    <w:unhideWhenUsed/>
    <w:locked/>
    <w:rsid w:val="0013468E"/>
    <w:pPr>
      <w:ind w:left="849" w:hanging="283"/>
    </w:pPr>
  </w:style>
  <w:style w:type="paragraph" w:styleId="Liste4">
    <w:name w:val="List 4"/>
    <w:basedOn w:val="Standard"/>
    <w:uiPriority w:val="99"/>
    <w:semiHidden/>
    <w:unhideWhenUsed/>
    <w:locked/>
    <w:rsid w:val="0013468E"/>
    <w:pPr>
      <w:ind w:left="1132" w:hanging="283"/>
    </w:pPr>
  </w:style>
  <w:style w:type="paragraph" w:styleId="Liste5">
    <w:name w:val="List 5"/>
    <w:basedOn w:val="Standard"/>
    <w:uiPriority w:val="99"/>
    <w:semiHidden/>
    <w:unhideWhenUsed/>
    <w:locked/>
    <w:rsid w:val="0013468E"/>
    <w:pPr>
      <w:ind w:left="1415" w:hanging="283"/>
    </w:pPr>
  </w:style>
  <w:style w:type="paragraph" w:styleId="Listenabsatz">
    <w:name w:val="List Paragraph"/>
    <w:basedOn w:val="Standard"/>
    <w:uiPriority w:val="34"/>
    <w:locked/>
    <w:rsid w:val="0013468E"/>
    <w:pPr>
      <w:ind w:left="720"/>
    </w:pPr>
  </w:style>
  <w:style w:type="paragraph" w:styleId="Listenfortsetzung">
    <w:name w:val="List Continue"/>
    <w:basedOn w:val="Standard"/>
    <w:uiPriority w:val="99"/>
    <w:semiHidden/>
    <w:unhideWhenUsed/>
    <w:locked/>
    <w:rsid w:val="0013468E"/>
    <w:pPr>
      <w:ind w:left="283"/>
    </w:pPr>
  </w:style>
  <w:style w:type="paragraph" w:styleId="Listenfortsetzung2">
    <w:name w:val="List Continue 2"/>
    <w:basedOn w:val="Standard"/>
    <w:uiPriority w:val="99"/>
    <w:semiHidden/>
    <w:unhideWhenUsed/>
    <w:locked/>
    <w:rsid w:val="0013468E"/>
    <w:pPr>
      <w:ind w:left="566"/>
    </w:pPr>
  </w:style>
  <w:style w:type="paragraph" w:styleId="Listenfortsetzung3">
    <w:name w:val="List Continue 3"/>
    <w:basedOn w:val="Standard"/>
    <w:uiPriority w:val="99"/>
    <w:semiHidden/>
    <w:unhideWhenUsed/>
    <w:locked/>
    <w:rsid w:val="0013468E"/>
    <w:pPr>
      <w:ind w:left="849"/>
    </w:pPr>
  </w:style>
  <w:style w:type="paragraph" w:styleId="Listenfortsetzung4">
    <w:name w:val="List Continue 4"/>
    <w:basedOn w:val="Standard"/>
    <w:uiPriority w:val="99"/>
    <w:semiHidden/>
    <w:unhideWhenUsed/>
    <w:locked/>
    <w:rsid w:val="0013468E"/>
    <w:pPr>
      <w:ind w:left="1132"/>
    </w:pPr>
  </w:style>
  <w:style w:type="paragraph" w:styleId="Listenfortsetzung5">
    <w:name w:val="List Continue 5"/>
    <w:basedOn w:val="Standard"/>
    <w:uiPriority w:val="99"/>
    <w:semiHidden/>
    <w:unhideWhenUsed/>
    <w:locked/>
    <w:rsid w:val="0013468E"/>
    <w:pPr>
      <w:ind w:left="1415"/>
    </w:pPr>
  </w:style>
  <w:style w:type="paragraph" w:styleId="Listennummer">
    <w:name w:val="List Number"/>
    <w:basedOn w:val="Standard"/>
    <w:uiPriority w:val="99"/>
    <w:semiHidden/>
    <w:unhideWhenUsed/>
    <w:locked/>
    <w:rsid w:val="0013468E"/>
    <w:pPr>
      <w:numPr>
        <w:numId w:val="6"/>
      </w:numPr>
    </w:pPr>
  </w:style>
  <w:style w:type="paragraph" w:styleId="Listennummer2">
    <w:name w:val="List Number 2"/>
    <w:basedOn w:val="Standard"/>
    <w:uiPriority w:val="99"/>
    <w:semiHidden/>
    <w:unhideWhenUsed/>
    <w:locked/>
    <w:rsid w:val="0013468E"/>
    <w:pPr>
      <w:numPr>
        <w:numId w:val="7"/>
      </w:numPr>
    </w:pPr>
  </w:style>
  <w:style w:type="paragraph" w:styleId="Listennummer3">
    <w:name w:val="List Number 3"/>
    <w:basedOn w:val="Standard"/>
    <w:uiPriority w:val="99"/>
    <w:semiHidden/>
    <w:unhideWhenUsed/>
    <w:locked/>
    <w:rsid w:val="0013468E"/>
    <w:pPr>
      <w:numPr>
        <w:numId w:val="8"/>
      </w:numPr>
    </w:pPr>
  </w:style>
  <w:style w:type="paragraph" w:styleId="Listennummer4">
    <w:name w:val="List Number 4"/>
    <w:basedOn w:val="Standard"/>
    <w:uiPriority w:val="99"/>
    <w:semiHidden/>
    <w:unhideWhenUsed/>
    <w:locked/>
    <w:rsid w:val="0013468E"/>
    <w:pPr>
      <w:numPr>
        <w:numId w:val="9"/>
      </w:numPr>
    </w:pPr>
  </w:style>
  <w:style w:type="paragraph" w:styleId="Listennummer5">
    <w:name w:val="List Number 5"/>
    <w:basedOn w:val="Standard"/>
    <w:uiPriority w:val="99"/>
    <w:semiHidden/>
    <w:unhideWhenUsed/>
    <w:locked/>
    <w:rsid w:val="0013468E"/>
    <w:pPr>
      <w:numPr>
        <w:numId w:val="10"/>
      </w:numPr>
    </w:pPr>
  </w:style>
  <w:style w:type="paragraph" w:styleId="Literaturverzeichnis">
    <w:name w:val="Bibliography"/>
    <w:basedOn w:val="Standard"/>
    <w:next w:val="Standard"/>
    <w:uiPriority w:val="37"/>
    <w:semiHidden/>
    <w:unhideWhenUsed/>
    <w:locked/>
    <w:rsid w:val="0013468E"/>
  </w:style>
  <w:style w:type="paragraph" w:styleId="Makrotext">
    <w:name w:val="macro"/>
    <w:link w:val="MakrotextZchn"/>
    <w:uiPriority w:val="99"/>
    <w:semiHidden/>
    <w:unhideWhenUsed/>
    <w:locked/>
    <w:rsid w:val="0013468E"/>
    <w:pPr>
      <w:tabs>
        <w:tab w:val="left" w:pos="480"/>
        <w:tab w:val="left" w:pos="960"/>
        <w:tab w:val="left" w:pos="1440"/>
        <w:tab w:val="left" w:pos="1920"/>
        <w:tab w:val="left" w:pos="2400"/>
        <w:tab w:val="left" w:pos="2880"/>
        <w:tab w:val="left" w:pos="3360"/>
        <w:tab w:val="left" w:pos="3840"/>
        <w:tab w:val="left" w:pos="4320"/>
      </w:tabs>
      <w:spacing w:after="0"/>
      <w:contextualSpacing/>
    </w:pPr>
    <w:rPr>
      <w:rFonts w:ascii="Consolas" w:hAnsi="Consolas"/>
      <w:noProof/>
      <w:color w:val="555555"/>
      <w:sz w:val="20"/>
      <w:szCs w:val="20"/>
    </w:rPr>
  </w:style>
  <w:style w:type="character" w:customStyle="1" w:styleId="MakrotextZchn">
    <w:name w:val="Makrotext Zchn"/>
    <w:basedOn w:val="Absatz-Standardschriftart"/>
    <w:link w:val="Makrotext"/>
    <w:uiPriority w:val="99"/>
    <w:semiHidden/>
    <w:rsid w:val="0013468E"/>
    <w:rPr>
      <w:rFonts w:ascii="Consolas" w:hAnsi="Consolas"/>
      <w:noProof/>
      <w:color w:val="555555"/>
      <w:sz w:val="20"/>
      <w:szCs w:val="20"/>
    </w:rPr>
  </w:style>
  <w:style w:type="paragraph" w:styleId="Nachrichtenkopf">
    <w:name w:val="Message Header"/>
    <w:basedOn w:val="Standard"/>
    <w:link w:val="NachrichtenkopfZchn"/>
    <w:uiPriority w:val="99"/>
    <w:semiHidden/>
    <w:unhideWhenUsed/>
    <w:locked/>
    <w:rsid w:val="001346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3468E"/>
    <w:rPr>
      <w:rFonts w:asciiTheme="majorHAnsi" w:eastAsiaTheme="majorEastAsia" w:hAnsiTheme="majorHAnsi" w:cstheme="majorBidi"/>
      <w:noProof/>
      <w:color w:val="555555"/>
      <w:sz w:val="24"/>
      <w:szCs w:val="24"/>
      <w:shd w:val="pct20" w:color="auto" w:fill="auto"/>
    </w:rPr>
  </w:style>
  <w:style w:type="paragraph" w:styleId="NurText">
    <w:name w:val="Plain Text"/>
    <w:basedOn w:val="Standard"/>
    <w:link w:val="NurTextZchn"/>
    <w:uiPriority w:val="99"/>
    <w:semiHidden/>
    <w:unhideWhenUsed/>
    <w:locked/>
    <w:rsid w:val="0013468E"/>
    <w:rPr>
      <w:rFonts w:ascii="Consolas" w:hAnsi="Consolas"/>
      <w:sz w:val="21"/>
      <w:szCs w:val="21"/>
    </w:rPr>
  </w:style>
  <w:style w:type="character" w:customStyle="1" w:styleId="NurTextZchn">
    <w:name w:val="Nur Text Zchn"/>
    <w:basedOn w:val="Absatz-Standardschriftart"/>
    <w:link w:val="NurText"/>
    <w:uiPriority w:val="99"/>
    <w:semiHidden/>
    <w:rsid w:val="0013468E"/>
    <w:rPr>
      <w:rFonts w:ascii="Consolas" w:hAnsi="Consolas"/>
      <w:noProof/>
      <w:color w:val="555555"/>
      <w:sz w:val="21"/>
      <w:szCs w:val="21"/>
    </w:rPr>
  </w:style>
  <w:style w:type="paragraph" w:styleId="Rechtsgrundlagenverzeichnis">
    <w:name w:val="table of authorities"/>
    <w:basedOn w:val="Standard"/>
    <w:next w:val="Standard"/>
    <w:uiPriority w:val="99"/>
    <w:semiHidden/>
    <w:unhideWhenUsed/>
    <w:locked/>
    <w:rsid w:val="0013468E"/>
    <w:pPr>
      <w:ind w:left="200" w:hanging="200"/>
    </w:pPr>
  </w:style>
  <w:style w:type="paragraph" w:styleId="RGV-berschrift">
    <w:name w:val="toa heading"/>
    <w:basedOn w:val="Standard"/>
    <w:next w:val="Standard"/>
    <w:uiPriority w:val="99"/>
    <w:semiHidden/>
    <w:unhideWhenUsed/>
    <w:locked/>
    <w:rsid w:val="0013468E"/>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uiPriority w:val="99"/>
    <w:semiHidden/>
    <w:unhideWhenUsed/>
    <w:locked/>
    <w:rsid w:val="0013468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68E"/>
    <w:rPr>
      <w:rFonts w:ascii="Segoe UI" w:hAnsi="Segoe UI" w:cs="Segoe UI"/>
      <w:noProof/>
      <w:color w:val="555555"/>
      <w:sz w:val="18"/>
      <w:szCs w:val="18"/>
    </w:rPr>
  </w:style>
  <w:style w:type="paragraph" w:styleId="StandardWeb">
    <w:name w:val="Normal (Web)"/>
    <w:basedOn w:val="Standard"/>
    <w:uiPriority w:val="99"/>
    <w:semiHidden/>
    <w:unhideWhenUsed/>
    <w:locked/>
    <w:rsid w:val="0013468E"/>
    <w:rPr>
      <w:rFonts w:ascii="Times New Roman" w:hAnsi="Times New Roman" w:cs="Times New Roman"/>
      <w:sz w:val="24"/>
      <w:szCs w:val="24"/>
    </w:rPr>
  </w:style>
  <w:style w:type="paragraph" w:styleId="Standardeinzug">
    <w:name w:val="Normal Indent"/>
    <w:basedOn w:val="Standard"/>
    <w:uiPriority w:val="99"/>
    <w:semiHidden/>
    <w:unhideWhenUsed/>
    <w:locked/>
    <w:rsid w:val="0013468E"/>
    <w:pPr>
      <w:ind w:left="708"/>
    </w:pPr>
  </w:style>
  <w:style w:type="paragraph" w:styleId="Textkrper">
    <w:name w:val="Body Text"/>
    <w:basedOn w:val="Standard"/>
    <w:link w:val="TextkrperZchn"/>
    <w:uiPriority w:val="99"/>
    <w:unhideWhenUsed/>
    <w:locked/>
    <w:rsid w:val="0013468E"/>
    <w:pPr>
      <w:spacing w:before="120" w:line="220" w:lineRule="exact"/>
      <w:contextualSpacing w:val="0"/>
    </w:pPr>
    <w:rPr>
      <w:color w:val="555555" w:themeColor="accent1"/>
    </w:rPr>
  </w:style>
  <w:style w:type="character" w:customStyle="1" w:styleId="TextkrperZchn">
    <w:name w:val="Textkörper Zchn"/>
    <w:basedOn w:val="Absatz-Standardschriftart"/>
    <w:link w:val="Textkrper"/>
    <w:uiPriority w:val="99"/>
    <w:rsid w:val="0013468E"/>
    <w:rPr>
      <w:noProof/>
      <w:color w:val="555555" w:themeColor="accent1"/>
      <w:sz w:val="16"/>
    </w:rPr>
  </w:style>
  <w:style w:type="paragraph" w:styleId="Textkrper2">
    <w:name w:val="Body Text 2"/>
    <w:basedOn w:val="Standard"/>
    <w:link w:val="Textkrper2Zchn"/>
    <w:uiPriority w:val="99"/>
    <w:semiHidden/>
    <w:unhideWhenUsed/>
    <w:locked/>
    <w:rsid w:val="0013468E"/>
    <w:pPr>
      <w:spacing w:line="480" w:lineRule="auto"/>
    </w:pPr>
  </w:style>
  <w:style w:type="character" w:customStyle="1" w:styleId="Textkrper2Zchn">
    <w:name w:val="Textkörper 2 Zchn"/>
    <w:basedOn w:val="Absatz-Standardschriftart"/>
    <w:link w:val="Textkrper2"/>
    <w:uiPriority w:val="99"/>
    <w:semiHidden/>
    <w:rsid w:val="0013468E"/>
    <w:rPr>
      <w:noProof/>
      <w:color w:val="555555"/>
      <w:sz w:val="16"/>
    </w:rPr>
  </w:style>
  <w:style w:type="paragraph" w:styleId="Textkrper3">
    <w:name w:val="Body Text 3"/>
    <w:basedOn w:val="Standard"/>
    <w:link w:val="Textkrper3Zchn"/>
    <w:uiPriority w:val="99"/>
    <w:semiHidden/>
    <w:unhideWhenUsed/>
    <w:locked/>
    <w:rsid w:val="0013468E"/>
    <w:rPr>
      <w:szCs w:val="16"/>
    </w:rPr>
  </w:style>
  <w:style w:type="character" w:customStyle="1" w:styleId="Textkrper3Zchn">
    <w:name w:val="Textkörper 3 Zchn"/>
    <w:basedOn w:val="Absatz-Standardschriftart"/>
    <w:link w:val="Textkrper3"/>
    <w:uiPriority w:val="99"/>
    <w:semiHidden/>
    <w:rsid w:val="0013468E"/>
    <w:rPr>
      <w:noProof/>
      <w:color w:val="555555"/>
      <w:sz w:val="16"/>
      <w:szCs w:val="16"/>
    </w:rPr>
  </w:style>
  <w:style w:type="paragraph" w:styleId="Textkrper-Einzug2">
    <w:name w:val="Body Text Indent 2"/>
    <w:basedOn w:val="Standard"/>
    <w:link w:val="Textkrper-Einzug2Zchn"/>
    <w:uiPriority w:val="99"/>
    <w:semiHidden/>
    <w:unhideWhenUsed/>
    <w:locked/>
    <w:rsid w:val="0013468E"/>
    <w:pPr>
      <w:spacing w:line="480" w:lineRule="auto"/>
      <w:ind w:left="283"/>
    </w:pPr>
  </w:style>
  <w:style w:type="character" w:customStyle="1" w:styleId="Textkrper-Einzug2Zchn">
    <w:name w:val="Textkörper-Einzug 2 Zchn"/>
    <w:basedOn w:val="Absatz-Standardschriftart"/>
    <w:link w:val="Textkrper-Einzug2"/>
    <w:uiPriority w:val="99"/>
    <w:semiHidden/>
    <w:rsid w:val="0013468E"/>
    <w:rPr>
      <w:noProof/>
      <w:color w:val="555555"/>
      <w:sz w:val="16"/>
    </w:rPr>
  </w:style>
  <w:style w:type="paragraph" w:styleId="Textkrper-Einzug3">
    <w:name w:val="Body Text Indent 3"/>
    <w:basedOn w:val="Standard"/>
    <w:link w:val="Textkrper-Einzug3Zchn"/>
    <w:uiPriority w:val="99"/>
    <w:semiHidden/>
    <w:unhideWhenUsed/>
    <w:locked/>
    <w:rsid w:val="0013468E"/>
    <w:pPr>
      <w:ind w:left="283"/>
    </w:pPr>
    <w:rPr>
      <w:szCs w:val="16"/>
    </w:rPr>
  </w:style>
  <w:style w:type="character" w:customStyle="1" w:styleId="Textkrper-Einzug3Zchn">
    <w:name w:val="Textkörper-Einzug 3 Zchn"/>
    <w:basedOn w:val="Absatz-Standardschriftart"/>
    <w:link w:val="Textkrper-Einzug3"/>
    <w:uiPriority w:val="99"/>
    <w:semiHidden/>
    <w:rsid w:val="0013468E"/>
    <w:rPr>
      <w:noProof/>
      <w:color w:val="555555"/>
      <w:sz w:val="16"/>
      <w:szCs w:val="16"/>
    </w:rPr>
  </w:style>
  <w:style w:type="paragraph" w:styleId="Textkrper-Erstzeileneinzug">
    <w:name w:val="Body Text First Indent"/>
    <w:basedOn w:val="Textkrper"/>
    <w:link w:val="Textkrper-ErstzeileneinzugZchn"/>
    <w:uiPriority w:val="99"/>
    <w:semiHidden/>
    <w:unhideWhenUsed/>
    <w:locked/>
    <w:rsid w:val="0013468E"/>
    <w:pPr>
      <w:spacing w:after="0"/>
      <w:ind w:firstLine="360"/>
    </w:pPr>
  </w:style>
  <w:style w:type="character" w:customStyle="1" w:styleId="Textkrper-ErstzeileneinzugZchn">
    <w:name w:val="Textkörper-Erstzeileneinzug Zchn"/>
    <w:basedOn w:val="TextkrperZchn"/>
    <w:link w:val="Textkrper-Erstzeileneinzug"/>
    <w:uiPriority w:val="99"/>
    <w:semiHidden/>
    <w:rsid w:val="0013468E"/>
    <w:rPr>
      <w:noProof/>
      <w:color w:val="555555" w:themeColor="accent1"/>
      <w:sz w:val="16"/>
    </w:rPr>
  </w:style>
  <w:style w:type="paragraph" w:styleId="Textkrper-Zeileneinzug">
    <w:name w:val="Body Text Indent"/>
    <w:basedOn w:val="Standard"/>
    <w:link w:val="Textkrper-ZeileneinzugZchn"/>
    <w:uiPriority w:val="99"/>
    <w:semiHidden/>
    <w:unhideWhenUsed/>
    <w:locked/>
    <w:rsid w:val="0013468E"/>
    <w:pPr>
      <w:ind w:left="283"/>
    </w:pPr>
  </w:style>
  <w:style w:type="character" w:customStyle="1" w:styleId="Textkrper-ZeileneinzugZchn">
    <w:name w:val="Textkörper-Zeileneinzug Zchn"/>
    <w:basedOn w:val="Absatz-Standardschriftart"/>
    <w:link w:val="Textkrper-Zeileneinzug"/>
    <w:uiPriority w:val="99"/>
    <w:semiHidden/>
    <w:rsid w:val="0013468E"/>
    <w:rPr>
      <w:noProof/>
      <w:color w:val="555555"/>
      <w:sz w:val="16"/>
    </w:rPr>
  </w:style>
  <w:style w:type="paragraph" w:styleId="Textkrper-Erstzeileneinzug2">
    <w:name w:val="Body Text First Indent 2"/>
    <w:basedOn w:val="Textkrper-Zeileneinzug"/>
    <w:link w:val="Textkrper-Erstzeileneinzug2Zchn"/>
    <w:uiPriority w:val="99"/>
    <w:semiHidden/>
    <w:unhideWhenUsed/>
    <w:locked/>
    <w:rsid w:val="0013468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3468E"/>
    <w:rPr>
      <w:noProof/>
      <w:color w:val="555555"/>
      <w:sz w:val="16"/>
    </w:rPr>
  </w:style>
  <w:style w:type="paragraph" w:styleId="Titel">
    <w:name w:val="Title"/>
    <w:basedOn w:val="Standard"/>
    <w:next w:val="Standard"/>
    <w:link w:val="TitelZchn"/>
    <w:uiPriority w:val="10"/>
    <w:locked/>
    <w:rsid w:val="0013468E"/>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13468E"/>
    <w:rPr>
      <w:rFonts w:asciiTheme="majorHAnsi" w:eastAsiaTheme="majorEastAsia" w:hAnsiTheme="majorHAnsi" w:cstheme="majorBidi"/>
      <w:noProof/>
      <w:spacing w:val="-10"/>
      <w:kern w:val="28"/>
      <w:sz w:val="56"/>
      <w:szCs w:val="56"/>
    </w:rPr>
  </w:style>
  <w:style w:type="character" w:customStyle="1" w:styleId="berschrift3Zchn">
    <w:name w:val="Überschrift 3 Zchn"/>
    <w:basedOn w:val="Absatz-Standardschriftart"/>
    <w:link w:val="berschrift3"/>
    <w:uiPriority w:val="9"/>
    <w:semiHidden/>
    <w:rsid w:val="0013468E"/>
    <w:rPr>
      <w:rFonts w:asciiTheme="majorHAnsi" w:eastAsiaTheme="majorEastAsia" w:hAnsiTheme="majorHAnsi" w:cstheme="majorBidi"/>
      <w:noProof/>
      <w:color w:val="2A2A2A" w:themeColor="accent1" w:themeShade="7F"/>
      <w:sz w:val="24"/>
      <w:szCs w:val="24"/>
    </w:rPr>
  </w:style>
  <w:style w:type="character" w:customStyle="1" w:styleId="berschrift4Zchn">
    <w:name w:val="Überschrift 4 Zchn"/>
    <w:basedOn w:val="Absatz-Standardschriftart"/>
    <w:link w:val="berschrift4"/>
    <w:uiPriority w:val="9"/>
    <w:semiHidden/>
    <w:rsid w:val="0013468E"/>
    <w:rPr>
      <w:rFonts w:asciiTheme="majorHAnsi" w:eastAsiaTheme="majorEastAsia" w:hAnsiTheme="majorHAnsi" w:cstheme="majorBidi"/>
      <w:i/>
      <w:iCs/>
      <w:noProof/>
      <w:color w:val="3F3F3F" w:themeColor="accent1" w:themeShade="BF"/>
      <w:sz w:val="16"/>
    </w:rPr>
  </w:style>
  <w:style w:type="character" w:customStyle="1" w:styleId="berschrift5Zchn">
    <w:name w:val="Überschrift 5 Zchn"/>
    <w:basedOn w:val="Absatz-Standardschriftart"/>
    <w:link w:val="berschrift5"/>
    <w:uiPriority w:val="9"/>
    <w:semiHidden/>
    <w:rsid w:val="0013468E"/>
    <w:rPr>
      <w:rFonts w:asciiTheme="majorHAnsi" w:eastAsiaTheme="majorEastAsia" w:hAnsiTheme="majorHAnsi" w:cstheme="majorBidi"/>
      <w:noProof/>
      <w:color w:val="3F3F3F" w:themeColor="accent1" w:themeShade="BF"/>
      <w:sz w:val="16"/>
    </w:rPr>
  </w:style>
  <w:style w:type="character" w:customStyle="1" w:styleId="berschrift6Zchn">
    <w:name w:val="Überschrift 6 Zchn"/>
    <w:basedOn w:val="Absatz-Standardschriftart"/>
    <w:link w:val="berschrift6"/>
    <w:uiPriority w:val="9"/>
    <w:semiHidden/>
    <w:rsid w:val="0013468E"/>
    <w:rPr>
      <w:rFonts w:asciiTheme="majorHAnsi" w:eastAsiaTheme="majorEastAsia" w:hAnsiTheme="majorHAnsi" w:cstheme="majorBidi"/>
      <w:noProof/>
      <w:color w:val="2A2A2A" w:themeColor="accent1" w:themeShade="7F"/>
      <w:sz w:val="16"/>
    </w:rPr>
  </w:style>
  <w:style w:type="character" w:customStyle="1" w:styleId="berschrift8Zchn">
    <w:name w:val="Überschrift 8 Zchn"/>
    <w:basedOn w:val="Absatz-Standardschriftart"/>
    <w:link w:val="berschrift8"/>
    <w:uiPriority w:val="9"/>
    <w:semiHidden/>
    <w:rsid w:val="0013468E"/>
    <w:rPr>
      <w:rFonts w:asciiTheme="majorHAnsi" w:eastAsiaTheme="majorEastAsia" w:hAnsiTheme="majorHAnsi" w:cstheme="majorBidi"/>
      <w:noProof/>
      <w:color w:val="272727" w:themeColor="text1" w:themeTint="D8"/>
      <w:sz w:val="21"/>
      <w:szCs w:val="21"/>
    </w:rPr>
  </w:style>
  <w:style w:type="character" w:customStyle="1" w:styleId="berschrift9Zchn">
    <w:name w:val="Überschrift 9 Zchn"/>
    <w:basedOn w:val="Absatz-Standardschriftart"/>
    <w:link w:val="berschrift9"/>
    <w:uiPriority w:val="9"/>
    <w:semiHidden/>
    <w:rsid w:val="0013468E"/>
    <w:rPr>
      <w:rFonts w:asciiTheme="majorHAnsi" w:eastAsiaTheme="majorEastAsia" w:hAnsiTheme="majorHAnsi" w:cstheme="majorBidi"/>
      <w:i/>
      <w:iCs/>
      <w:noProof/>
      <w:color w:val="272727" w:themeColor="text1" w:themeTint="D8"/>
      <w:sz w:val="21"/>
      <w:szCs w:val="21"/>
    </w:rPr>
  </w:style>
  <w:style w:type="paragraph" w:styleId="Umschlagabsenderadresse">
    <w:name w:val="envelope return"/>
    <w:basedOn w:val="Standard"/>
    <w:uiPriority w:val="99"/>
    <w:semiHidden/>
    <w:unhideWhenUsed/>
    <w:locked/>
    <w:rsid w:val="0013468E"/>
    <w:rPr>
      <w:rFonts w:asciiTheme="majorHAnsi" w:eastAsiaTheme="majorEastAsia" w:hAnsiTheme="majorHAnsi" w:cstheme="majorBidi"/>
      <w:szCs w:val="20"/>
    </w:rPr>
  </w:style>
  <w:style w:type="paragraph" w:styleId="Umschlagadresse">
    <w:name w:val="envelope address"/>
    <w:basedOn w:val="Standard"/>
    <w:uiPriority w:val="99"/>
    <w:semiHidden/>
    <w:unhideWhenUsed/>
    <w:locked/>
    <w:rsid w:val="0013468E"/>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locked/>
    <w:rsid w:val="0013468E"/>
    <w:pPr>
      <w:ind w:left="4252"/>
    </w:pPr>
  </w:style>
  <w:style w:type="character" w:customStyle="1" w:styleId="UnterschriftZchn">
    <w:name w:val="Unterschrift Zchn"/>
    <w:basedOn w:val="Absatz-Standardschriftart"/>
    <w:link w:val="Unterschrift"/>
    <w:uiPriority w:val="99"/>
    <w:semiHidden/>
    <w:rsid w:val="0013468E"/>
    <w:rPr>
      <w:noProof/>
      <w:color w:val="555555"/>
      <w:sz w:val="16"/>
    </w:rPr>
  </w:style>
  <w:style w:type="paragraph" w:styleId="Verzeichnis1">
    <w:name w:val="toc 1"/>
    <w:basedOn w:val="Standard"/>
    <w:next w:val="Standard"/>
    <w:autoRedefine/>
    <w:uiPriority w:val="39"/>
    <w:semiHidden/>
    <w:unhideWhenUsed/>
    <w:locked/>
    <w:rsid w:val="0013468E"/>
    <w:pPr>
      <w:spacing w:after="100"/>
    </w:pPr>
  </w:style>
  <w:style w:type="paragraph" w:styleId="Verzeichnis2">
    <w:name w:val="toc 2"/>
    <w:basedOn w:val="Standard"/>
    <w:next w:val="Standard"/>
    <w:autoRedefine/>
    <w:uiPriority w:val="39"/>
    <w:semiHidden/>
    <w:unhideWhenUsed/>
    <w:locked/>
    <w:rsid w:val="0013468E"/>
    <w:pPr>
      <w:spacing w:after="100"/>
      <w:ind w:left="200"/>
    </w:pPr>
  </w:style>
  <w:style w:type="paragraph" w:styleId="Verzeichnis3">
    <w:name w:val="toc 3"/>
    <w:basedOn w:val="Standard"/>
    <w:next w:val="Standard"/>
    <w:autoRedefine/>
    <w:uiPriority w:val="39"/>
    <w:semiHidden/>
    <w:unhideWhenUsed/>
    <w:locked/>
    <w:rsid w:val="0013468E"/>
    <w:pPr>
      <w:spacing w:after="100"/>
      <w:ind w:left="400"/>
    </w:pPr>
  </w:style>
  <w:style w:type="paragraph" w:styleId="Verzeichnis4">
    <w:name w:val="toc 4"/>
    <w:basedOn w:val="Standard"/>
    <w:next w:val="Standard"/>
    <w:autoRedefine/>
    <w:uiPriority w:val="39"/>
    <w:semiHidden/>
    <w:unhideWhenUsed/>
    <w:locked/>
    <w:rsid w:val="0013468E"/>
    <w:pPr>
      <w:spacing w:after="100"/>
      <w:ind w:left="600"/>
    </w:pPr>
  </w:style>
  <w:style w:type="paragraph" w:styleId="Verzeichnis5">
    <w:name w:val="toc 5"/>
    <w:basedOn w:val="Standard"/>
    <w:next w:val="Standard"/>
    <w:autoRedefine/>
    <w:uiPriority w:val="39"/>
    <w:semiHidden/>
    <w:unhideWhenUsed/>
    <w:locked/>
    <w:rsid w:val="0013468E"/>
    <w:pPr>
      <w:spacing w:after="100"/>
      <w:ind w:left="800"/>
    </w:pPr>
  </w:style>
  <w:style w:type="paragraph" w:styleId="Verzeichnis6">
    <w:name w:val="toc 6"/>
    <w:basedOn w:val="Standard"/>
    <w:next w:val="Standard"/>
    <w:autoRedefine/>
    <w:uiPriority w:val="39"/>
    <w:semiHidden/>
    <w:unhideWhenUsed/>
    <w:locked/>
    <w:rsid w:val="0013468E"/>
    <w:pPr>
      <w:spacing w:after="100"/>
      <w:ind w:left="1000"/>
    </w:pPr>
  </w:style>
  <w:style w:type="paragraph" w:styleId="Verzeichnis7">
    <w:name w:val="toc 7"/>
    <w:basedOn w:val="Standard"/>
    <w:next w:val="Standard"/>
    <w:autoRedefine/>
    <w:uiPriority w:val="39"/>
    <w:semiHidden/>
    <w:unhideWhenUsed/>
    <w:locked/>
    <w:rsid w:val="0013468E"/>
    <w:pPr>
      <w:spacing w:after="100"/>
      <w:ind w:left="1200"/>
    </w:pPr>
  </w:style>
  <w:style w:type="paragraph" w:styleId="Verzeichnis8">
    <w:name w:val="toc 8"/>
    <w:basedOn w:val="Standard"/>
    <w:next w:val="Standard"/>
    <w:autoRedefine/>
    <w:uiPriority w:val="39"/>
    <w:semiHidden/>
    <w:unhideWhenUsed/>
    <w:locked/>
    <w:rsid w:val="0013468E"/>
    <w:pPr>
      <w:spacing w:after="100"/>
      <w:ind w:left="1400"/>
    </w:pPr>
  </w:style>
  <w:style w:type="paragraph" w:styleId="Verzeichnis9">
    <w:name w:val="toc 9"/>
    <w:basedOn w:val="Standard"/>
    <w:next w:val="Standard"/>
    <w:autoRedefine/>
    <w:uiPriority w:val="39"/>
    <w:semiHidden/>
    <w:unhideWhenUsed/>
    <w:locked/>
    <w:rsid w:val="0013468E"/>
    <w:pPr>
      <w:spacing w:after="100"/>
      <w:ind w:left="1600"/>
    </w:pPr>
  </w:style>
  <w:style w:type="paragraph" w:styleId="Zitat">
    <w:name w:val="Quote"/>
    <w:basedOn w:val="Standard"/>
    <w:next w:val="Standard"/>
    <w:link w:val="ZitatZchn"/>
    <w:uiPriority w:val="29"/>
    <w:locked/>
    <w:rsid w:val="0013468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3468E"/>
    <w:rPr>
      <w:i/>
      <w:iCs/>
      <w:noProof/>
      <w:color w:val="404040" w:themeColor="text1" w:themeTint="BF"/>
      <w:sz w:val="16"/>
    </w:rPr>
  </w:style>
  <w:style w:type="paragraph" w:customStyle="1" w:styleId="berschrift">
    <w:name w:val="Überschrift"/>
    <w:basedOn w:val="Standard"/>
    <w:link w:val="berschriftZchn"/>
    <w:locked/>
    <w:rsid w:val="0013468E"/>
    <w:pPr>
      <w:keepNext/>
      <w:widowControl w:val="0"/>
      <w:pBdr>
        <w:bottom w:val="single" w:sz="4" w:space="6" w:color="0076BD" w:themeColor="text2"/>
      </w:pBdr>
      <w:spacing w:before="600"/>
      <w:jc w:val="both"/>
      <w:textboxTightWrap w:val="allLines"/>
    </w:pPr>
    <w:rPr>
      <w:color w:val="0076BD" w:themeColor="text2"/>
      <w:sz w:val="22"/>
    </w:rPr>
  </w:style>
  <w:style w:type="character" w:styleId="Platzhaltertext">
    <w:name w:val="Placeholder Text"/>
    <w:basedOn w:val="Absatz-Standardschriftart"/>
    <w:uiPriority w:val="99"/>
    <w:semiHidden/>
    <w:locked/>
    <w:rsid w:val="0013468E"/>
    <w:rPr>
      <w:color w:val="808080"/>
    </w:rPr>
  </w:style>
  <w:style w:type="character" w:customStyle="1" w:styleId="berschriftZchn">
    <w:name w:val="Überschrift Zchn"/>
    <w:basedOn w:val="Absatz-Standardschriftart"/>
    <w:link w:val="berschrift"/>
    <w:rsid w:val="0013468E"/>
    <w:rPr>
      <w:noProof/>
      <w:color w:val="0076BD" w:themeColor="text2"/>
    </w:rPr>
  </w:style>
  <w:style w:type="table" w:customStyle="1" w:styleId="Buttongrau">
    <w:name w:val="Button_grau"/>
    <w:basedOn w:val="NormaleTabelle"/>
    <w:uiPriority w:val="99"/>
    <w:locked/>
    <w:rsid w:val="0013468E"/>
    <w:pPr>
      <w:spacing w:after="0"/>
      <w:jc w:val="center"/>
    </w:pPr>
    <w:rPr>
      <w:color w:val="FFFFFF" w:themeColor="background1"/>
      <w:sz w:val="16"/>
    </w:rPr>
    <w:tblPr/>
    <w:tcPr>
      <w:shd w:val="clear" w:color="auto" w:fill="888888" w:themeFill="accent2"/>
      <w:vAlign w:val="center"/>
    </w:tcPr>
  </w:style>
  <w:style w:type="paragraph" w:customStyle="1" w:styleId="AntwortListe">
    <w:name w:val="Antwort Liste"/>
    <w:basedOn w:val="Antwort"/>
    <w:link w:val="AntwortListeZchn"/>
    <w:qFormat/>
    <w:rsid w:val="0013468E"/>
    <w:pPr>
      <w:numPr>
        <w:ilvl w:val="1"/>
        <w:numId w:val="25"/>
      </w:numPr>
    </w:pPr>
  </w:style>
  <w:style w:type="character" w:styleId="NichtaufgelsteErwhnung">
    <w:name w:val="Unresolved Mention"/>
    <w:basedOn w:val="Absatz-Standardschriftart"/>
    <w:uiPriority w:val="99"/>
    <w:semiHidden/>
    <w:unhideWhenUsed/>
    <w:locked/>
    <w:rsid w:val="0013468E"/>
    <w:rPr>
      <w:color w:val="808080"/>
      <w:shd w:val="clear" w:color="auto" w:fill="E6E6E6"/>
    </w:rPr>
  </w:style>
  <w:style w:type="character" w:customStyle="1" w:styleId="Kontrollkstchen">
    <w:name w:val="Kontrollkästchen"/>
    <w:basedOn w:val="Absatz-Standardschriftart"/>
    <w:uiPriority w:val="1"/>
    <w:locked/>
    <w:rsid w:val="0013468E"/>
    <w:rPr>
      <w:rFonts w:ascii="Wingdings" w:eastAsia="MS Gothic" w:hAnsi="Wingdings" w:cstheme="minorHAnsi"/>
    </w:rPr>
  </w:style>
  <w:style w:type="paragraph" w:customStyle="1" w:styleId="Antwort">
    <w:name w:val="Antwort"/>
    <w:basedOn w:val="Standard"/>
    <w:link w:val="AntwortZchn"/>
    <w:qFormat/>
    <w:locked/>
    <w:rsid w:val="0013468E"/>
    <w:pPr>
      <w:keepLines/>
      <w:widowControl w:val="0"/>
      <w:spacing w:before="120"/>
      <w:textboxTightWrap w:val="allLines"/>
    </w:pPr>
    <w:rPr>
      <w:color w:val="0076BD" w:themeColor="text2"/>
    </w:rPr>
  </w:style>
  <w:style w:type="character" w:customStyle="1" w:styleId="Codegrau">
    <w:name w:val="Code grau"/>
    <w:basedOn w:val="Codeblau"/>
    <w:uiPriority w:val="1"/>
    <w:qFormat/>
    <w:rsid w:val="0013468E"/>
    <w:rPr>
      <w:rFonts w:ascii="Courier New" w:hAnsi="Courier New"/>
      <w:color w:val="555555" w:themeColor="accent1"/>
    </w:rPr>
  </w:style>
  <w:style w:type="character" w:customStyle="1" w:styleId="AntwortZchn">
    <w:name w:val="Antwort Zchn"/>
    <w:basedOn w:val="Absatz-Standardschriftart"/>
    <w:link w:val="Antwort"/>
    <w:rsid w:val="0013468E"/>
    <w:rPr>
      <w:noProof/>
      <w:color w:val="0076BD" w:themeColor="text2"/>
      <w:sz w:val="16"/>
    </w:rPr>
  </w:style>
  <w:style w:type="paragraph" w:customStyle="1" w:styleId="Frage">
    <w:name w:val="Frage"/>
    <w:basedOn w:val="Standard"/>
    <w:next w:val="Antwort"/>
    <w:link w:val="FrageZchn"/>
    <w:qFormat/>
    <w:locked/>
    <w:rsid w:val="0013468E"/>
    <w:pPr>
      <w:keepNext/>
      <w:keepLines/>
      <w:widowControl w:val="0"/>
    </w:pPr>
    <w:rPr>
      <w:color w:val="555555" w:themeColor="accent1"/>
    </w:rPr>
  </w:style>
  <w:style w:type="character" w:customStyle="1" w:styleId="FrageZchn">
    <w:name w:val="Frage Zchn"/>
    <w:basedOn w:val="Absatz-Standardschriftart"/>
    <w:link w:val="Frage"/>
    <w:rsid w:val="0013468E"/>
    <w:rPr>
      <w:noProof/>
      <w:color w:val="555555" w:themeColor="accent1"/>
      <w:sz w:val="16"/>
    </w:rPr>
  </w:style>
  <w:style w:type="character" w:customStyle="1" w:styleId="Codeblau">
    <w:name w:val="Code blau"/>
    <w:uiPriority w:val="1"/>
    <w:qFormat/>
    <w:rsid w:val="0013468E"/>
    <w:rPr>
      <w:rFonts w:ascii="Courier New" w:hAnsi="Courier New"/>
      <w:color w:val="0076BD" w:themeColor="text2"/>
    </w:rPr>
  </w:style>
  <w:style w:type="paragraph" w:customStyle="1" w:styleId="CodeAbsatz">
    <w:name w:val="Code Absatz"/>
    <w:basedOn w:val="Standard"/>
    <w:link w:val="CodeAbsatzZchn"/>
    <w:qFormat/>
    <w:locked/>
    <w:rsid w:val="0013468E"/>
    <w:pPr>
      <w:keepNext/>
      <w:keepLines/>
      <w:widowControl w:val="0"/>
      <w:pBdr>
        <w:left w:val="single" w:sz="4" w:space="6" w:color="0076BD" w:themeColor="text2"/>
      </w:pBdr>
      <w:spacing w:after="0"/>
    </w:pPr>
    <w:rPr>
      <w:rFonts w:ascii="Courier New" w:hAnsi="Courier New"/>
      <w:lang w:val="en-US"/>
    </w:rPr>
  </w:style>
  <w:style w:type="paragraph" w:customStyle="1" w:styleId="TITELwei">
    <w:name w:val="TITEL_weiß"/>
    <w:link w:val="TITELweiZchn"/>
    <w:rsid w:val="0013468E"/>
    <w:pPr>
      <w:jc w:val="center"/>
    </w:pPr>
    <w:rPr>
      <w:rFonts w:asciiTheme="majorHAnsi" w:hAnsiTheme="majorHAnsi" w:cstheme="majorHAnsi"/>
      <w:b/>
      <w:noProof/>
      <w:color w:val="FFFFFF" w:themeColor="background1"/>
      <w:sz w:val="56"/>
    </w:rPr>
  </w:style>
  <w:style w:type="paragraph" w:customStyle="1" w:styleId="TITELgelb">
    <w:name w:val="TITEL_gelb"/>
    <w:link w:val="TITELgelbZchn"/>
    <w:rsid w:val="0013468E"/>
    <w:pPr>
      <w:jc w:val="center"/>
    </w:pPr>
    <w:rPr>
      <w:rFonts w:asciiTheme="majorHAnsi" w:hAnsiTheme="majorHAnsi" w:cstheme="majorHAnsi"/>
      <w:b/>
      <w:noProof/>
      <w:color w:val="EDBC23" w:themeColor="background2"/>
      <w:sz w:val="36"/>
    </w:rPr>
  </w:style>
  <w:style w:type="character" w:customStyle="1" w:styleId="TITELweiZchn">
    <w:name w:val="TITEL_weiß Zchn"/>
    <w:basedOn w:val="Absatz-Standardschriftart"/>
    <w:link w:val="TITELwei"/>
    <w:rsid w:val="0013468E"/>
    <w:rPr>
      <w:rFonts w:asciiTheme="majorHAnsi" w:hAnsiTheme="majorHAnsi" w:cstheme="majorHAnsi"/>
      <w:b/>
      <w:noProof/>
      <w:color w:val="FFFFFF" w:themeColor="background1"/>
      <w:sz w:val="56"/>
    </w:rPr>
  </w:style>
  <w:style w:type="paragraph" w:customStyle="1" w:styleId="Textkrperberschrift">
    <w:name w:val="Textkörper Überschrift"/>
    <w:basedOn w:val="Standard"/>
    <w:rsid w:val="0013468E"/>
    <w:pPr>
      <w:spacing w:before="240" w:after="240"/>
    </w:pPr>
    <w:rPr>
      <w:rFonts w:eastAsia="Times New Roman" w:cs="Times New Roman"/>
      <w:b/>
      <w:bCs/>
      <w:color w:val="0076BD" w:themeColor="text2"/>
      <w:szCs w:val="20"/>
    </w:rPr>
  </w:style>
  <w:style w:type="character" w:customStyle="1" w:styleId="TITELgelbZchn">
    <w:name w:val="TITEL_gelb Zchn"/>
    <w:basedOn w:val="Absatz-Standardschriftart"/>
    <w:link w:val="TITELgelb"/>
    <w:rsid w:val="0013468E"/>
    <w:rPr>
      <w:rFonts w:asciiTheme="majorHAnsi" w:hAnsiTheme="majorHAnsi" w:cstheme="majorHAnsi"/>
      <w:b/>
      <w:noProof/>
      <w:color w:val="EDBC23" w:themeColor="background2"/>
      <w:sz w:val="36"/>
    </w:rPr>
  </w:style>
  <w:style w:type="character" w:customStyle="1" w:styleId="CodeAbsatzZchn">
    <w:name w:val="Code Absatz Zchn"/>
    <w:basedOn w:val="FrageZchn"/>
    <w:link w:val="CodeAbsatz"/>
    <w:rsid w:val="0013468E"/>
    <w:rPr>
      <w:rFonts w:ascii="Courier New" w:hAnsi="Courier New"/>
      <w:noProof/>
      <w:color w:val="555555"/>
      <w:sz w:val="16"/>
      <w:lang w:val="en-US"/>
    </w:rPr>
  </w:style>
  <w:style w:type="character" w:customStyle="1" w:styleId="AntwortListeZchn">
    <w:name w:val="Antwort Liste Zchn"/>
    <w:basedOn w:val="AntwortZchn"/>
    <w:link w:val="AntwortListe"/>
    <w:rsid w:val="0013468E"/>
    <w:rPr>
      <w:noProof/>
      <w:color w:val="0076BD" w:themeColor="text2"/>
      <w:sz w:val="16"/>
    </w:rPr>
  </w:style>
  <w:style w:type="paragraph" w:customStyle="1" w:styleId="Anmerkungen">
    <w:name w:val="Anmerkungen"/>
    <w:basedOn w:val="Standard"/>
    <w:link w:val="AnmerkungenZchn"/>
    <w:qFormat/>
    <w:rsid w:val="0013468E"/>
    <w:pPr>
      <w:keepLines/>
      <w:widowControl w:val="0"/>
      <w:spacing w:before="480" w:after="0" w:line="240" w:lineRule="auto"/>
    </w:pPr>
    <w:rPr>
      <w:i/>
      <w:color w:val="A6A6A6" w:themeColor="background1" w:themeShade="A6"/>
      <w:lang w:val="en-US"/>
    </w:rPr>
  </w:style>
  <w:style w:type="character" w:customStyle="1" w:styleId="AnmerkungenZchn">
    <w:name w:val="Anmerkungen Zchn"/>
    <w:basedOn w:val="Absatz-Standardschriftart"/>
    <w:link w:val="Anmerkungen"/>
    <w:rsid w:val="0013468E"/>
    <w:rPr>
      <w:i/>
      <w:noProof/>
      <w:color w:val="A6A6A6" w:themeColor="background1" w:themeShade="A6"/>
      <w:sz w:val="16"/>
      <w:lang w:val="en-US"/>
    </w:rPr>
  </w:style>
  <w:style w:type="paragraph" w:customStyle="1" w:styleId="CodeAbsatz0">
    <w:name w:val="CodeAbsatz"/>
    <w:locked/>
    <w:rsid w:val="00D05619"/>
    <w:pPr>
      <w:keepNext/>
      <w:widowControl w:val="0"/>
      <w:pBdr>
        <w:left w:val="single" w:sz="4" w:space="6" w:color="0076BD" w:themeColor="text2"/>
      </w:pBdr>
      <w:spacing w:after="0"/>
      <w:ind w:left="284" w:hanging="284"/>
      <w:contextualSpacing/>
    </w:pPr>
    <w:rPr>
      <w:rFonts w:ascii="Courier New" w:hAnsi="Courier New"/>
      <w:noProof/>
      <w:color w:val="555555"/>
      <w:sz w:val="16"/>
      <w:lang w:val="en-US"/>
    </w:rPr>
  </w:style>
  <w:style w:type="numbering" w:customStyle="1" w:styleId="Quizliste">
    <w:name w:val="Quizliste"/>
    <w:uiPriority w:val="99"/>
    <w:rsid w:val="0013468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2798">
      <w:bodyDiv w:val="1"/>
      <w:marLeft w:val="0"/>
      <w:marRight w:val="0"/>
      <w:marTop w:val="0"/>
      <w:marBottom w:val="0"/>
      <w:divBdr>
        <w:top w:val="none" w:sz="0" w:space="0" w:color="auto"/>
        <w:left w:val="none" w:sz="0" w:space="0" w:color="auto"/>
        <w:bottom w:val="none" w:sz="0" w:space="0" w:color="auto"/>
        <w:right w:val="none" w:sz="0" w:space="0" w:color="auto"/>
      </w:divBdr>
    </w:div>
    <w:div w:id="58525066">
      <w:bodyDiv w:val="1"/>
      <w:marLeft w:val="0"/>
      <w:marRight w:val="0"/>
      <w:marTop w:val="0"/>
      <w:marBottom w:val="0"/>
      <w:divBdr>
        <w:top w:val="none" w:sz="0" w:space="0" w:color="auto"/>
        <w:left w:val="none" w:sz="0" w:space="0" w:color="auto"/>
        <w:bottom w:val="none" w:sz="0" w:space="0" w:color="auto"/>
        <w:right w:val="none" w:sz="0" w:space="0" w:color="auto"/>
      </w:divBdr>
    </w:div>
    <w:div w:id="194581131">
      <w:bodyDiv w:val="1"/>
      <w:marLeft w:val="0"/>
      <w:marRight w:val="0"/>
      <w:marTop w:val="0"/>
      <w:marBottom w:val="0"/>
      <w:divBdr>
        <w:top w:val="none" w:sz="0" w:space="0" w:color="auto"/>
        <w:left w:val="none" w:sz="0" w:space="0" w:color="auto"/>
        <w:bottom w:val="none" w:sz="0" w:space="0" w:color="auto"/>
        <w:right w:val="none" w:sz="0" w:space="0" w:color="auto"/>
      </w:divBdr>
    </w:div>
    <w:div w:id="205023886">
      <w:bodyDiv w:val="1"/>
      <w:marLeft w:val="0"/>
      <w:marRight w:val="0"/>
      <w:marTop w:val="0"/>
      <w:marBottom w:val="0"/>
      <w:divBdr>
        <w:top w:val="none" w:sz="0" w:space="0" w:color="auto"/>
        <w:left w:val="none" w:sz="0" w:space="0" w:color="auto"/>
        <w:bottom w:val="none" w:sz="0" w:space="0" w:color="auto"/>
        <w:right w:val="none" w:sz="0" w:space="0" w:color="auto"/>
      </w:divBdr>
    </w:div>
    <w:div w:id="245456213">
      <w:bodyDiv w:val="1"/>
      <w:marLeft w:val="0"/>
      <w:marRight w:val="0"/>
      <w:marTop w:val="0"/>
      <w:marBottom w:val="0"/>
      <w:divBdr>
        <w:top w:val="none" w:sz="0" w:space="0" w:color="auto"/>
        <w:left w:val="none" w:sz="0" w:space="0" w:color="auto"/>
        <w:bottom w:val="none" w:sz="0" w:space="0" w:color="auto"/>
        <w:right w:val="none" w:sz="0" w:space="0" w:color="auto"/>
      </w:divBdr>
    </w:div>
    <w:div w:id="255601771">
      <w:bodyDiv w:val="1"/>
      <w:marLeft w:val="0"/>
      <w:marRight w:val="0"/>
      <w:marTop w:val="0"/>
      <w:marBottom w:val="0"/>
      <w:divBdr>
        <w:top w:val="none" w:sz="0" w:space="0" w:color="auto"/>
        <w:left w:val="none" w:sz="0" w:space="0" w:color="auto"/>
        <w:bottom w:val="none" w:sz="0" w:space="0" w:color="auto"/>
        <w:right w:val="none" w:sz="0" w:space="0" w:color="auto"/>
      </w:divBdr>
    </w:div>
    <w:div w:id="360741828">
      <w:bodyDiv w:val="1"/>
      <w:marLeft w:val="0"/>
      <w:marRight w:val="0"/>
      <w:marTop w:val="0"/>
      <w:marBottom w:val="0"/>
      <w:divBdr>
        <w:top w:val="none" w:sz="0" w:space="0" w:color="auto"/>
        <w:left w:val="none" w:sz="0" w:space="0" w:color="auto"/>
        <w:bottom w:val="none" w:sz="0" w:space="0" w:color="auto"/>
        <w:right w:val="none" w:sz="0" w:space="0" w:color="auto"/>
      </w:divBdr>
      <w:divsChild>
        <w:div w:id="1871412890">
          <w:marLeft w:val="0"/>
          <w:marRight w:val="0"/>
          <w:marTop w:val="0"/>
          <w:marBottom w:val="0"/>
          <w:divBdr>
            <w:top w:val="none" w:sz="0" w:space="0" w:color="auto"/>
            <w:left w:val="none" w:sz="0" w:space="0" w:color="auto"/>
            <w:bottom w:val="none" w:sz="0" w:space="0" w:color="auto"/>
            <w:right w:val="none" w:sz="0" w:space="0" w:color="auto"/>
          </w:divBdr>
          <w:divsChild>
            <w:div w:id="656768712">
              <w:marLeft w:val="0"/>
              <w:marRight w:val="0"/>
              <w:marTop w:val="0"/>
              <w:marBottom w:val="0"/>
              <w:divBdr>
                <w:top w:val="none" w:sz="0" w:space="0" w:color="auto"/>
                <w:left w:val="none" w:sz="0" w:space="0" w:color="auto"/>
                <w:bottom w:val="none" w:sz="0" w:space="0" w:color="auto"/>
                <w:right w:val="none" w:sz="0" w:space="0" w:color="auto"/>
              </w:divBdr>
              <w:divsChild>
                <w:div w:id="425157820">
                  <w:marLeft w:val="0"/>
                  <w:marRight w:val="0"/>
                  <w:marTop w:val="0"/>
                  <w:marBottom w:val="0"/>
                  <w:divBdr>
                    <w:top w:val="none" w:sz="0" w:space="0" w:color="auto"/>
                    <w:left w:val="none" w:sz="0" w:space="0" w:color="auto"/>
                    <w:bottom w:val="none" w:sz="0" w:space="0" w:color="auto"/>
                    <w:right w:val="none" w:sz="0" w:space="0" w:color="auto"/>
                  </w:divBdr>
                  <w:divsChild>
                    <w:div w:id="1926188361">
                      <w:marLeft w:val="0"/>
                      <w:marRight w:val="0"/>
                      <w:marTop w:val="0"/>
                      <w:marBottom w:val="0"/>
                      <w:divBdr>
                        <w:top w:val="none" w:sz="0" w:space="0" w:color="auto"/>
                        <w:left w:val="none" w:sz="0" w:space="0" w:color="auto"/>
                        <w:bottom w:val="none" w:sz="0" w:space="0" w:color="auto"/>
                        <w:right w:val="none" w:sz="0" w:space="0" w:color="auto"/>
                      </w:divBdr>
                      <w:divsChild>
                        <w:div w:id="12241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664709">
      <w:bodyDiv w:val="1"/>
      <w:marLeft w:val="0"/>
      <w:marRight w:val="0"/>
      <w:marTop w:val="0"/>
      <w:marBottom w:val="0"/>
      <w:divBdr>
        <w:top w:val="none" w:sz="0" w:space="0" w:color="auto"/>
        <w:left w:val="none" w:sz="0" w:space="0" w:color="auto"/>
        <w:bottom w:val="none" w:sz="0" w:space="0" w:color="auto"/>
        <w:right w:val="none" w:sz="0" w:space="0" w:color="auto"/>
      </w:divBdr>
    </w:div>
    <w:div w:id="397245768">
      <w:bodyDiv w:val="1"/>
      <w:marLeft w:val="0"/>
      <w:marRight w:val="0"/>
      <w:marTop w:val="0"/>
      <w:marBottom w:val="0"/>
      <w:divBdr>
        <w:top w:val="none" w:sz="0" w:space="0" w:color="auto"/>
        <w:left w:val="none" w:sz="0" w:space="0" w:color="auto"/>
        <w:bottom w:val="none" w:sz="0" w:space="0" w:color="auto"/>
        <w:right w:val="none" w:sz="0" w:space="0" w:color="auto"/>
      </w:divBdr>
    </w:div>
    <w:div w:id="408384384">
      <w:bodyDiv w:val="1"/>
      <w:marLeft w:val="0"/>
      <w:marRight w:val="0"/>
      <w:marTop w:val="0"/>
      <w:marBottom w:val="0"/>
      <w:divBdr>
        <w:top w:val="none" w:sz="0" w:space="0" w:color="auto"/>
        <w:left w:val="none" w:sz="0" w:space="0" w:color="auto"/>
        <w:bottom w:val="none" w:sz="0" w:space="0" w:color="auto"/>
        <w:right w:val="none" w:sz="0" w:space="0" w:color="auto"/>
      </w:divBdr>
    </w:div>
    <w:div w:id="493569448">
      <w:bodyDiv w:val="1"/>
      <w:marLeft w:val="0"/>
      <w:marRight w:val="0"/>
      <w:marTop w:val="0"/>
      <w:marBottom w:val="0"/>
      <w:divBdr>
        <w:top w:val="none" w:sz="0" w:space="0" w:color="auto"/>
        <w:left w:val="none" w:sz="0" w:space="0" w:color="auto"/>
        <w:bottom w:val="none" w:sz="0" w:space="0" w:color="auto"/>
        <w:right w:val="none" w:sz="0" w:space="0" w:color="auto"/>
      </w:divBdr>
    </w:div>
    <w:div w:id="517424795">
      <w:bodyDiv w:val="1"/>
      <w:marLeft w:val="0"/>
      <w:marRight w:val="0"/>
      <w:marTop w:val="0"/>
      <w:marBottom w:val="0"/>
      <w:divBdr>
        <w:top w:val="none" w:sz="0" w:space="0" w:color="auto"/>
        <w:left w:val="none" w:sz="0" w:space="0" w:color="auto"/>
        <w:bottom w:val="none" w:sz="0" w:space="0" w:color="auto"/>
        <w:right w:val="none" w:sz="0" w:space="0" w:color="auto"/>
      </w:divBdr>
    </w:div>
    <w:div w:id="666133212">
      <w:bodyDiv w:val="1"/>
      <w:marLeft w:val="0"/>
      <w:marRight w:val="0"/>
      <w:marTop w:val="0"/>
      <w:marBottom w:val="0"/>
      <w:divBdr>
        <w:top w:val="none" w:sz="0" w:space="0" w:color="auto"/>
        <w:left w:val="none" w:sz="0" w:space="0" w:color="auto"/>
        <w:bottom w:val="none" w:sz="0" w:space="0" w:color="auto"/>
        <w:right w:val="none" w:sz="0" w:space="0" w:color="auto"/>
      </w:divBdr>
    </w:div>
    <w:div w:id="712464905">
      <w:bodyDiv w:val="1"/>
      <w:marLeft w:val="0"/>
      <w:marRight w:val="0"/>
      <w:marTop w:val="0"/>
      <w:marBottom w:val="0"/>
      <w:divBdr>
        <w:top w:val="none" w:sz="0" w:space="0" w:color="auto"/>
        <w:left w:val="none" w:sz="0" w:space="0" w:color="auto"/>
        <w:bottom w:val="none" w:sz="0" w:space="0" w:color="auto"/>
        <w:right w:val="none" w:sz="0" w:space="0" w:color="auto"/>
      </w:divBdr>
    </w:div>
    <w:div w:id="767695374">
      <w:bodyDiv w:val="1"/>
      <w:marLeft w:val="0"/>
      <w:marRight w:val="0"/>
      <w:marTop w:val="0"/>
      <w:marBottom w:val="0"/>
      <w:divBdr>
        <w:top w:val="none" w:sz="0" w:space="0" w:color="auto"/>
        <w:left w:val="none" w:sz="0" w:space="0" w:color="auto"/>
        <w:bottom w:val="none" w:sz="0" w:space="0" w:color="auto"/>
        <w:right w:val="none" w:sz="0" w:space="0" w:color="auto"/>
      </w:divBdr>
    </w:div>
    <w:div w:id="787355876">
      <w:bodyDiv w:val="1"/>
      <w:marLeft w:val="0"/>
      <w:marRight w:val="0"/>
      <w:marTop w:val="0"/>
      <w:marBottom w:val="0"/>
      <w:divBdr>
        <w:top w:val="none" w:sz="0" w:space="0" w:color="auto"/>
        <w:left w:val="none" w:sz="0" w:space="0" w:color="auto"/>
        <w:bottom w:val="none" w:sz="0" w:space="0" w:color="auto"/>
        <w:right w:val="none" w:sz="0" w:space="0" w:color="auto"/>
      </w:divBdr>
    </w:div>
    <w:div w:id="812867021">
      <w:bodyDiv w:val="1"/>
      <w:marLeft w:val="0"/>
      <w:marRight w:val="0"/>
      <w:marTop w:val="0"/>
      <w:marBottom w:val="0"/>
      <w:divBdr>
        <w:top w:val="none" w:sz="0" w:space="0" w:color="auto"/>
        <w:left w:val="none" w:sz="0" w:space="0" w:color="auto"/>
        <w:bottom w:val="none" w:sz="0" w:space="0" w:color="auto"/>
        <w:right w:val="none" w:sz="0" w:space="0" w:color="auto"/>
      </w:divBdr>
    </w:div>
    <w:div w:id="984509264">
      <w:bodyDiv w:val="1"/>
      <w:marLeft w:val="0"/>
      <w:marRight w:val="0"/>
      <w:marTop w:val="0"/>
      <w:marBottom w:val="0"/>
      <w:divBdr>
        <w:top w:val="none" w:sz="0" w:space="0" w:color="auto"/>
        <w:left w:val="none" w:sz="0" w:space="0" w:color="auto"/>
        <w:bottom w:val="none" w:sz="0" w:space="0" w:color="auto"/>
        <w:right w:val="none" w:sz="0" w:space="0" w:color="auto"/>
      </w:divBdr>
    </w:div>
    <w:div w:id="1110465384">
      <w:bodyDiv w:val="1"/>
      <w:marLeft w:val="0"/>
      <w:marRight w:val="0"/>
      <w:marTop w:val="0"/>
      <w:marBottom w:val="0"/>
      <w:divBdr>
        <w:top w:val="none" w:sz="0" w:space="0" w:color="auto"/>
        <w:left w:val="none" w:sz="0" w:space="0" w:color="auto"/>
        <w:bottom w:val="none" w:sz="0" w:space="0" w:color="auto"/>
        <w:right w:val="none" w:sz="0" w:space="0" w:color="auto"/>
      </w:divBdr>
    </w:div>
    <w:div w:id="1247881978">
      <w:bodyDiv w:val="1"/>
      <w:marLeft w:val="0"/>
      <w:marRight w:val="0"/>
      <w:marTop w:val="0"/>
      <w:marBottom w:val="0"/>
      <w:divBdr>
        <w:top w:val="none" w:sz="0" w:space="0" w:color="auto"/>
        <w:left w:val="none" w:sz="0" w:space="0" w:color="auto"/>
        <w:bottom w:val="none" w:sz="0" w:space="0" w:color="auto"/>
        <w:right w:val="none" w:sz="0" w:space="0" w:color="auto"/>
      </w:divBdr>
    </w:div>
    <w:div w:id="1308315639">
      <w:bodyDiv w:val="1"/>
      <w:marLeft w:val="0"/>
      <w:marRight w:val="0"/>
      <w:marTop w:val="0"/>
      <w:marBottom w:val="0"/>
      <w:divBdr>
        <w:top w:val="none" w:sz="0" w:space="0" w:color="auto"/>
        <w:left w:val="none" w:sz="0" w:space="0" w:color="auto"/>
        <w:bottom w:val="none" w:sz="0" w:space="0" w:color="auto"/>
        <w:right w:val="none" w:sz="0" w:space="0" w:color="auto"/>
      </w:divBdr>
    </w:div>
    <w:div w:id="1363436261">
      <w:bodyDiv w:val="1"/>
      <w:marLeft w:val="0"/>
      <w:marRight w:val="0"/>
      <w:marTop w:val="0"/>
      <w:marBottom w:val="0"/>
      <w:divBdr>
        <w:top w:val="none" w:sz="0" w:space="0" w:color="auto"/>
        <w:left w:val="none" w:sz="0" w:space="0" w:color="auto"/>
        <w:bottom w:val="none" w:sz="0" w:space="0" w:color="auto"/>
        <w:right w:val="none" w:sz="0" w:space="0" w:color="auto"/>
      </w:divBdr>
    </w:div>
    <w:div w:id="1453983311">
      <w:bodyDiv w:val="1"/>
      <w:marLeft w:val="0"/>
      <w:marRight w:val="0"/>
      <w:marTop w:val="0"/>
      <w:marBottom w:val="0"/>
      <w:divBdr>
        <w:top w:val="none" w:sz="0" w:space="0" w:color="auto"/>
        <w:left w:val="none" w:sz="0" w:space="0" w:color="auto"/>
        <w:bottom w:val="none" w:sz="0" w:space="0" w:color="auto"/>
        <w:right w:val="none" w:sz="0" w:space="0" w:color="auto"/>
      </w:divBdr>
    </w:div>
    <w:div w:id="1561284932">
      <w:bodyDiv w:val="1"/>
      <w:marLeft w:val="0"/>
      <w:marRight w:val="0"/>
      <w:marTop w:val="0"/>
      <w:marBottom w:val="0"/>
      <w:divBdr>
        <w:top w:val="none" w:sz="0" w:space="0" w:color="auto"/>
        <w:left w:val="none" w:sz="0" w:space="0" w:color="auto"/>
        <w:bottom w:val="none" w:sz="0" w:space="0" w:color="auto"/>
        <w:right w:val="none" w:sz="0" w:space="0" w:color="auto"/>
      </w:divBdr>
    </w:div>
    <w:div w:id="1627348190">
      <w:bodyDiv w:val="1"/>
      <w:marLeft w:val="0"/>
      <w:marRight w:val="0"/>
      <w:marTop w:val="0"/>
      <w:marBottom w:val="0"/>
      <w:divBdr>
        <w:top w:val="none" w:sz="0" w:space="0" w:color="auto"/>
        <w:left w:val="none" w:sz="0" w:space="0" w:color="auto"/>
        <w:bottom w:val="none" w:sz="0" w:space="0" w:color="auto"/>
        <w:right w:val="none" w:sz="0" w:space="0" w:color="auto"/>
      </w:divBdr>
    </w:div>
    <w:div w:id="1637369176">
      <w:bodyDiv w:val="1"/>
      <w:marLeft w:val="0"/>
      <w:marRight w:val="0"/>
      <w:marTop w:val="0"/>
      <w:marBottom w:val="0"/>
      <w:divBdr>
        <w:top w:val="none" w:sz="0" w:space="0" w:color="auto"/>
        <w:left w:val="none" w:sz="0" w:space="0" w:color="auto"/>
        <w:bottom w:val="none" w:sz="0" w:space="0" w:color="auto"/>
        <w:right w:val="none" w:sz="0" w:space="0" w:color="auto"/>
      </w:divBdr>
    </w:div>
    <w:div w:id="1646275943">
      <w:bodyDiv w:val="1"/>
      <w:marLeft w:val="0"/>
      <w:marRight w:val="0"/>
      <w:marTop w:val="0"/>
      <w:marBottom w:val="0"/>
      <w:divBdr>
        <w:top w:val="none" w:sz="0" w:space="0" w:color="auto"/>
        <w:left w:val="none" w:sz="0" w:space="0" w:color="auto"/>
        <w:bottom w:val="none" w:sz="0" w:space="0" w:color="auto"/>
        <w:right w:val="none" w:sz="0" w:space="0" w:color="auto"/>
      </w:divBdr>
    </w:div>
    <w:div w:id="1648237863">
      <w:bodyDiv w:val="1"/>
      <w:marLeft w:val="0"/>
      <w:marRight w:val="0"/>
      <w:marTop w:val="0"/>
      <w:marBottom w:val="0"/>
      <w:divBdr>
        <w:top w:val="none" w:sz="0" w:space="0" w:color="auto"/>
        <w:left w:val="none" w:sz="0" w:space="0" w:color="auto"/>
        <w:bottom w:val="none" w:sz="0" w:space="0" w:color="auto"/>
        <w:right w:val="none" w:sz="0" w:space="0" w:color="auto"/>
      </w:divBdr>
    </w:div>
    <w:div w:id="1658266371">
      <w:bodyDiv w:val="1"/>
      <w:marLeft w:val="0"/>
      <w:marRight w:val="0"/>
      <w:marTop w:val="0"/>
      <w:marBottom w:val="0"/>
      <w:divBdr>
        <w:top w:val="none" w:sz="0" w:space="0" w:color="auto"/>
        <w:left w:val="none" w:sz="0" w:space="0" w:color="auto"/>
        <w:bottom w:val="none" w:sz="0" w:space="0" w:color="auto"/>
        <w:right w:val="none" w:sz="0" w:space="0" w:color="auto"/>
      </w:divBdr>
    </w:div>
    <w:div w:id="1969965348">
      <w:bodyDiv w:val="1"/>
      <w:marLeft w:val="0"/>
      <w:marRight w:val="0"/>
      <w:marTop w:val="0"/>
      <w:marBottom w:val="0"/>
      <w:divBdr>
        <w:top w:val="none" w:sz="0" w:space="0" w:color="auto"/>
        <w:left w:val="none" w:sz="0" w:space="0" w:color="auto"/>
        <w:bottom w:val="none" w:sz="0" w:space="0" w:color="auto"/>
        <w:right w:val="none" w:sz="0" w:space="0" w:color="auto"/>
      </w:divBdr>
    </w:div>
    <w:div w:id="1986010685">
      <w:bodyDiv w:val="1"/>
      <w:marLeft w:val="0"/>
      <w:marRight w:val="0"/>
      <w:marTop w:val="0"/>
      <w:marBottom w:val="0"/>
      <w:divBdr>
        <w:top w:val="none" w:sz="0" w:space="0" w:color="auto"/>
        <w:left w:val="none" w:sz="0" w:space="0" w:color="auto"/>
        <w:bottom w:val="none" w:sz="0" w:space="0" w:color="auto"/>
        <w:right w:val="none" w:sz="0" w:space="0" w:color="auto"/>
      </w:divBdr>
    </w:div>
    <w:div w:id="1987011524">
      <w:bodyDiv w:val="1"/>
      <w:marLeft w:val="0"/>
      <w:marRight w:val="0"/>
      <w:marTop w:val="0"/>
      <w:marBottom w:val="0"/>
      <w:divBdr>
        <w:top w:val="none" w:sz="0" w:space="0" w:color="auto"/>
        <w:left w:val="none" w:sz="0" w:space="0" w:color="auto"/>
        <w:bottom w:val="none" w:sz="0" w:space="0" w:color="auto"/>
        <w:right w:val="none" w:sz="0" w:space="0" w:color="auto"/>
      </w:divBdr>
    </w:div>
    <w:div w:id="2029132900">
      <w:bodyDiv w:val="1"/>
      <w:marLeft w:val="0"/>
      <w:marRight w:val="0"/>
      <w:marTop w:val="0"/>
      <w:marBottom w:val="0"/>
      <w:divBdr>
        <w:top w:val="none" w:sz="0" w:space="0" w:color="auto"/>
        <w:left w:val="none" w:sz="0" w:space="0" w:color="auto"/>
        <w:bottom w:val="none" w:sz="0" w:space="0" w:color="auto"/>
        <w:right w:val="none" w:sz="0" w:space="0" w:color="auto"/>
      </w:divBdr>
    </w:div>
    <w:div w:id="20735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de-de.facebook.com/eWorks.de/" TargetMode="External"/><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hyperlink" Target="https://www.xing.com/companies/eworksgmbh" TargetMode="External"/><Relationship Id="rId6" Type="http://schemas.openxmlformats.org/officeDocument/2006/relationships/image" Target="media/image4.png"/><Relationship Id="rId5" Type="http://schemas.openxmlformats.org/officeDocument/2006/relationships/hyperlink" Target="https://www.kununu.com/de/eworks1" TargetMode="External"/><Relationship Id="rId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https://de-de.facebook.com/eWorks.de/" TargetMode="External"/><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hyperlink" Target="https://www.xing.com/companies/eworksgmbh" TargetMode="External"/><Relationship Id="rId6" Type="http://schemas.openxmlformats.org/officeDocument/2006/relationships/image" Target="media/image4.png"/><Relationship Id="rId5" Type="http://schemas.openxmlformats.org/officeDocument/2006/relationships/hyperlink" Target="https://www.kununu.com/de/eworks1"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P:\eWorks%20GmbH\Bewerbungen\04%20-%20Quiz\Quiz.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FF1EB21134A4C9FACF770FEA82454"/>
        <w:category>
          <w:name w:val="Allgemein"/>
          <w:gallery w:val="placeholder"/>
        </w:category>
        <w:types>
          <w:type w:val="bbPlcHdr"/>
        </w:types>
        <w:behaviors>
          <w:behavior w:val="content"/>
        </w:behaviors>
        <w:guid w:val="{75918C4C-9AAA-4A6A-A270-ABF80EE68163}"/>
      </w:docPartPr>
      <w:docPartBody>
        <w:p w:rsidR="00531113" w:rsidRDefault="00AE5D13" w:rsidP="00AE5D13">
          <w:pPr>
            <w:pStyle w:val="429FF1EB21134A4C9FACF770FEA82454"/>
          </w:pPr>
          <w:r w:rsidRPr="00206083">
            <w:t>Du hast Anmerkungen zur Frage oder zu Deiner Antwort? Dann schreibe Sie einfach hier auf!</w:t>
          </w:r>
        </w:p>
      </w:docPartBody>
    </w:docPart>
    <w:docPart>
      <w:docPartPr>
        <w:name w:val="BCEA8DDB864F43C0A295BDD3E11DF0C8"/>
        <w:category>
          <w:name w:val="Allgemein"/>
          <w:gallery w:val="placeholder"/>
        </w:category>
        <w:types>
          <w:type w:val="bbPlcHdr"/>
        </w:types>
        <w:behaviors>
          <w:behavior w:val="content"/>
        </w:behaviors>
        <w:guid w:val="{E00B4BD3-7121-408D-9CB3-FF576CE07765}"/>
      </w:docPartPr>
      <w:docPartBody>
        <w:p w:rsidR="00531113" w:rsidRDefault="00AE5D13" w:rsidP="00AE5D13">
          <w:pPr>
            <w:pStyle w:val="BCEA8DDB864F43C0A295BDD3E11DF0C8"/>
          </w:pPr>
          <w:r w:rsidRPr="00206083">
            <w:t>Du hast Anmerkungen zur Frage oder zu Deiner Antwort? Dann schreibe Sie einfach hier auf!</w:t>
          </w:r>
        </w:p>
      </w:docPartBody>
    </w:docPart>
    <w:docPart>
      <w:docPartPr>
        <w:name w:val="04DF04B9B14645AB84A668571911CCAF"/>
        <w:category>
          <w:name w:val="Allgemein"/>
          <w:gallery w:val="placeholder"/>
        </w:category>
        <w:types>
          <w:type w:val="bbPlcHdr"/>
        </w:types>
        <w:behaviors>
          <w:behavior w:val="content"/>
        </w:behaviors>
        <w:guid w:val="{B6F5FA45-5E36-4CA1-9C01-D555CAA65F02}"/>
      </w:docPartPr>
      <w:docPartBody>
        <w:p w:rsidR="00531113" w:rsidRDefault="00AE5D13" w:rsidP="00AE5D13">
          <w:pPr>
            <w:pStyle w:val="04DF04B9B14645AB84A668571911CCAF"/>
          </w:pPr>
          <w:r w:rsidRPr="00206083">
            <w:t>Du hast Anmerkungen zur Frage oder zu Deiner Antwort? Dann schreibe Sie einfach hier auf!</w:t>
          </w:r>
        </w:p>
      </w:docPartBody>
    </w:docPart>
    <w:docPart>
      <w:docPartPr>
        <w:name w:val="C9B639631CA448F7A0B4EFA6A6A605D6"/>
        <w:category>
          <w:name w:val="Allgemein"/>
          <w:gallery w:val="placeholder"/>
        </w:category>
        <w:types>
          <w:type w:val="bbPlcHdr"/>
        </w:types>
        <w:behaviors>
          <w:behavior w:val="content"/>
        </w:behaviors>
        <w:guid w:val="{7DD71663-58E0-42E7-A024-97E25C5B7552}"/>
      </w:docPartPr>
      <w:docPartBody>
        <w:p w:rsidR="00531113" w:rsidRDefault="00AE5D13" w:rsidP="00AE5D13">
          <w:pPr>
            <w:pStyle w:val="C9B639631CA448F7A0B4EFA6A6A605D6"/>
          </w:pPr>
          <w:r w:rsidRPr="00206083">
            <w:t>Du hast Anmerkungen zur Frage oder zu Deiner Antwort? Dann schreibe Sie einfach hier auf!</w:t>
          </w:r>
        </w:p>
      </w:docPartBody>
    </w:docPart>
    <w:docPart>
      <w:docPartPr>
        <w:name w:val="910F737162334BE0B4DFB6FE39DFC335"/>
        <w:category>
          <w:name w:val="Allgemein"/>
          <w:gallery w:val="placeholder"/>
        </w:category>
        <w:types>
          <w:type w:val="bbPlcHdr"/>
        </w:types>
        <w:behaviors>
          <w:behavior w:val="content"/>
        </w:behaviors>
        <w:guid w:val="{AE4F0744-A425-4481-8AB3-05BBE1DB899B}"/>
      </w:docPartPr>
      <w:docPartBody>
        <w:p w:rsidR="00531113" w:rsidRDefault="00AE5D13" w:rsidP="00AE5D13">
          <w:pPr>
            <w:pStyle w:val="910F737162334BE0B4DFB6FE39DFC335"/>
          </w:pPr>
          <w:r w:rsidRPr="00014360">
            <w:t>Klicke oder tippe hier, um Text einzugeben.</w:t>
          </w:r>
        </w:p>
      </w:docPartBody>
    </w:docPart>
    <w:docPart>
      <w:docPartPr>
        <w:name w:val="9DC9B19B7F4A44D98F891C72C7DAFDF4"/>
        <w:category>
          <w:name w:val="Allgemein"/>
          <w:gallery w:val="placeholder"/>
        </w:category>
        <w:types>
          <w:type w:val="bbPlcHdr"/>
        </w:types>
        <w:behaviors>
          <w:behavior w:val="content"/>
        </w:behaviors>
        <w:guid w:val="{1ED57B2B-398A-480C-90AD-480A11223374}"/>
      </w:docPartPr>
      <w:docPartBody>
        <w:p w:rsidR="00531113" w:rsidRDefault="00AE5D13" w:rsidP="00AE5D13">
          <w:pPr>
            <w:pStyle w:val="9DC9B19B7F4A44D98F891C72C7DAFDF4"/>
          </w:pPr>
          <w:r w:rsidRPr="00014360">
            <w:t>Klicke oder tippe hier, um Text einzugeben.</w:t>
          </w:r>
        </w:p>
      </w:docPartBody>
    </w:docPart>
    <w:docPart>
      <w:docPartPr>
        <w:name w:val="5A862B0275C64BE8A14BF0C0C16725E4"/>
        <w:category>
          <w:name w:val="Allgemein"/>
          <w:gallery w:val="placeholder"/>
        </w:category>
        <w:types>
          <w:type w:val="bbPlcHdr"/>
        </w:types>
        <w:behaviors>
          <w:behavior w:val="content"/>
        </w:behaviors>
        <w:guid w:val="{AA11387B-0EB8-44F7-8ADC-FA4386413674}"/>
      </w:docPartPr>
      <w:docPartBody>
        <w:p w:rsidR="00504D36" w:rsidRDefault="00531113" w:rsidP="00531113">
          <w:pPr>
            <w:pStyle w:val="5A862B0275C64BE8A14BF0C0C16725E4"/>
          </w:pPr>
          <w:r w:rsidRPr="00014360">
            <w:t>Klicke oder tippe hier, um Text einzugeben.</w:t>
          </w:r>
        </w:p>
      </w:docPartBody>
    </w:docPart>
    <w:docPart>
      <w:docPartPr>
        <w:name w:val="93262716FE374E48B4EEACAF77BEEC84"/>
        <w:category>
          <w:name w:val="Allgemein"/>
          <w:gallery w:val="placeholder"/>
        </w:category>
        <w:types>
          <w:type w:val="bbPlcHdr"/>
        </w:types>
        <w:behaviors>
          <w:behavior w:val="content"/>
        </w:behaviors>
        <w:guid w:val="{45499DF5-9970-4C3F-818B-2BABC2A0008C}"/>
      </w:docPartPr>
      <w:docPartBody>
        <w:p w:rsidR="002228B2" w:rsidRDefault="00504D36" w:rsidP="00504D36">
          <w:pPr>
            <w:pStyle w:val="93262716FE374E48B4EEACAF77BEEC84"/>
          </w:pPr>
          <w:r w:rsidRPr="00206083">
            <w:t>Du hast Anmerkungen zur Frage oder zu Deiner Antwort? Dann schreibe Sie einfach hier auf!</w:t>
          </w:r>
        </w:p>
      </w:docPartBody>
    </w:docPart>
    <w:docPart>
      <w:docPartPr>
        <w:name w:val="22370EFABC0540FDBFCBB2F82B7FB001"/>
        <w:category>
          <w:name w:val="Allgemein"/>
          <w:gallery w:val="placeholder"/>
        </w:category>
        <w:types>
          <w:type w:val="bbPlcHdr"/>
        </w:types>
        <w:behaviors>
          <w:behavior w:val="content"/>
        </w:behaviors>
        <w:guid w:val="{F20C38C1-CFBF-46D2-BD6D-B26772C6F820}"/>
      </w:docPartPr>
      <w:docPartBody>
        <w:p w:rsidR="002228B2" w:rsidRDefault="00504D36" w:rsidP="00504D36">
          <w:pPr>
            <w:pStyle w:val="22370EFABC0540FDBFCBB2F82B7FB001"/>
          </w:pPr>
          <w:r w:rsidRPr="00206083">
            <w:t>Du hast Anmerkungen zur Frage oder zu Deiner Antwort? Dann schreibe Sie einfach hier auf!</w:t>
          </w:r>
        </w:p>
      </w:docPartBody>
    </w:docPart>
    <w:docPart>
      <w:docPartPr>
        <w:name w:val="5C59B1417F5C43A485BD64B33741354D"/>
        <w:category>
          <w:name w:val="Allgemein"/>
          <w:gallery w:val="placeholder"/>
        </w:category>
        <w:types>
          <w:type w:val="bbPlcHdr"/>
        </w:types>
        <w:behaviors>
          <w:behavior w:val="content"/>
        </w:behaviors>
        <w:guid w:val="{1F5DF3F0-BBBE-428B-BD88-E037CF3BFBDE}"/>
      </w:docPartPr>
      <w:docPartBody>
        <w:p w:rsidR="002228B2" w:rsidRDefault="00504D36" w:rsidP="00504D36">
          <w:pPr>
            <w:pStyle w:val="5C59B1417F5C43A485BD64B33741354D"/>
          </w:pPr>
          <w:r w:rsidRPr="00206083">
            <w:t>Du hast Anmerkungen zur Frage oder zu Deiner Antwort? Dann schreibe Sie einfach hier auf!</w:t>
          </w:r>
        </w:p>
      </w:docPartBody>
    </w:docPart>
    <w:docPart>
      <w:docPartPr>
        <w:name w:val="BCE855DDE70E442EA28AD5E2CF19844A"/>
        <w:category>
          <w:name w:val="Allgemein"/>
          <w:gallery w:val="placeholder"/>
        </w:category>
        <w:types>
          <w:type w:val="bbPlcHdr"/>
        </w:types>
        <w:behaviors>
          <w:behavior w:val="content"/>
        </w:behaviors>
        <w:guid w:val="{7E33E668-B9CA-48E2-A229-D35192A0EAC5}"/>
      </w:docPartPr>
      <w:docPartBody>
        <w:p w:rsidR="002228B2" w:rsidRDefault="00504D36" w:rsidP="00504D36">
          <w:pPr>
            <w:pStyle w:val="BCE855DDE70E442EA28AD5E2CF19844A"/>
          </w:pPr>
          <w:r w:rsidRPr="00206083">
            <w:t>Du hast Anmerkungen zur Frage oder zu Deiner Antwort? Dann schreibe Sie einfach hier auf!</w:t>
          </w:r>
        </w:p>
      </w:docPartBody>
    </w:docPart>
    <w:docPart>
      <w:docPartPr>
        <w:name w:val="AAB5B51B6FD34B37B9AA7A06AC2DE93F"/>
        <w:category>
          <w:name w:val="Allgemein"/>
          <w:gallery w:val="placeholder"/>
        </w:category>
        <w:types>
          <w:type w:val="bbPlcHdr"/>
        </w:types>
        <w:behaviors>
          <w:behavior w:val="content"/>
        </w:behaviors>
        <w:guid w:val="{7900C147-168D-47BF-B7A1-71E6B829426A}"/>
      </w:docPartPr>
      <w:docPartBody>
        <w:p w:rsidR="00F61E7A" w:rsidRDefault="00D47FE9" w:rsidP="00D47FE9">
          <w:pPr>
            <w:pStyle w:val="AAB5B51B6FD34B37B9AA7A06AC2DE93F"/>
          </w:pPr>
          <w:r w:rsidRPr="00206083">
            <w:t>Du hast Anmerkungen zur Frage oder zu Deiner Antwort? Dann schreibe Sie einfach hier auf!</w:t>
          </w:r>
        </w:p>
      </w:docPartBody>
    </w:docPart>
    <w:docPart>
      <w:docPartPr>
        <w:name w:val="B15352384615468CBE77822FF29E4014"/>
        <w:category>
          <w:name w:val="Allgemein"/>
          <w:gallery w:val="placeholder"/>
        </w:category>
        <w:types>
          <w:type w:val="bbPlcHdr"/>
        </w:types>
        <w:behaviors>
          <w:behavior w:val="content"/>
        </w:behaviors>
        <w:guid w:val="{025FF5A6-EABA-4456-891E-60416DCF1712}"/>
      </w:docPartPr>
      <w:docPartBody>
        <w:p w:rsidR="00F61E7A" w:rsidRDefault="00D47FE9" w:rsidP="00D47FE9">
          <w:pPr>
            <w:pStyle w:val="B15352384615468CBE77822FF29E4014"/>
          </w:pPr>
          <w:r w:rsidRPr="00206083">
            <w:t>Du hast Anmerkungen zur Frage oder zu Deiner Antwort? Dann schreibe Sie einfach hier auf!</w:t>
          </w:r>
        </w:p>
      </w:docPartBody>
    </w:docPart>
    <w:docPart>
      <w:docPartPr>
        <w:name w:val="9EF4623B49C24732BF4B487CF683A9E5"/>
        <w:category>
          <w:name w:val="Allgemein"/>
          <w:gallery w:val="placeholder"/>
        </w:category>
        <w:types>
          <w:type w:val="bbPlcHdr"/>
        </w:types>
        <w:behaviors>
          <w:behavior w:val="content"/>
        </w:behaviors>
        <w:guid w:val="{09073323-FD8B-4831-A6A1-1A45F923A1E2}"/>
      </w:docPartPr>
      <w:docPartBody>
        <w:p w:rsidR="00F61E7A" w:rsidRDefault="00D47FE9" w:rsidP="00D47FE9">
          <w:pPr>
            <w:pStyle w:val="9EF4623B49C24732BF4B487CF683A9E5"/>
          </w:pPr>
          <w:r w:rsidRPr="00206083">
            <w:t>Du hast Anmerkungen zur Frage oder zu Deiner Antwort? Dann schreibe Sie einfach hier auf!</w:t>
          </w:r>
        </w:p>
      </w:docPartBody>
    </w:docPart>
    <w:docPart>
      <w:docPartPr>
        <w:name w:val="173A4BC7640E42838CD5CD21FBE97769"/>
        <w:category>
          <w:name w:val="Allgemein"/>
          <w:gallery w:val="placeholder"/>
        </w:category>
        <w:types>
          <w:type w:val="bbPlcHdr"/>
        </w:types>
        <w:behaviors>
          <w:behavior w:val="content"/>
        </w:behaviors>
        <w:guid w:val="{76DFD55F-9B4E-4525-8317-C4C2949A5B03}"/>
      </w:docPartPr>
      <w:docPartBody>
        <w:p w:rsidR="00BC4F3C" w:rsidRDefault="00F61E7A" w:rsidP="00F61E7A">
          <w:pPr>
            <w:pStyle w:val="173A4BC7640E42838CD5CD21FBE97769"/>
          </w:pPr>
          <w:r w:rsidRPr="00206083">
            <w:t>Du hast Anmerkungen zur Frage oder zu Deiner Antwort? Dann schreibe Sie einfach hier auf!</w:t>
          </w:r>
        </w:p>
      </w:docPartBody>
    </w:docPart>
    <w:docPart>
      <w:docPartPr>
        <w:name w:val="AB8B78A7F0E34724B7978229058B1F46"/>
        <w:category>
          <w:name w:val="Allgemein"/>
          <w:gallery w:val="placeholder"/>
        </w:category>
        <w:types>
          <w:type w:val="bbPlcHdr"/>
        </w:types>
        <w:behaviors>
          <w:behavior w:val="content"/>
        </w:behaviors>
        <w:guid w:val="{0546402A-0F6A-4AB7-A8B7-66EE1012DF46}"/>
      </w:docPartPr>
      <w:docPartBody>
        <w:p w:rsidR="005575FE" w:rsidRDefault="00B2576B" w:rsidP="00B2576B">
          <w:pPr>
            <w:pStyle w:val="AB8B78A7F0E34724B7978229058B1F46"/>
          </w:pPr>
          <w:r w:rsidRPr="00206083">
            <w:t>Du hast Anmerkungen zur Frage oder zu Deiner Antwort? Dann schreibe Sie einfach hier auf!</w:t>
          </w:r>
        </w:p>
      </w:docPartBody>
    </w:docPart>
    <w:docPart>
      <w:docPartPr>
        <w:name w:val="11DF99DA0C2D40F1A16F7E594AC77349"/>
        <w:category>
          <w:name w:val="Allgemein"/>
          <w:gallery w:val="placeholder"/>
        </w:category>
        <w:types>
          <w:type w:val="bbPlcHdr"/>
        </w:types>
        <w:behaviors>
          <w:behavior w:val="content"/>
        </w:behaviors>
        <w:guid w:val="{8BC8A2F3-981F-4D32-BB07-A7B9B30A721E}"/>
      </w:docPartPr>
      <w:docPartBody>
        <w:p w:rsidR="00BB6F62" w:rsidRDefault="005575FE" w:rsidP="005575FE">
          <w:pPr>
            <w:pStyle w:val="11DF99DA0C2D40F1A16F7E594AC77349"/>
          </w:pPr>
          <w:r>
            <w:t>Du hast Anmerkungen zur Frage oder zu Deiner Antwort? Dann schreibe Sie einfach hier auf!</w:t>
          </w:r>
        </w:p>
      </w:docPartBody>
    </w:docPart>
    <w:docPart>
      <w:docPartPr>
        <w:name w:val="886D28E518A8415187F0AB233E6D68F7"/>
        <w:category>
          <w:name w:val="Allgemein"/>
          <w:gallery w:val="placeholder"/>
        </w:category>
        <w:types>
          <w:type w:val="bbPlcHdr"/>
        </w:types>
        <w:behaviors>
          <w:behavior w:val="content"/>
        </w:behaviors>
        <w:guid w:val="{7EA8EDAC-C61E-4FF8-BFE5-1C83B1F482D8}"/>
      </w:docPartPr>
      <w:docPartBody>
        <w:p w:rsidR="000A671E" w:rsidRDefault="00243DF7" w:rsidP="00243DF7">
          <w:pPr>
            <w:pStyle w:val="886D28E518A8415187F0AB233E6D68F7"/>
          </w:pPr>
          <w:r>
            <w:t>Du hast Anmerkungen zur Frage oder zu Deiner Antwort? Dann schreibe Sie einfach hier auf!</w:t>
          </w:r>
        </w:p>
      </w:docPartBody>
    </w:docPart>
    <w:docPart>
      <w:docPartPr>
        <w:name w:val="300D04EDC12740229C4F789B66CA1A3B"/>
        <w:category>
          <w:name w:val="Allgemein"/>
          <w:gallery w:val="placeholder"/>
        </w:category>
        <w:types>
          <w:type w:val="bbPlcHdr"/>
        </w:types>
        <w:behaviors>
          <w:behavior w:val="content"/>
        </w:behaviors>
        <w:guid w:val="{887CD0E8-30BA-428E-9830-B824C38C383B}"/>
      </w:docPartPr>
      <w:docPartBody>
        <w:p w:rsidR="000A671E" w:rsidRDefault="00243DF7" w:rsidP="00243DF7">
          <w:pPr>
            <w:pStyle w:val="300D04EDC12740229C4F789B66CA1A3B"/>
          </w:pPr>
          <w:r w:rsidRPr="00206083">
            <w:t>Du hast Anmerkungen zur Frage oder zu Deiner Antwort? Dann schreibe Sie einfach hier auf!</w:t>
          </w:r>
        </w:p>
      </w:docPartBody>
    </w:docPart>
    <w:docPart>
      <w:docPartPr>
        <w:name w:val="9CE6AD629A134DF295A87A806C403C47"/>
        <w:category>
          <w:name w:val="Allgemein"/>
          <w:gallery w:val="placeholder"/>
        </w:category>
        <w:types>
          <w:type w:val="bbPlcHdr"/>
        </w:types>
        <w:behaviors>
          <w:behavior w:val="content"/>
        </w:behaviors>
        <w:guid w:val="{FF9F68FD-425C-42CB-BDE7-2E4B69334556}"/>
      </w:docPartPr>
      <w:docPartBody>
        <w:p w:rsidR="000A671E" w:rsidRDefault="00243DF7" w:rsidP="00243DF7">
          <w:pPr>
            <w:pStyle w:val="9CE6AD629A134DF295A87A806C403C47"/>
          </w:pPr>
          <w:r w:rsidRPr="00206083">
            <w:t>Du hast Anmerkungen zur Frage oder zu Deiner Antwort? Dann schreibe Sie einfach hier auf!</w:t>
          </w:r>
        </w:p>
      </w:docPartBody>
    </w:docPart>
    <w:docPart>
      <w:docPartPr>
        <w:name w:val="D69EC56E47744862A7F71F2EB7F5FA40"/>
        <w:category>
          <w:name w:val="Allgemein"/>
          <w:gallery w:val="placeholder"/>
        </w:category>
        <w:types>
          <w:type w:val="bbPlcHdr"/>
        </w:types>
        <w:behaviors>
          <w:behavior w:val="content"/>
        </w:behaviors>
        <w:guid w:val="{FCDB5397-F545-408E-BD49-1474907BE9F7}"/>
      </w:docPartPr>
      <w:docPartBody>
        <w:p w:rsidR="00543D85" w:rsidRDefault="00A626FB" w:rsidP="00A626FB">
          <w:pPr>
            <w:pStyle w:val="D69EC56E47744862A7F71F2EB7F5FA40"/>
          </w:pPr>
          <w:r>
            <w:t>Du hast Anmerkungen zur Frage oder zu Deiner Antwort? Dann schreibe Sie einfach hier auf!</w:t>
          </w:r>
        </w:p>
      </w:docPartBody>
    </w:docPart>
    <w:docPart>
      <w:docPartPr>
        <w:name w:val="D49FC31C2A0546A7BB5A93F843184456"/>
        <w:category>
          <w:name w:val="Allgemein"/>
          <w:gallery w:val="placeholder"/>
        </w:category>
        <w:types>
          <w:type w:val="bbPlcHdr"/>
        </w:types>
        <w:behaviors>
          <w:behavior w:val="content"/>
        </w:behaviors>
        <w:guid w:val="{B5D7F4FE-2D9E-45AF-B92B-777B139CCD8A}"/>
      </w:docPartPr>
      <w:docPartBody>
        <w:p w:rsidR="004F0B69" w:rsidRDefault="0068579D" w:rsidP="0068579D">
          <w:pPr>
            <w:pStyle w:val="D49FC31C2A0546A7BB5A93F843184456"/>
          </w:pPr>
          <w:r>
            <w:t>Du hast Anmerkungen zur Frage oder zu Deiner Antwort? Dann schreibe Sie einfach hier auf!</w:t>
          </w:r>
        </w:p>
      </w:docPartBody>
    </w:docPart>
    <w:docPart>
      <w:docPartPr>
        <w:name w:val="A8B303F1989D4EEF9E58EC967E02F48B"/>
        <w:category>
          <w:name w:val="Allgemein"/>
          <w:gallery w:val="placeholder"/>
        </w:category>
        <w:types>
          <w:type w:val="bbPlcHdr"/>
        </w:types>
        <w:behaviors>
          <w:behavior w:val="content"/>
        </w:behaviors>
        <w:guid w:val="{B60BAFBD-2FD6-43C4-9E55-D48BA341AEBA}"/>
      </w:docPartPr>
      <w:docPartBody>
        <w:p w:rsidR="003379F1" w:rsidRDefault="004F0B69" w:rsidP="004F0B69">
          <w:pPr>
            <w:pStyle w:val="A8B303F1989D4EEF9E58EC967E02F48B"/>
          </w:pPr>
          <w:r>
            <w:t>Du hast Anmerkungen zur Frage oder zu Deiner Antwort? Dann schreibe Sie einfach hier auf!</w:t>
          </w:r>
        </w:p>
      </w:docPartBody>
    </w:docPart>
    <w:docPart>
      <w:docPartPr>
        <w:name w:val="0DC2D57BE3E64FB5A9E4F4BDB3353E66"/>
        <w:category>
          <w:name w:val="Allgemein"/>
          <w:gallery w:val="placeholder"/>
        </w:category>
        <w:types>
          <w:type w:val="bbPlcHdr"/>
        </w:types>
        <w:behaviors>
          <w:behavior w:val="content"/>
        </w:behaviors>
        <w:guid w:val="{A3898A72-A594-49F5-9A68-7997F2EE8498}"/>
      </w:docPartPr>
      <w:docPartBody>
        <w:p w:rsidR="003379F1" w:rsidRDefault="004F0B69" w:rsidP="004F0B69">
          <w:pPr>
            <w:pStyle w:val="0DC2D57BE3E64FB5A9E4F4BDB3353E66"/>
          </w:pPr>
          <w:r>
            <w:t>Du hast Anmerkungen zur Frage oder zu Deiner Antwort? Dann schreibe Sie einfach hier auf!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3"/>
    <w:rsid w:val="000124DD"/>
    <w:rsid w:val="0009246F"/>
    <w:rsid w:val="000A671E"/>
    <w:rsid w:val="002228B2"/>
    <w:rsid w:val="002305A4"/>
    <w:rsid w:val="00243DF7"/>
    <w:rsid w:val="00286C6D"/>
    <w:rsid w:val="002E134E"/>
    <w:rsid w:val="003379F1"/>
    <w:rsid w:val="004F0B69"/>
    <w:rsid w:val="00504D36"/>
    <w:rsid w:val="00531113"/>
    <w:rsid w:val="00543D85"/>
    <w:rsid w:val="005575FE"/>
    <w:rsid w:val="0068579D"/>
    <w:rsid w:val="007C26F2"/>
    <w:rsid w:val="00865EC8"/>
    <w:rsid w:val="00A626FB"/>
    <w:rsid w:val="00AE5D13"/>
    <w:rsid w:val="00B2576B"/>
    <w:rsid w:val="00BB6F62"/>
    <w:rsid w:val="00BC4F3C"/>
    <w:rsid w:val="00BD1E9E"/>
    <w:rsid w:val="00D47FE9"/>
    <w:rsid w:val="00D81273"/>
    <w:rsid w:val="00F61E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29FF1EB21134A4C9FACF770FEA82454">
    <w:name w:val="429FF1EB21134A4C9FACF770FEA82454"/>
    <w:rsid w:val="00AE5D13"/>
  </w:style>
  <w:style w:type="paragraph" w:customStyle="1" w:styleId="BCEA8DDB864F43C0A295BDD3E11DF0C8">
    <w:name w:val="BCEA8DDB864F43C0A295BDD3E11DF0C8"/>
    <w:rsid w:val="00AE5D13"/>
  </w:style>
  <w:style w:type="paragraph" w:customStyle="1" w:styleId="04DF04B9B14645AB84A668571911CCAF">
    <w:name w:val="04DF04B9B14645AB84A668571911CCAF"/>
    <w:rsid w:val="00AE5D13"/>
  </w:style>
  <w:style w:type="paragraph" w:customStyle="1" w:styleId="C9B639631CA448F7A0B4EFA6A6A605D6">
    <w:name w:val="C9B639631CA448F7A0B4EFA6A6A605D6"/>
    <w:rsid w:val="00AE5D13"/>
  </w:style>
  <w:style w:type="paragraph" w:customStyle="1" w:styleId="79BF7C89B1E9474298E2B0BE1228AAA4">
    <w:name w:val="79BF7C89B1E9474298E2B0BE1228AAA4"/>
    <w:rsid w:val="00AE5D13"/>
  </w:style>
  <w:style w:type="paragraph" w:customStyle="1" w:styleId="910F737162334BE0B4DFB6FE39DFC335">
    <w:name w:val="910F737162334BE0B4DFB6FE39DFC335"/>
    <w:rsid w:val="00AE5D13"/>
  </w:style>
  <w:style w:type="paragraph" w:customStyle="1" w:styleId="F8BBEBB346BD4742A8DEF595B42B3036">
    <w:name w:val="F8BBEBB346BD4742A8DEF595B42B3036"/>
    <w:rsid w:val="00AE5D13"/>
  </w:style>
  <w:style w:type="paragraph" w:customStyle="1" w:styleId="9DC9B19B7F4A44D98F891C72C7DAFDF4">
    <w:name w:val="9DC9B19B7F4A44D98F891C72C7DAFDF4"/>
    <w:rsid w:val="00AE5D13"/>
  </w:style>
  <w:style w:type="paragraph" w:customStyle="1" w:styleId="5A862B0275C64BE8A14BF0C0C16725E4">
    <w:name w:val="5A862B0275C64BE8A14BF0C0C16725E4"/>
    <w:rsid w:val="00531113"/>
  </w:style>
  <w:style w:type="paragraph" w:customStyle="1" w:styleId="93262716FE374E48B4EEACAF77BEEC84">
    <w:name w:val="93262716FE374E48B4EEACAF77BEEC84"/>
    <w:rsid w:val="00504D36"/>
  </w:style>
  <w:style w:type="paragraph" w:customStyle="1" w:styleId="22370EFABC0540FDBFCBB2F82B7FB001">
    <w:name w:val="22370EFABC0540FDBFCBB2F82B7FB001"/>
    <w:rsid w:val="00504D36"/>
  </w:style>
  <w:style w:type="paragraph" w:customStyle="1" w:styleId="5C59B1417F5C43A485BD64B33741354D">
    <w:name w:val="5C59B1417F5C43A485BD64B33741354D"/>
    <w:rsid w:val="00504D36"/>
  </w:style>
  <w:style w:type="paragraph" w:customStyle="1" w:styleId="BCE855DDE70E442EA28AD5E2CF19844A">
    <w:name w:val="BCE855DDE70E442EA28AD5E2CF19844A"/>
    <w:rsid w:val="00504D36"/>
  </w:style>
  <w:style w:type="paragraph" w:customStyle="1" w:styleId="0A128E35B8854B61A038F06E9F3408CB">
    <w:name w:val="0A128E35B8854B61A038F06E9F3408CB"/>
    <w:rsid w:val="00504D36"/>
  </w:style>
  <w:style w:type="paragraph" w:customStyle="1" w:styleId="9CD1D5D1AA704BD999B6CF1F69C8E2E9">
    <w:name w:val="9CD1D5D1AA704BD999B6CF1F69C8E2E9"/>
    <w:rsid w:val="00D47FE9"/>
  </w:style>
  <w:style w:type="paragraph" w:customStyle="1" w:styleId="AAB5B51B6FD34B37B9AA7A06AC2DE93F">
    <w:name w:val="AAB5B51B6FD34B37B9AA7A06AC2DE93F"/>
    <w:rsid w:val="00D47FE9"/>
  </w:style>
  <w:style w:type="paragraph" w:customStyle="1" w:styleId="B15352384615468CBE77822FF29E4014">
    <w:name w:val="B15352384615468CBE77822FF29E4014"/>
    <w:rsid w:val="00D47FE9"/>
  </w:style>
  <w:style w:type="paragraph" w:customStyle="1" w:styleId="B92AC1458C1D46DB8F7D0047DFC6797B">
    <w:name w:val="B92AC1458C1D46DB8F7D0047DFC6797B"/>
    <w:rsid w:val="00D47FE9"/>
  </w:style>
  <w:style w:type="paragraph" w:customStyle="1" w:styleId="9EF4623B49C24732BF4B487CF683A9E5">
    <w:name w:val="9EF4623B49C24732BF4B487CF683A9E5"/>
    <w:rsid w:val="00D47FE9"/>
  </w:style>
  <w:style w:type="paragraph" w:customStyle="1" w:styleId="173A4BC7640E42838CD5CD21FBE97769">
    <w:name w:val="173A4BC7640E42838CD5CD21FBE97769"/>
    <w:rsid w:val="00F61E7A"/>
  </w:style>
  <w:style w:type="paragraph" w:customStyle="1" w:styleId="AB8B78A7F0E34724B7978229058B1F46">
    <w:name w:val="AB8B78A7F0E34724B7978229058B1F46"/>
    <w:rsid w:val="00B2576B"/>
  </w:style>
  <w:style w:type="paragraph" w:customStyle="1" w:styleId="2C18E00B0E004CC49E0AD397DAD278A2">
    <w:name w:val="2C18E00B0E004CC49E0AD397DAD278A2"/>
    <w:rsid w:val="005575FE"/>
  </w:style>
  <w:style w:type="paragraph" w:customStyle="1" w:styleId="249E12337B814EC68C759E5C0A61BE01">
    <w:name w:val="249E12337B814EC68C759E5C0A61BE01"/>
    <w:rsid w:val="005575FE"/>
  </w:style>
  <w:style w:type="paragraph" w:customStyle="1" w:styleId="11DF99DA0C2D40F1A16F7E594AC77349">
    <w:name w:val="11DF99DA0C2D40F1A16F7E594AC77349"/>
    <w:rsid w:val="005575FE"/>
  </w:style>
  <w:style w:type="paragraph" w:customStyle="1" w:styleId="64E3EFCF73564418AE61A3FA29CEA88D">
    <w:name w:val="64E3EFCF73564418AE61A3FA29CEA88D"/>
    <w:rsid w:val="00243DF7"/>
  </w:style>
  <w:style w:type="paragraph" w:customStyle="1" w:styleId="899DF4744D024999AC676F9DACF0CD2A">
    <w:name w:val="899DF4744D024999AC676F9DACF0CD2A"/>
    <w:rsid w:val="00243DF7"/>
  </w:style>
  <w:style w:type="paragraph" w:customStyle="1" w:styleId="886D28E518A8415187F0AB233E6D68F7">
    <w:name w:val="886D28E518A8415187F0AB233E6D68F7"/>
    <w:rsid w:val="00243DF7"/>
  </w:style>
  <w:style w:type="paragraph" w:customStyle="1" w:styleId="300D04EDC12740229C4F789B66CA1A3B">
    <w:name w:val="300D04EDC12740229C4F789B66CA1A3B"/>
    <w:rsid w:val="00243DF7"/>
  </w:style>
  <w:style w:type="paragraph" w:customStyle="1" w:styleId="9CE6AD629A134DF295A87A806C403C47">
    <w:name w:val="9CE6AD629A134DF295A87A806C403C47"/>
    <w:rsid w:val="00243DF7"/>
  </w:style>
  <w:style w:type="paragraph" w:customStyle="1" w:styleId="C0561B33C9A848B2A1FB4E7A6F7196A7">
    <w:name w:val="C0561B33C9A848B2A1FB4E7A6F7196A7"/>
    <w:rsid w:val="000A671E"/>
  </w:style>
  <w:style w:type="paragraph" w:customStyle="1" w:styleId="6B355751AEB54A638EC92A1E878217A9">
    <w:name w:val="6B355751AEB54A638EC92A1E878217A9"/>
    <w:rsid w:val="00286C6D"/>
  </w:style>
  <w:style w:type="paragraph" w:customStyle="1" w:styleId="D69EC56E47744862A7F71F2EB7F5FA40">
    <w:name w:val="D69EC56E47744862A7F71F2EB7F5FA40"/>
    <w:rsid w:val="00A626FB"/>
  </w:style>
  <w:style w:type="paragraph" w:customStyle="1" w:styleId="D49FC31C2A0546A7BB5A93F843184456">
    <w:name w:val="D49FC31C2A0546A7BB5A93F843184456"/>
    <w:rsid w:val="0068579D"/>
  </w:style>
  <w:style w:type="paragraph" w:customStyle="1" w:styleId="A8B303F1989D4EEF9E58EC967E02F48B">
    <w:name w:val="A8B303F1989D4EEF9E58EC967E02F48B"/>
    <w:rsid w:val="004F0B69"/>
  </w:style>
  <w:style w:type="paragraph" w:customStyle="1" w:styleId="0DC2D57BE3E64FB5A9E4F4BDB3353E66">
    <w:name w:val="0DC2D57BE3E64FB5A9E4F4BDB3353E66"/>
    <w:rsid w:val="004F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eWorks">
      <a:dk1>
        <a:sysClr val="windowText" lastClr="000000"/>
      </a:dk1>
      <a:lt1>
        <a:sysClr val="window" lastClr="FFFFFF"/>
      </a:lt1>
      <a:dk2>
        <a:srgbClr val="0076BD"/>
      </a:dk2>
      <a:lt2>
        <a:srgbClr val="EDBC23"/>
      </a:lt2>
      <a:accent1>
        <a:srgbClr val="555555"/>
      </a:accent1>
      <a:accent2>
        <a:srgbClr val="888888"/>
      </a:accent2>
      <a:accent3>
        <a:srgbClr val="AAAAAA"/>
      </a:accent3>
      <a:accent4>
        <a:srgbClr val="CCCCCC"/>
      </a:accent4>
      <a:accent5>
        <a:srgbClr val="DDDDDD"/>
      </a:accent5>
      <a:accent6>
        <a:srgbClr val="F0F0F0"/>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Props1.xml><?xml version="1.0" encoding="utf-8"?>
<ds:datastoreItem xmlns:ds="http://schemas.openxmlformats.org/officeDocument/2006/customXml" ds:itemID="{4E6D1A3D-EEE0-4FD6-8F6F-3CFF9B8F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Quiz.dotm</Template>
  <TotalTime>0</TotalTime>
  <Pages>6</Pages>
  <Words>1889</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PHP-Quiz</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PHP-Quiz</dc:title>
  <dc:subject>VBA-Quiz</dc:subject>
  <dc:creator>eWorks GmbH</dc:creator>
  <cp:keywords/>
  <dc:description/>
  <cp:lastModifiedBy>Fabian Wleklinski</cp:lastModifiedBy>
  <cp:revision>159</cp:revision>
  <cp:lastPrinted>2017-11-13T14:30:00Z</cp:lastPrinted>
  <dcterms:created xsi:type="dcterms:W3CDTF">2018-10-24T06:35:00Z</dcterms:created>
  <dcterms:modified xsi:type="dcterms:W3CDTF">2020-03-06T13:05:00Z</dcterms:modified>
</cp:coreProperties>
</file>